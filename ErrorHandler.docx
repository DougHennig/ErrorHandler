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AE6A9" w14:textId="633F173E" w:rsidR="00461AB3" w:rsidRDefault="00435A21" w:rsidP="00E74BDD">
      <w:pPr>
        <w:pStyle w:val="Title"/>
      </w:pPr>
      <w:r>
        <w:rPr>
          <w:noProof/>
        </w:rPr>
        <w:t>Error</w:t>
      </w:r>
      <w:r w:rsidR="00C42FA4">
        <w:rPr>
          <w:noProof/>
        </w:rPr>
        <w:t>Handler</w:t>
      </w:r>
    </w:p>
    <w:p w14:paraId="31359A88" w14:textId="77777777" w:rsidR="00461AB3" w:rsidRDefault="00461AB3" w:rsidP="00461AB3"/>
    <w:p w14:paraId="7DA79E9A" w14:textId="36752A3C" w:rsidR="00522A96" w:rsidRDefault="00882B8F" w:rsidP="00882B8F">
      <w:pPr>
        <w:pStyle w:val="Heading1"/>
      </w:pPr>
      <w:r>
        <w:t>Introduction</w:t>
      </w:r>
    </w:p>
    <w:p w14:paraId="47E20F98" w14:textId="1F86721D" w:rsidR="00FA28A7" w:rsidRDefault="00E74BDD" w:rsidP="00FA28A7">
      <w:pPr>
        <w:pStyle w:val="firstparagraph"/>
        <w:rPr>
          <w:lang w:eastAsia="en-US"/>
        </w:rPr>
      </w:pPr>
      <w:r>
        <w:rPr>
          <w:lang w:eastAsia="en-US"/>
        </w:rPr>
        <w:t>This document provides documentation for Error</w:t>
      </w:r>
      <w:r w:rsidR="00C42FA4">
        <w:rPr>
          <w:lang w:eastAsia="en-US"/>
        </w:rPr>
        <w:t>Handler</w:t>
      </w:r>
      <w:r>
        <w:rPr>
          <w:lang w:eastAsia="en-US"/>
        </w:rPr>
        <w:t>, an error handling utility that’s part of VFPX (</w:t>
      </w:r>
      <w:hyperlink r:id="rId8" w:history="1">
        <w:r w:rsidRPr="001F0F50">
          <w:rPr>
            <w:rStyle w:val="Hyperlink"/>
            <w:lang w:eastAsia="en-US"/>
          </w:rPr>
          <w:t>http://vfpx.org</w:t>
        </w:r>
      </w:hyperlink>
      <w:r>
        <w:rPr>
          <w:lang w:eastAsia="en-US"/>
        </w:rPr>
        <w:t>).</w:t>
      </w:r>
    </w:p>
    <w:p w14:paraId="5CB64473" w14:textId="03E020A5" w:rsidR="00E74BDD" w:rsidRDefault="00E74BDD" w:rsidP="00E74BDD">
      <w:pPr>
        <w:pStyle w:val="bodytext"/>
        <w:rPr>
          <w:lang w:eastAsia="en-US"/>
        </w:rPr>
      </w:pPr>
      <w:r>
        <w:rPr>
          <w:lang w:eastAsia="en-US"/>
        </w:rPr>
        <w:t>Error</w:t>
      </w:r>
      <w:r w:rsidR="00C42FA4">
        <w:rPr>
          <w:lang w:eastAsia="en-US"/>
        </w:rPr>
        <w:t>Handler</w:t>
      </w:r>
      <w:r>
        <w:rPr>
          <w:lang w:eastAsia="en-US"/>
        </w:rPr>
        <w:t xml:space="preserve"> provides </w:t>
      </w:r>
      <w:r w:rsidR="00596616">
        <w:rPr>
          <w:lang w:eastAsia="en-US"/>
        </w:rPr>
        <w:t xml:space="preserve">a highly configurable </w:t>
      </w:r>
      <w:r w:rsidR="00740462">
        <w:rPr>
          <w:lang w:eastAsia="en-US"/>
        </w:rPr>
        <w:t xml:space="preserve">and customizable </w:t>
      </w:r>
      <w:r w:rsidR="00596616">
        <w:rPr>
          <w:lang w:eastAsia="en-US"/>
        </w:rPr>
        <w:t>error handler for any VFP application. It supports logging error information to a table, displaying an easy-to-understand dialog to the user</w:t>
      </w:r>
      <w:r w:rsidR="00F8237F">
        <w:rPr>
          <w:lang w:eastAsia="en-US"/>
        </w:rPr>
        <w:t xml:space="preserve"> (</w:t>
      </w:r>
      <w:r w:rsidR="00F8237F" w:rsidRPr="00F8237F">
        <w:rPr>
          <w:rStyle w:val="reference"/>
        </w:rPr>
        <w:fldChar w:fldCharType="begin"/>
      </w:r>
      <w:r w:rsidR="00F8237F" w:rsidRPr="00F8237F">
        <w:rPr>
          <w:rStyle w:val="reference"/>
        </w:rPr>
        <w:instrText xml:space="preserve"> REF _Ref354554587 \h </w:instrText>
      </w:r>
      <w:r w:rsidR="00F8237F">
        <w:rPr>
          <w:rStyle w:val="reference"/>
        </w:rPr>
        <w:instrText xml:space="preserve"> \* MERGEFORMAT </w:instrText>
      </w:r>
      <w:r w:rsidR="00F8237F" w:rsidRPr="00F8237F">
        <w:rPr>
          <w:rStyle w:val="reference"/>
        </w:rPr>
      </w:r>
      <w:r w:rsidR="00F8237F" w:rsidRPr="00F8237F">
        <w:rPr>
          <w:rStyle w:val="reference"/>
        </w:rPr>
        <w:fldChar w:fldCharType="separate"/>
      </w:r>
      <w:r w:rsidR="00F8237F" w:rsidRPr="00F8237F">
        <w:rPr>
          <w:rStyle w:val="reference"/>
        </w:rPr>
        <w:t>Figure 1</w:t>
      </w:r>
      <w:r w:rsidR="00F8237F" w:rsidRPr="00F8237F">
        <w:rPr>
          <w:rStyle w:val="reference"/>
        </w:rPr>
        <w:fldChar w:fldCharType="end"/>
      </w:r>
      <w:r w:rsidR="00F8237F">
        <w:rPr>
          <w:lang w:eastAsia="en-US"/>
        </w:rPr>
        <w:t>)</w:t>
      </w:r>
      <w:r w:rsidR="00596616">
        <w:rPr>
          <w:lang w:eastAsia="en-US"/>
        </w:rPr>
        <w:t>, notifying support staff about the error via email or support ticket, and recover</w:t>
      </w:r>
      <w:r w:rsidR="00EF1D8A">
        <w:rPr>
          <w:lang w:eastAsia="en-US"/>
        </w:rPr>
        <w:t>ing</w:t>
      </w:r>
      <w:r w:rsidR="00596616">
        <w:rPr>
          <w:lang w:eastAsia="en-US"/>
        </w:rPr>
        <w:t xml:space="preserve"> from the error (either continuing in the application but not returning to the method that caused the error or terminating the application).</w:t>
      </w:r>
    </w:p>
    <w:p w14:paraId="3AC69D98" w14:textId="77777777" w:rsidR="00F8237F" w:rsidRDefault="00F8237F" w:rsidP="00F8237F">
      <w:pPr>
        <w:pStyle w:val="figure"/>
      </w:pPr>
      <w:r>
        <w:rPr>
          <w:noProof/>
        </w:rPr>
        <w:drawing>
          <wp:inline distT="0" distB="0" distL="0" distR="0" wp14:anchorId="28233CC4" wp14:editId="6ADEF4DB">
            <wp:extent cx="3657600" cy="43477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5436" cy="4357029"/>
                    </a:xfrm>
                    <a:prstGeom prst="rect">
                      <a:avLst/>
                    </a:prstGeom>
                  </pic:spPr>
                </pic:pic>
              </a:graphicData>
            </a:graphic>
          </wp:inline>
        </w:drawing>
      </w:r>
    </w:p>
    <w:p w14:paraId="709891EE" w14:textId="4136CEA7" w:rsidR="00F8237F" w:rsidRDefault="00F8237F" w:rsidP="00F8237F">
      <w:pPr>
        <w:pStyle w:val="figurecaption"/>
      </w:pPr>
      <w:bookmarkStart w:id="0" w:name="_Ref354554587"/>
      <w:r w:rsidRPr="00BB1232">
        <w:rPr>
          <w:rStyle w:val="figurename"/>
        </w:rPr>
        <w:t xml:space="preserve">Figure </w:t>
      </w:r>
      <w:r w:rsidRPr="00BB1232">
        <w:rPr>
          <w:rStyle w:val="figurename"/>
        </w:rPr>
        <w:fldChar w:fldCharType="begin"/>
      </w:r>
      <w:r w:rsidRPr="00BB1232">
        <w:rPr>
          <w:rStyle w:val="figurename"/>
        </w:rPr>
        <w:instrText xml:space="preserve"> SEQ Figure \* ARABIC </w:instrText>
      </w:r>
      <w:r w:rsidRPr="00BB1232">
        <w:rPr>
          <w:rStyle w:val="figurename"/>
        </w:rPr>
        <w:fldChar w:fldCharType="separate"/>
      </w:r>
      <w:r w:rsidR="00782CB0">
        <w:rPr>
          <w:rStyle w:val="figurename"/>
          <w:noProof/>
        </w:rPr>
        <w:t>1</w:t>
      </w:r>
      <w:r w:rsidRPr="00BB1232">
        <w:rPr>
          <w:rStyle w:val="figurename"/>
        </w:rPr>
        <w:fldChar w:fldCharType="end"/>
      </w:r>
      <w:bookmarkEnd w:id="0"/>
      <w:r>
        <w:t>. The error dialog seen by end-users.</w:t>
      </w:r>
    </w:p>
    <w:p w14:paraId="53F1431E" w14:textId="4CE8EDE0" w:rsidR="00F8237F" w:rsidRPr="00C40FAB" w:rsidRDefault="00F8237F" w:rsidP="00F8237F">
      <w:pPr>
        <w:pStyle w:val="bodytext"/>
      </w:pPr>
      <w:r>
        <w:t>The error dialog has the following features:</w:t>
      </w:r>
    </w:p>
    <w:p w14:paraId="69A8A9F7" w14:textId="2C057A67" w:rsidR="00F8237F" w:rsidRDefault="00F8237F" w:rsidP="00F8237F">
      <w:pPr>
        <w:pStyle w:val="bulletfirst"/>
      </w:pPr>
      <w:r>
        <w:t>It tells the user the problem is only temporary and that we’ll fix it. I think this is important because many users panic when an error occurs, thinking that some permanent damage has happened by something they did.</w:t>
      </w:r>
    </w:p>
    <w:p w14:paraId="068D614B" w14:textId="181ABE03" w:rsidR="00F8237F" w:rsidRDefault="00F8237F" w:rsidP="00F8237F">
      <w:pPr>
        <w:pStyle w:val="bullet"/>
      </w:pPr>
      <w:r>
        <w:lastRenderedPageBreak/>
        <w:t xml:space="preserve">It prompts them for additional information about what they were doing when the error occurred. In my experience, end-users type something in </w:t>
      </w:r>
      <w:r w:rsidR="00B41C3C">
        <w:t xml:space="preserve">only </w:t>
      </w:r>
      <w:r>
        <w:t>about 10% of the time</w:t>
      </w:r>
      <w:r w:rsidR="00B41C3C">
        <w:t xml:space="preserve"> but sometimes it’s helpful</w:t>
      </w:r>
      <w:r>
        <w:t>.</w:t>
      </w:r>
    </w:p>
    <w:p w14:paraId="78DA37AF" w14:textId="175B2FDD" w:rsidR="00F8237F" w:rsidRDefault="00F8237F" w:rsidP="00F8237F">
      <w:pPr>
        <w:pStyle w:val="bulletfirst"/>
      </w:pPr>
      <w:r>
        <w:t>It asks them to send the error to our technical support staff by pressing the Send button. This either creates a support ticket or sends an email to a particular address.</w:t>
      </w:r>
    </w:p>
    <w:p w14:paraId="669732AD" w14:textId="469D9435" w:rsidR="00F8237F" w:rsidRDefault="00F8237F" w:rsidP="00F8237F">
      <w:pPr>
        <w:pStyle w:val="bullet"/>
      </w:pPr>
      <w:r>
        <w:t xml:space="preserve">It </w:t>
      </w:r>
      <w:r w:rsidR="00B41C3C">
        <w:t xml:space="preserve">optionally </w:t>
      </w:r>
      <w:r>
        <w:t>provides a Save button that creates a text file containing information about the error; we’ll see the contents of this file later. This button is there for us when we’re directly interacting with a customer or for when the Send button fails for some reason, such as no Internet connection.</w:t>
      </w:r>
    </w:p>
    <w:p w14:paraId="51800BA9" w14:textId="77777777" w:rsidR="00F8237F" w:rsidRPr="00BB1232" w:rsidRDefault="00F8237F" w:rsidP="00F8237F">
      <w:pPr>
        <w:pStyle w:val="bulletlast"/>
      </w:pPr>
      <w:r>
        <w:t>It may provide recovery from the error condition (not the cause of the error but being in an error state), depending on the type of problem that happened. When possible, the Continue button is visible, allowing the user to stay in the application and carry on as if nothing happened. When that isn’t possible, only the Quit button, which terminates the application, is visible. We’ll see the types of problems that allow recovery and how to actually perform the recovery later.</w:t>
      </w:r>
    </w:p>
    <w:p w14:paraId="384C330E" w14:textId="3B183CE5" w:rsidR="00F8237F" w:rsidRDefault="00F8237F" w:rsidP="00F8237F">
      <w:pPr>
        <w:pStyle w:val="bodytext"/>
      </w:pPr>
      <w:r>
        <w:t xml:space="preserve">While this dialog is useful for end-users, it isn’t for developers because it doesn’t provide a way to debug the problem. So, when an error occurs, developers get the dialog shown in </w:t>
      </w:r>
      <w:r w:rsidRPr="00EB5D14">
        <w:rPr>
          <w:rStyle w:val="reference"/>
        </w:rPr>
        <w:fldChar w:fldCharType="begin"/>
      </w:r>
      <w:r w:rsidRPr="00EB5D14">
        <w:rPr>
          <w:rStyle w:val="reference"/>
        </w:rPr>
        <w:instrText xml:space="preserve"> REF _Ref354555238 \h </w:instrText>
      </w:r>
      <w:r>
        <w:rPr>
          <w:rStyle w:val="reference"/>
        </w:rPr>
        <w:instrText xml:space="preserve"> \* MERGEFORMAT </w:instrText>
      </w:r>
      <w:r w:rsidRPr="00EB5D14">
        <w:rPr>
          <w:rStyle w:val="reference"/>
        </w:rPr>
      </w:r>
      <w:r w:rsidRPr="00EB5D14">
        <w:rPr>
          <w:rStyle w:val="reference"/>
        </w:rPr>
        <w:fldChar w:fldCharType="separate"/>
      </w:r>
      <w:r w:rsidRPr="00F8237F">
        <w:rPr>
          <w:rStyle w:val="reference"/>
        </w:rPr>
        <w:t>Figure 2</w:t>
      </w:r>
      <w:r w:rsidRPr="00EB5D14">
        <w:rPr>
          <w:rStyle w:val="reference"/>
        </w:rPr>
        <w:fldChar w:fldCharType="end"/>
      </w:r>
      <w:r>
        <w:t xml:space="preserve"> instead.</w:t>
      </w:r>
    </w:p>
    <w:p w14:paraId="2087B589" w14:textId="77777777" w:rsidR="00F8237F" w:rsidRDefault="00F8237F" w:rsidP="00F8237F">
      <w:pPr>
        <w:pStyle w:val="figure"/>
      </w:pPr>
      <w:r>
        <w:rPr>
          <w:noProof/>
        </w:rPr>
        <w:drawing>
          <wp:inline distT="0" distB="0" distL="0" distR="0" wp14:anchorId="2AB15337" wp14:editId="6FD23946">
            <wp:extent cx="4409524" cy="2676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9524" cy="2676190"/>
                    </a:xfrm>
                    <a:prstGeom prst="rect">
                      <a:avLst/>
                    </a:prstGeom>
                  </pic:spPr>
                </pic:pic>
              </a:graphicData>
            </a:graphic>
          </wp:inline>
        </w:drawing>
      </w:r>
      <w:r>
        <w:rPr>
          <w:noProof/>
          <w:lang w:eastAsia="zh-CN"/>
        </w:rPr>
        <w:t xml:space="preserve"> </w:t>
      </w:r>
    </w:p>
    <w:p w14:paraId="114BF98D" w14:textId="7864621C" w:rsidR="00F8237F" w:rsidRDefault="00F8237F" w:rsidP="00F8237F">
      <w:pPr>
        <w:pStyle w:val="figurecaption"/>
      </w:pPr>
      <w:bookmarkStart w:id="1" w:name="_Ref354555238"/>
      <w:r w:rsidRPr="00EB5D14">
        <w:rPr>
          <w:rStyle w:val="figurename"/>
        </w:rPr>
        <w:t xml:space="preserve">Figure </w:t>
      </w:r>
      <w:r w:rsidRPr="00EB5D14">
        <w:rPr>
          <w:rStyle w:val="figurename"/>
        </w:rPr>
        <w:fldChar w:fldCharType="begin"/>
      </w:r>
      <w:r w:rsidRPr="00EB5D14">
        <w:rPr>
          <w:rStyle w:val="figurename"/>
        </w:rPr>
        <w:instrText xml:space="preserve"> SEQ Figure \* ARABIC </w:instrText>
      </w:r>
      <w:r w:rsidRPr="00EB5D14">
        <w:rPr>
          <w:rStyle w:val="figurename"/>
        </w:rPr>
        <w:fldChar w:fldCharType="separate"/>
      </w:r>
      <w:r w:rsidR="00782CB0">
        <w:rPr>
          <w:rStyle w:val="figurename"/>
          <w:noProof/>
        </w:rPr>
        <w:t>2</w:t>
      </w:r>
      <w:r w:rsidRPr="00EB5D14">
        <w:rPr>
          <w:rStyle w:val="figurename"/>
        </w:rPr>
        <w:fldChar w:fldCharType="end"/>
      </w:r>
      <w:bookmarkEnd w:id="1"/>
      <w:r w:rsidRPr="00EB5D14">
        <w:t xml:space="preserve">. The error dialog displayed for developers </w:t>
      </w:r>
      <w:r w:rsidRPr="00EB5D14">
        <w:rPr>
          <w:rStyle w:val="figurename"/>
          <w:b w:val="0"/>
          <w:szCs w:val="20"/>
        </w:rPr>
        <w:t>gives</w:t>
      </w:r>
      <w:r w:rsidRPr="00EB5D14">
        <w:t xml:space="preserve"> options a developer needs to help debug the problem.</w:t>
      </w:r>
    </w:p>
    <w:p w14:paraId="5E4F5FB3" w14:textId="77777777" w:rsidR="00F8237F" w:rsidRPr="002E767A" w:rsidRDefault="00F8237F" w:rsidP="00F8237F">
      <w:pPr>
        <w:pStyle w:val="bodytext"/>
      </w:pPr>
      <w:r>
        <w:t>This dialog has the following features:</w:t>
      </w:r>
    </w:p>
    <w:p w14:paraId="26173809" w14:textId="77777777" w:rsidR="00F8237F" w:rsidRDefault="00F8237F" w:rsidP="00F8237F">
      <w:pPr>
        <w:pStyle w:val="bulletfirst"/>
      </w:pPr>
      <w:r>
        <w:t>It displays the error number, message, object and method name, and when running in the IDE, the line number and line of code where the error occurred (the latter two aren’t usually available at runtime).</w:t>
      </w:r>
    </w:p>
    <w:p w14:paraId="63CD7B39" w14:textId="77777777" w:rsidR="00F8237F" w:rsidRDefault="00F8237F" w:rsidP="00F8237F">
      <w:pPr>
        <w:pStyle w:val="bullet"/>
      </w:pPr>
      <w:r>
        <w:lastRenderedPageBreak/>
        <w:t>The Cancel button acts like the Continue button in the end-user dialog: the application continues to run but execution is returned to the READ EVENTS, not the next line of code.</w:t>
      </w:r>
    </w:p>
    <w:p w14:paraId="5CFD1E42" w14:textId="3D24AD3A" w:rsidR="00F8237F" w:rsidRDefault="00F8237F" w:rsidP="00F8237F">
      <w:pPr>
        <w:pStyle w:val="bullet"/>
      </w:pPr>
      <w:r>
        <w:t>If the application is running in the IDE, the Debug button opens the VFP Debugger at the line of code following the one that caused the error. I use this button most of the time, because I can often try something, like changing the value of a variable, and then use the Set Next Statement function to go back to the offending line and see if that fixe</w:t>
      </w:r>
      <w:r w:rsidR="00B41C3C">
        <w:t>s</w:t>
      </w:r>
      <w:r>
        <w:t xml:space="preserve"> the problem.</w:t>
      </w:r>
    </w:p>
    <w:p w14:paraId="757EC109" w14:textId="25D68872" w:rsidR="00F8237F" w:rsidRDefault="00F8237F" w:rsidP="00F8237F">
      <w:pPr>
        <w:pStyle w:val="bullet"/>
      </w:pPr>
      <w:r>
        <w:t xml:space="preserve">If the application is running at runtime, the Debug button opens </w:t>
      </w:r>
      <w:r w:rsidR="009E1CED">
        <w:t xml:space="preserve">a VFP Command window emulator form. You can specify your own class for this form by setting the cConsoleForm and cConsoleLibrary properties of the error object. The default values are SFConsoleForm in SFConsole.vcx, </w:t>
      </w:r>
      <w:r>
        <w:t xml:space="preserve">shown in </w:t>
      </w:r>
      <w:r w:rsidRPr="00F8237F">
        <w:rPr>
          <w:rStyle w:val="reference"/>
        </w:rPr>
        <w:fldChar w:fldCharType="begin"/>
      </w:r>
      <w:r w:rsidRPr="00F8237F">
        <w:rPr>
          <w:rStyle w:val="reference"/>
        </w:rPr>
        <w:instrText xml:space="preserve"> REF _Ref75342654 \h </w:instrText>
      </w:r>
      <w:r>
        <w:rPr>
          <w:rStyle w:val="reference"/>
        </w:rPr>
        <w:instrText xml:space="preserve"> \* MERGEFORMAT </w:instrText>
      </w:r>
      <w:r w:rsidRPr="00F8237F">
        <w:rPr>
          <w:rStyle w:val="reference"/>
        </w:rPr>
      </w:r>
      <w:r w:rsidRPr="00F8237F">
        <w:rPr>
          <w:rStyle w:val="reference"/>
        </w:rPr>
        <w:fldChar w:fldCharType="separate"/>
      </w:r>
      <w:r w:rsidRPr="00F8237F">
        <w:rPr>
          <w:rStyle w:val="reference"/>
        </w:rPr>
        <w:t>Figure 3</w:t>
      </w:r>
      <w:r w:rsidRPr="00F8237F">
        <w:rPr>
          <w:rStyle w:val="reference"/>
        </w:rPr>
        <w:fldChar w:fldCharType="end"/>
      </w:r>
      <w:r>
        <w:t>. This dialog allow</w:t>
      </w:r>
      <w:r w:rsidR="009E1CED">
        <w:t>s</w:t>
      </w:r>
      <w:r>
        <w:t xml:space="preserve"> you to execute VFP commands at runtime, including opening and browsing tables, examining or changing the values of global variables, and so on. The Emulate Command Window checkbox determines whether code entered in the editbox is executed when you press Enter (like the Command window) or when you click the Execute button (allowing you to write multi-line code similar to a PRG before executing it). The Clear button clears the editbox, the arrow keys scroll through statements you previously entered, and Load loads a PRG or text file so you can execute it. Of course, none of this is magic; it just relies on the VFP EXECSCRIPT() function to execute code at runtime.</w:t>
      </w:r>
    </w:p>
    <w:p w14:paraId="4A7CF06A" w14:textId="003FC072" w:rsidR="00B41C3C" w:rsidRDefault="00B41C3C" w:rsidP="00F8237F">
      <w:pPr>
        <w:pStyle w:val="bullet"/>
      </w:pPr>
      <w:r>
        <w:t>The Continue button essentially does a RETURN, sending execution back to the line of code following the one that caused the error. Retry does a RETRY. Neither of these are that useful unless the error was something environmental you can correct, such as a missing file.</w:t>
      </w:r>
    </w:p>
    <w:p w14:paraId="1AC0682A" w14:textId="1C2064B3" w:rsidR="00F8237F" w:rsidRPr="00EB5D14" w:rsidRDefault="00F8237F" w:rsidP="00F8237F">
      <w:pPr>
        <w:pStyle w:val="bulletlast"/>
      </w:pPr>
      <w:r>
        <w:t xml:space="preserve">The Quit button doesn’t QUIT but terminates the application so </w:t>
      </w:r>
      <w:r w:rsidR="00B41C3C">
        <w:t>you</w:t>
      </w:r>
      <w:r>
        <w:t xml:space="preserve"> can start fixing the problem. This is the second most-used button.</w:t>
      </w:r>
    </w:p>
    <w:p w14:paraId="6268CA54" w14:textId="77777777" w:rsidR="00F8237F" w:rsidRDefault="00F8237F" w:rsidP="00F8237F">
      <w:pPr>
        <w:pStyle w:val="figure"/>
      </w:pPr>
      <w:r>
        <w:rPr>
          <w:noProof/>
          <w:lang w:eastAsia="zh-CN"/>
        </w:rPr>
        <w:drawing>
          <wp:inline distT="0" distB="0" distL="0" distR="0" wp14:anchorId="14493D3D" wp14:editId="65DE509E">
            <wp:extent cx="3185829" cy="2600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 console.png"/>
                    <pic:cNvPicPr/>
                  </pic:nvPicPr>
                  <pic:blipFill>
                    <a:blip r:embed="rId11">
                      <a:extLst>
                        <a:ext uri="{28A0092B-C50C-407E-A947-70E740481C1C}">
                          <a14:useLocalDpi xmlns:a14="http://schemas.microsoft.com/office/drawing/2010/main" val="0"/>
                        </a:ext>
                      </a:extLst>
                    </a:blip>
                    <a:stretch>
                      <a:fillRect/>
                    </a:stretch>
                  </pic:blipFill>
                  <pic:spPr>
                    <a:xfrm>
                      <a:off x="0" y="0"/>
                      <a:ext cx="3191237" cy="2604739"/>
                    </a:xfrm>
                    <a:prstGeom prst="rect">
                      <a:avLst/>
                    </a:prstGeom>
                  </pic:spPr>
                </pic:pic>
              </a:graphicData>
            </a:graphic>
          </wp:inline>
        </w:drawing>
      </w:r>
    </w:p>
    <w:p w14:paraId="6926E5C2" w14:textId="30825F0C" w:rsidR="00F8237F" w:rsidRPr="00F53920" w:rsidRDefault="00F8237F" w:rsidP="00F8237F">
      <w:pPr>
        <w:pStyle w:val="figurecaption"/>
      </w:pPr>
      <w:bookmarkStart w:id="2" w:name="_Ref75342654"/>
      <w:r w:rsidRPr="00F53920">
        <w:rPr>
          <w:rStyle w:val="figurename"/>
        </w:rPr>
        <w:t xml:space="preserve">Figure </w:t>
      </w:r>
      <w:r w:rsidRPr="00F53920">
        <w:rPr>
          <w:rStyle w:val="figurename"/>
        </w:rPr>
        <w:fldChar w:fldCharType="begin"/>
      </w:r>
      <w:r w:rsidRPr="00F53920">
        <w:rPr>
          <w:rStyle w:val="figurename"/>
        </w:rPr>
        <w:instrText xml:space="preserve"> SEQ Figure \* ARABIC </w:instrText>
      </w:r>
      <w:r w:rsidRPr="00F53920">
        <w:rPr>
          <w:rStyle w:val="figurename"/>
        </w:rPr>
        <w:fldChar w:fldCharType="separate"/>
      </w:r>
      <w:r w:rsidR="00782CB0">
        <w:rPr>
          <w:rStyle w:val="figurename"/>
          <w:noProof/>
        </w:rPr>
        <w:t>3</w:t>
      </w:r>
      <w:r w:rsidRPr="00F53920">
        <w:rPr>
          <w:rStyle w:val="figurename"/>
        </w:rPr>
        <w:fldChar w:fldCharType="end"/>
      </w:r>
      <w:bookmarkEnd w:id="2"/>
      <w:r>
        <w:t>. The Command Console window emulates the VFP Command window in a runtime environment.</w:t>
      </w:r>
    </w:p>
    <w:p w14:paraId="4213959B" w14:textId="275BCE28" w:rsidR="00F8237F" w:rsidRDefault="00F8237F" w:rsidP="00F8237F">
      <w:pPr>
        <w:pStyle w:val="Heading1"/>
      </w:pPr>
      <w:r>
        <w:lastRenderedPageBreak/>
        <w:t>Testing ErrorHandler</w:t>
      </w:r>
    </w:p>
    <w:p w14:paraId="4A93A7CD" w14:textId="5A747E06" w:rsidR="00EB6FCD" w:rsidRDefault="00CF25E3" w:rsidP="003B0DC8">
      <w:pPr>
        <w:pStyle w:val="bodytext"/>
        <w:rPr>
          <w:lang w:eastAsia="en-US"/>
        </w:rPr>
      </w:pPr>
      <w:r>
        <w:rPr>
          <w:lang w:eastAsia="en-US"/>
        </w:rPr>
        <w:t>Several sample files are included with this project. Edit Sample.</w:t>
      </w:r>
      <w:r w:rsidR="001A37BF">
        <w:rPr>
          <w:lang w:eastAsia="en-US"/>
        </w:rPr>
        <w:t>prg</w:t>
      </w:r>
      <w:r>
        <w:rPr>
          <w:lang w:eastAsia="en-US"/>
        </w:rPr>
        <w:t xml:space="preserve"> and set the </w:t>
      </w:r>
      <w:r w:rsidR="003B0DC8">
        <w:rPr>
          <w:lang w:eastAsia="en-US"/>
        </w:rPr>
        <w:t>c</w:t>
      </w:r>
      <w:r w:rsidR="00251987">
        <w:rPr>
          <w:lang w:eastAsia="en-US"/>
        </w:rPr>
        <w:t xml:space="preserve">Recipient, </w:t>
      </w:r>
      <w:r w:rsidR="003B0DC8">
        <w:rPr>
          <w:lang w:eastAsia="en-US"/>
        </w:rPr>
        <w:t>cMail</w:t>
      </w:r>
      <w:r>
        <w:rPr>
          <w:lang w:eastAsia="en-US"/>
        </w:rPr>
        <w:t xml:space="preserve">Server, </w:t>
      </w:r>
      <w:r w:rsidR="003B0DC8">
        <w:rPr>
          <w:lang w:eastAsia="en-US"/>
        </w:rPr>
        <w:t>nSMTP</w:t>
      </w:r>
      <w:r>
        <w:rPr>
          <w:lang w:eastAsia="en-US"/>
        </w:rPr>
        <w:t xml:space="preserve">Port, </w:t>
      </w:r>
      <w:r w:rsidR="003B0DC8">
        <w:rPr>
          <w:lang w:eastAsia="en-US"/>
        </w:rPr>
        <w:t>c</w:t>
      </w:r>
      <w:r>
        <w:rPr>
          <w:lang w:eastAsia="en-US"/>
        </w:rPr>
        <w:t>User</w:t>
      </w:r>
      <w:r w:rsidR="003B0DC8">
        <w:rPr>
          <w:lang w:eastAsia="en-US"/>
        </w:rPr>
        <w:t>Name</w:t>
      </w:r>
      <w:r>
        <w:rPr>
          <w:lang w:eastAsia="en-US"/>
        </w:rPr>
        <w:t xml:space="preserve">, and </w:t>
      </w:r>
      <w:r w:rsidR="003B0DC8">
        <w:rPr>
          <w:lang w:eastAsia="en-US"/>
        </w:rPr>
        <w:t>c</w:t>
      </w:r>
      <w:r>
        <w:rPr>
          <w:lang w:eastAsia="en-US"/>
        </w:rPr>
        <w:t>Password settings to the appropriate values for your email server.</w:t>
      </w:r>
      <w:r w:rsidR="003B0DC8">
        <w:rPr>
          <w:lang w:eastAsia="en-US"/>
        </w:rPr>
        <w:t xml:space="preserve"> You can also change the values for cContact and cEmail if desired (if you don’t, any email you send from the error handler will look like it came from me).</w:t>
      </w:r>
    </w:p>
    <w:p w14:paraId="6964F87E" w14:textId="1327F911" w:rsidR="003661FB" w:rsidRDefault="00CF25E3" w:rsidP="003B0DC8">
      <w:pPr>
        <w:pStyle w:val="bodytext"/>
        <w:rPr>
          <w:lang w:eastAsia="en-US"/>
        </w:rPr>
      </w:pPr>
      <w:r>
        <w:rPr>
          <w:lang w:eastAsia="en-US"/>
        </w:rPr>
        <w:t>DO Sample.prg</w:t>
      </w:r>
      <w:r w:rsidR="003B0DC8">
        <w:rPr>
          <w:lang w:eastAsia="en-US"/>
        </w:rPr>
        <w:t xml:space="preserve"> and </w:t>
      </w:r>
      <w:r w:rsidR="00EB6FCD">
        <w:rPr>
          <w:lang w:eastAsia="en-US"/>
        </w:rPr>
        <w:t>click the Cause an Error button in the form that appears. This causes an error by executing X = Y without defining a variable named Y. Click the Send button in the error dialog that appears to email an error report to the address you specified in cRecipient, click the Save button to save the error report to a text file, and click Continue to handle the error without exiting the “application.” Then click the Cause an Error Inside TRY button in the sample form and notice the error dialog no longer has a Continue button; the only option is to terminate the program. I’ll discuss each of these features later in this document.</w:t>
      </w:r>
    </w:p>
    <w:p w14:paraId="5E24A1F8" w14:textId="79BFA339" w:rsidR="00286AB2" w:rsidRDefault="00EB6FCD" w:rsidP="003B0DC8">
      <w:pPr>
        <w:pStyle w:val="bodytext"/>
        <w:rPr>
          <w:lang w:eastAsia="en-US"/>
        </w:rPr>
      </w:pPr>
      <w:r>
        <w:rPr>
          <w:lang w:eastAsia="en-US"/>
        </w:rPr>
        <w:t xml:space="preserve">Set </w:t>
      </w:r>
      <w:r w:rsidR="00286AB2">
        <w:rPr>
          <w:lang w:eastAsia="en-US"/>
        </w:rPr>
        <w:t>llDebugMode</w:t>
      </w:r>
      <w:r>
        <w:rPr>
          <w:lang w:eastAsia="en-US"/>
        </w:rPr>
        <w:t xml:space="preserve"> to .T. in Sample.prg and run it again. </w:t>
      </w:r>
      <w:r w:rsidR="00F8237F">
        <w:rPr>
          <w:lang w:eastAsia="en-US"/>
        </w:rPr>
        <w:t>This uses the developer version of the error dialog</w:t>
      </w:r>
      <w:r w:rsidR="00ED3905">
        <w:rPr>
          <w:lang w:eastAsia="en-US"/>
        </w:rPr>
        <w:t>.</w:t>
      </w:r>
    </w:p>
    <w:p w14:paraId="5D19F7C7" w14:textId="62CB5ADA" w:rsidR="00B328DF" w:rsidRDefault="00B328DF" w:rsidP="00B328DF">
      <w:pPr>
        <w:pStyle w:val="Heading1"/>
      </w:pPr>
      <w:r>
        <w:t>Implementing Error</w:t>
      </w:r>
      <w:r w:rsidR="00C42FA4">
        <w:t>Handler</w:t>
      </w:r>
    </w:p>
    <w:p w14:paraId="573ED05D" w14:textId="596E876D" w:rsidR="00B328DF" w:rsidRDefault="00C42FA4" w:rsidP="00B328DF">
      <w:pPr>
        <w:pStyle w:val="firstparagraph"/>
        <w:rPr>
          <w:lang w:eastAsia="en-US"/>
        </w:rPr>
      </w:pPr>
      <w:r>
        <w:rPr>
          <w:lang w:eastAsia="en-US"/>
        </w:rPr>
        <w:t>E</w:t>
      </w:r>
      <w:r w:rsidR="00B328DF">
        <w:rPr>
          <w:lang w:eastAsia="en-US"/>
        </w:rPr>
        <w:t>rror</w:t>
      </w:r>
      <w:r>
        <w:rPr>
          <w:lang w:eastAsia="en-US"/>
        </w:rPr>
        <w:t>Handler</w:t>
      </w:r>
      <w:r w:rsidR="00B328DF">
        <w:rPr>
          <w:lang w:eastAsia="en-US"/>
        </w:rPr>
        <w:t xml:space="preserve"> consists of the following files:</w:t>
      </w:r>
    </w:p>
    <w:p w14:paraId="0E400377" w14:textId="698D03ED" w:rsidR="00B328DF" w:rsidRDefault="00B328DF" w:rsidP="00B328DF">
      <w:pPr>
        <w:pStyle w:val="bulletfirst"/>
      </w:pPr>
      <w:r>
        <w:t>SFErrorMgr.vcx and vct: contains the error handling classes.</w:t>
      </w:r>
    </w:p>
    <w:p w14:paraId="61DC7ADB" w14:textId="1B42A75D" w:rsidR="00750EC4" w:rsidRDefault="00750EC4" w:rsidP="00750EC4">
      <w:pPr>
        <w:pStyle w:val="bullet"/>
      </w:pPr>
      <w:r>
        <w:t>SFConsole.vcx and vct: a runtime replacement for the VFP Command window.</w:t>
      </w:r>
    </w:p>
    <w:p w14:paraId="1E0AC4CE" w14:textId="72210E79" w:rsidR="00E253C5" w:rsidRDefault="00E253C5" w:rsidP="00750EC4">
      <w:pPr>
        <w:pStyle w:val="bullet"/>
      </w:pPr>
      <w:r>
        <w:t>SFLocalize.vcx and vct: contains a localizer class.</w:t>
      </w:r>
    </w:p>
    <w:p w14:paraId="4D90C9F1" w14:textId="3C4F747D" w:rsidR="00E253C5" w:rsidRDefault="00E253C5" w:rsidP="00750EC4">
      <w:pPr>
        <w:pStyle w:val="bullet"/>
      </w:pPr>
      <w:r>
        <w:t>Resource.dbf, fpt, and cdx: a language resource table.</w:t>
      </w:r>
    </w:p>
    <w:p w14:paraId="5FF2DB4C" w14:textId="5017BF95" w:rsidR="00834670" w:rsidRPr="00750EC4" w:rsidRDefault="00834670" w:rsidP="00750EC4">
      <w:pPr>
        <w:pStyle w:val="bullet"/>
      </w:pPr>
      <w:r>
        <w:t>SFCtrls.h and SFErrorMgr.h: include files used by SFErrorMgr.</w:t>
      </w:r>
    </w:p>
    <w:p w14:paraId="4E8CF21E" w14:textId="4FEB9F8E" w:rsidR="00B328DF" w:rsidRDefault="00B328DF" w:rsidP="00B328DF">
      <w:pPr>
        <w:pStyle w:val="bullet"/>
      </w:pPr>
      <w:r>
        <w:t>ErrorHeader.gif: an image used in SFErrorMessageDialog, one of the classes in SFErrorMgr.vcx.</w:t>
      </w:r>
    </w:p>
    <w:p w14:paraId="1D54FC2E" w14:textId="76508DDB" w:rsidR="00B328DF" w:rsidRDefault="00B328DF" w:rsidP="00B328DF">
      <w:pPr>
        <w:pStyle w:val="bullet"/>
      </w:pPr>
      <w:r>
        <w:t xml:space="preserve">ClrHost.dll, wwDotNetBridge.dll, and wwDotNetBridge.prg: components of Rick Strahl’s </w:t>
      </w:r>
      <w:r w:rsidRPr="0040556D">
        <w:t>wwDotNetBridge</w:t>
      </w:r>
      <w:r>
        <w:t xml:space="preserve"> </w:t>
      </w:r>
      <w:r w:rsidR="0040556D">
        <w:t>(</w:t>
      </w:r>
      <w:hyperlink r:id="rId12" w:history="1">
        <w:r w:rsidR="0040556D" w:rsidRPr="001F0F50">
          <w:rPr>
            <w:rStyle w:val="Hyperlink"/>
          </w:rPr>
          <w:t>https://github.com/RickStrahl/wwDotnetBridge</w:t>
        </w:r>
      </w:hyperlink>
      <w:r w:rsidR="0040556D">
        <w:t xml:space="preserve">) </w:t>
      </w:r>
      <w:r>
        <w:t>which provide the ability to call .NET code from VFP.</w:t>
      </w:r>
    </w:p>
    <w:p w14:paraId="5BA60B78" w14:textId="5EDB981A" w:rsidR="0040556D" w:rsidRDefault="0040556D" w:rsidP="00B328DF">
      <w:pPr>
        <w:pStyle w:val="bullet"/>
      </w:pPr>
      <w:r>
        <w:t xml:space="preserve">InTry.dll: </w:t>
      </w:r>
      <w:r w:rsidR="00637821">
        <w:t>a .NET DLL used by SFErrorMgr.</w:t>
      </w:r>
    </w:p>
    <w:p w14:paraId="6B4907D9" w14:textId="7C67271C" w:rsidR="0040556D" w:rsidRDefault="0040556D" w:rsidP="00B328DF">
      <w:pPr>
        <w:pStyle w:val="bullet"/>
      </w:pPr>
      <w:r>
        <w:t xml:space="preserve">SFMail.prg, </w:t>
      </w:r>
      <w:r w:rsidR="00F12468">
        <w:t xml:space="preserve">SMTPLibrary2.dll, </w:t>
      </w:r>
      <w:r>
        <w:t xml:space="preserve">MailKit.dll, MimeKit.dll, </w:t>
      </w:r>
      <w:r w:rsidRPr="0040556D">
        <w:t>BouncyCastle.Crypto</w:t>
      </w:r>
      <w:r>
        <w:t>.dll</w:t>
      </w:r>
      <w:r w:rsidR="009E1CED">
        <w:t>, and VFPExMAPI.fll</w:t>
      </w:r>
      <w:r>
        <w:t>: components of the SFMail VFPX project (</w:t>
      </w:r>
      <w:hyperlink r:id="rId13" w:history="1">
        <w:r w:rsidRPr="001F0F50">
          <w:rPr>
            <w:rStyle w:val="Hyperlink"/>
          </w:rPr>
          <w:t>https://github.com/DougHennig/SFMail</w:t>
        </w:r>
      </w:hyperlink>
      <w:r>
        <w:t>) used to send an email to support staff when an error occurs.</w:t>
      </w:r>
    </w:p>
    <w:p w14:paraId="08C9FC0A" w14:textId="56540B21" w:rsidR="00F12468" w:rsidRDefault="00F12468" w:rsidP="00B328DF">
      <w:pPr>
        <w:pStyle w:val="bullet"/>
      </w:pPr>
      <w:r>
        <w:t>System.app: the main component of the GDIPlusX VFP project (</w:t>
      </w:r>
      <w:hyperlink r:id="rId14" w:history="1">
        <w:r w:rsidRPr="001F0F50">
          <w:rPr>
            <w:rStyle w:val="Hyperlink"/>
          </w:rPr>
          <w:t>https://github.com/VFPX/GDIPlusX</w:t>
        </w:r>
      </w:hyperlink>
      <w:r>
        <w:t>)</w:t>
      </w:r>
      <w:r w:rsidR="00DD6B87">
        <w:t>, used by ErrorHander to take a screen shot</w:t>
      </w:r>
      <w:r>
        <w:t>.</w:t>
      </w:r>
    </w:p>
    <w:p w14:paraId="4961EA93" w14:textId="30F98014" w:rsidR="00F12468" w:rsidRPr="00B328DF" w:rsidRDefault="00F12468" w:rsidP="00F12468">
      <w:pPr>
        <w:pStyle w:val="bulletlast"/>
      </w:pPr>
      <w:r>
        <w:t>VFPEncryption</w:t>
      </w:r>
      <w:r w:rsidR="003347EB">
        <w:t>71</w:t>
      </w:r>
      <w:r>
        <w:t>.fll: an encryption library created by Craig Boyd (</w:t>
      </w:r>
      <w:hyperlink r:id="rId15" w:history="1">
        <w:r w:rsidRPr="001F0F50">
          <w:rPr>
            <w:rStyle w:val="Hyperlink"/>
          </w:rPr>
          <w:t>https://tinyurl.com/5b7xzdmv</w:t>
        </w:r>
      </w:hyperlink>
      <w:r>
        <w:t>).</w:t>
      </w:r>
    </w:p>
    <w:p w14:paraId="48437358" w14:textId="1E844292" w:rsidR="00B328DF" w:rsidRDefault="00F12468" w:rsidP="00F12468">
      <w:pPr>
        <w:pStyle w:val="bodytext"/>
      </w:pPr>
      <w:r>
        <w:lastRenderedPageBreak/>
        <w:t>Add these files to your application’s project:</w:t>
      </w:r>
    </w:p>
    <w:p w14:paraId="52FAA4EB" w14:textId="5ED5004B" w:rsidR="00F12468" w:rsidRDefault="00F12468" w:rsidP="00F12468">
      <w:pPr>
        <w:pStyle w:val="bulletfirst"/>
      </w:pPr>
      <w:r>
        <w:t>SFErrorMgr.vcx</w:t>
      </w:r>
    </w:p>
    <w:p w14:paraId="2C792745" w14:textId="010ACA24" w:rsidR="00F12468" w:rsidRDefault="00F12468" w:rsidP="00F12468">
      <w:pPr>
        <w:pStyle w:val="bullet"/>
      </w:pPr>
      <w:r>
        <w:t>SFConsole.vcx</w:t>
      </w:r>
      <w:r w:rsidR="00162F07">
        <w:t xml:space="preserve"> (i</w:t>
      </w:r>
      <w:r w:rsidR="00162F07">
        <w:t xml:space="preserve">f you set the cConsoleForm and cConsoleLibrary properties of the error object to another class, </w:t>
      </w:r>
      <w:r w:rsidR="00162F07">
        <w:t>add the library for that class instead)</w:t>
      </w:r>
    </w:p>
    <w:p w14:paraId="6E2BFF23" w14:textId="277E87DC" w:rsidR="005834B4" w:rsidRDefault="005834B4" w:rsidP="00F12468">
      <w:pPr>
        <w:pStyle w:val="bullet"/>
      </w:pPr>
      <w:r>
        <w:t>SFLocalize.vcx</w:t>
      </w:r>
    </w:p>
    <w:p w14:paraId="3C2EBDE4" w14:textId="4E686747" w:rsidR="005834B4" w:rsidRDefault="005834B4" w:rsidP="00F12468">
      <w:pPr>
        <w:pStyle w:val="bullet"/>
      </w:pPr>
      <w:r>
        <w:t>Resource.dbf (marked as included)</w:t>
      </w:r>
    </w:p>
    <w:p w14:paraId="311D805A" w14:textId="79C5A12B" w:rsidR="00F12468" w:rsidRDefault="00F12468" w:rsidP="00F12468">
      <w:pPr>
        <w:pStyle w:val="bullet"/>
      </w:pPr>
      <w:r>
        <w:t>ErrorHeader.gif</w:t>
      </w:r>
    </w:p>
    <w:p w14:paraId="2DC4E276" w14:textId="20BE1796" w:rsidR="00F12468" w:rsidRDefault="00F12468" w:rsidP="00F12468">
      <w:pPr>
        <w:pStyle w:val="bullet"/>
      </w:pPr>
      <w:r>
        <w:t>wwDotNetBridge.prg</w:t>
      </w:r>
    </w:p>
    <w:p w14:paraId="379B9C74" w14:textId="15DA4CE7" w:rsidR="00F12468" w:rsidRDefault="00F12468" w:rsidP="00F12468">
      <w:pPr>
        <w:pStyle w:val="bulletlast"/>
      </w:pPr>
      <w:r>
        <w:t>SFMail.prg</w:t>
      </w:r>
    </w:p>
    <w:p w14:paraId="72C5012C" w14:textId="28A9FAE9" w:rsidR="00F12468" w:rsidRDefault="00F12468" w:rsidP="00F12468">
      <w:pPr>
        <w:pStyle w:val="bodytext"/>
      </w:pPr>
      <w:r>
        <w:t>Deploy these files along with your application’s executable:</w:t>
      </w:r>
    </w:p>
    <w:p w14:paraId="0EB19F14" w14:textId="77777777" w:rsidR="00F12468" w:rsidRDefault="00F12468" w:rsidP="00F12468">
      <w:pPr>
        <w:pStyle w:val="bulletfirst"/>
      </w:pPr>
      <w:r>
        <w:t>ClrHost.dll</w:t>
      </w:r>
    </w:p>
    <w:p w14:paraId="1C0B86C0" w14:textId="4F308B18" w:rsidR="00F12468" w:rsidRDefault="00F12468" w:rsidP="00F12468">
      <w:pPr>
        <w:pStyle w:val="bulletfirst"/>
      </w:pPr>
      <w:r>
        <w:t>wwDotNetBridge.dll</w:t>
      </w:r>
    </w:p>
    <w:p w14:paraId="145506D7" w14:textId="7BF8B07B" w:rsidR="00F12468" w:rsidRDefault="00F12468" w:rsidP="00F12468">
      <w:pPr>
        <w:pStyle w:val="bullet"/>
      </w:pPr>
      <w:r>
        <w:t>InTry.dll</w:t>
      </w:r>
    </w:p>
    <w:p w14:paraId="7954AF85" w14:textId="316EB024" w:rsidR="00F12468" w:rsidRDefault="00F12468" w:rsidP="00F12468">
      <w:pPr>
        <w:pStyle w:val="bullet"/>
      </w:pPr>
      <w:r>
        <w:t>SMTPLibrary2.dll</w:t>
      </w:r>
      <w:r w:rsidR="002E70C5">
        <w:t xml:space="preserve"> (only needed if </w:t>
      </w:r>
      <w:r w:rsidR="002E70C5">
        <w:t>SMTP</w:t>
      </w:r>
      <w:r w:rsidR="002E70C5">
        <w:t xml:space="preserve"> is used for emailing)</w:t>
      </w:r>
    </w:p>
    <w:p w14:paraId="5AF5F122" w14:textId="43E6D939" w:rsidR="00F12468" w:rsidRDefault="00F12468" w:rsidP="00F12468">
      <w:pPr>
        <w:pStyle w:val="bullet"/>
      </w:pPr>
      <w:r>
        <w:t>MailKit.dll</w:t>
      </w:r>
      <w:r w:rsidR="002E70C5">
        <w:t xml:space="preserve"> (only needed if SMTP is used for emailing)</w:t>
      </w:r>
    </w:p>
    <w:p w14:paraId="30E313A7" w14:textId="64A0A9D9" w:rsidR="00F12468" w:rsidRDefault="00F12468" w:rsidP="00F12468">
      <w:pPr>
        <w:pStyle w:val="bullet"/>
      </w:pPr>
      <w:r>
        <w:t>MimeKit.dll</w:t>
      </w:r>
      <w:r w:rsidR="002E70C5">
        <w:t xml:space="preserve"> (only needed if SMTP is used for emailing)</w:t>
      </w:r>
    </w:p>
    <w:p w14:paraId="0E975C1E" w14:textId="792C0BE5" w:rsidR="00F12468" w:rsidRDefault="00F12468" w:rsidP="00F12468">
      <w:pPr>
        <w:pStyle w:val="bullet"/>
      </w:pPr>
      <w:r w:rsidRPr="0040556D">
        <w:t>BouncyCastle.Crypto</w:t>
      </w:r>
      <w:r>
        <w:t>.dll</w:t>
      </w:r>
      <w:r w:rsidR="002E70C5">
        <w:t xml:space="preserve"> (only needed if SMTP is used for emailing)</w:t>
      </w:r>
    </w:p>
    <w:p w14:paraId="49C9450C" w14:textId="77777777" w:rsidR="002E70C5" w:rsidRDefault="002E70C5" w:rsidP="002E70C5">
      <w:pPr>
        <w:pStyle w:val="bullet"/>
      </w:pPr>
      <w:r>
        <w:t>VFPExMAPI.fll (only needed if MAPI is used for emailing)</w:t>
      </w:r>
    </w:p>
    <w:p w14:paraId="192107C2" w14:textId="2F2C5B91" w:rsidR="00F12468" w:rsidRDefault="00F12468" w:rsidP="00F12468">
      <w:pPr>
        <w:pStyle w:val="bullet"/>
      </w:pPr>
      <w:r>
        <w:t>System.app</w:t>
      </w:r>
      <w:r w:rsidR="00DD309A">
        <w:t xml:space="preserve"> (only needed if you want screen shots taken)</w:t>
      </w:r>
    </w:p>
    <w:p w14:paraId="48BF206B" w14:textId="6E3DD735" w:rsidR="00F12468" w:rsidRPr="00F12468" w:rsidRDefault="00F12468" w:rsidP="00F12468">
      <w:pPr>
        <w:pStyle w:val="bulletlast"/>
      </w:pPr>
      <w:r>
        <w:t>VFPEncryption</w:t>
      </w:r>
      <w:r w:rsidR="003347EB">
        <w:t>71</w:t>
      </w:r>
      <w:r>
        <w:t>.fll</w:t>
      </w:r>
    </w:p>
    <w:p w14:paraId="5917EF86" w14:textId="5C5D419F" w:rsidR="00886D6B" w:rsidRDefault="00FC29F6" w:rsidP="00C2303D">
      <w:pPr>
        <w:pStyle w:val="Heading1"/>
      </w:pPr>
      <w:r>
        <w:t xml:space="preserve">Using </w:t>
      </w:r>
      <w:r w:rsidR="00886D6B">
        <w:t>Error</w:t>
      </w:r>
      <w:r w:rsidR="00C42FA4">
        <w:t>Handler</w:t>
      </w:r>
    </w:p>
    <w:p w14:paraId="064CBCEA" w14:textId="0FDE4418" w:rsidR="00494D55" w:rsidRDefault="00886D6B" w:rsidP="0012145B">
      <w:pPr>
        <w:pStyle w:val="bodytext"/>
      </w:pPr>
      <w:r>
        <w:t xml:space="preserve">Early in application startup, </w:t>
      </w:r>
      <w:r w:rsidR="00FC29F6">
        <w:t xml:space="preserve">execute </w:t>
      </w:r>
      <w:r w:rsidR="00202C54">
        <w:t xml:space="preserve">code </w:t>
      </w:r>
      <w:r w:rsidR="00FC29F6">
        <w:t xml:space="preserve">like </w:t>
      </w:r>
      <w:r w:rsidR="00202C54">
        <w:t>the following:</w:t>
      </w:r>
    </w:p>
    <w:p w14:paraId="48F814E7" w14:textId="302F456A" w:rsidR="00202C54" w:rsidRDefault="00202C54" w:rsidP="00202C54">
      <w:pPr>
        <w:pStyle w:val="codelastline"/>
        <w:rPr>
          <w:rFonts w:eastAsiaTheme="minorHAnsi"/>
        </w:rPr>
      </w:pPr>
      <w:r w:rsidRPr="00202C54">
        <w:rPr>
          <w:rFonts w:eastAsiaTheme="minorHAnsi"/>
        </w:rPr>
        <w:t xml:space="preserve">oError = newobject('SFErrorMgr', 'SFErrorMgr.vcx', '', </w:t>
      </w:r>
      <w:r w:rsidR="00014521" w:rsidRPr="00A72992">
        <w:rPr>
          <w:rFonts w:eastAsiaTheme="minorHAnsi"/>
          <w:i/>
          <w:iCs/>
        </w:rPr>
        <w:t>AppName</w:t>
      </w:r>
      <w:r w:rsidRPr="00202C54">
        <w:rPr>
          <w:rFonts w:eastAsiaTheme="minorHAnsi"/>
        </w:rPr>
        <w:t>, .T., 'oError')</w:t>
      </w:r>
    </w:p>
    <w:p w14:paraId="7046CF16" w14:textId="4CD95D0F" w:rsidR="00202C54" w:rsidRDefault="00014521" w:rsidP="0012145B">
      <w:pPr>
        <w:pStyle w:val="bodytext"/>
        <w:rPr>
          <w:rFonts w:eastAsiaTheme="minorHAnsi"/>
        </w:rPr>
      </w:pPr>
      <w:r w:rsidRPr="00A72992">
        <w:rPr>
          <w:rFonts w:eastAsiaTheme="minorHAnsi"/>
          <w:i/>
          <w:iCs/>
        </w:rPr>
        <w:t>AppName</w:t>
      </w:r>
      <w:r>
        <w:rPr>
          <w:rFonts w:eastAsiaTheme="minorHAnsi"/>
        </w:rPr>
        <w:t xml:space="preserve"> </w:t>
      </w:r>
      <w:r w:rsidR="00A72992">
        <w:rPr>
          <w:rFonts w:eastAsiaTheme="minorHAnsi"/>
        </w:rPr>
        <w:t xml:space="preserve">is </w:t>
      </w:r>
      <w:r>
        <w:rPr>
          <w:rFonts w:eastAsiaTheme="minorHAnsi"/>
        </w:rPr>
        <w:t>the name of the application, which is used as the title for error message dialogs,</w:t>
      </w:r>
      <w:r w:rsidR="00EE6059">
        <w:rPr>
          <w:rFonts w:eastAsiaTheme="minorHAnsi"/>
        </w:rPr>
        <w:t xml:space="preserve"> </w:t>
      </w:r>
      <w:r>
        <w:rPr>
          <w:rFonts w:eastAsiaTheme="minorHAnsi"/>
        </w:rPr>
        <w:t>.T. is passed so ON ERROR is set up</w:t>
      </w:r>
      <w:r w:rsidR="00EE6059">
        <w:rPr>
          <w:rFonts w:eastAsiaTheme="minorHAnsi"/>
        </w:rPr>
        <w:t>, and the last parameter tells the Init method that the object reference is stored in a variable named “oError,”</w:t>
      </w:r>
      <w:r>
        <w:rPr>
          <w:rFonts w:eastAsiaTheme="minorHAnsi"/>
        </w:rPr>
        <w:t xml:space="preserve"> </w:t>
      </w:r>
      <w:r w:rsidR="00EE6059">
        <w:rPr>
          <w:rFonts w:eastAsiaTheme="minorHAnsi"/>
        </w:rPr>
        <w:t>which is a global variable in the application</w:t>
      </w:r>
      <w:r w:rsidR="002E70C5">
        <w:rPr>
          <w:rFonts w:eastAsiaTheme="minorHAnsi"/>
        </w:rPr>
        <w:t xml:space="preserve"> (the variable needs to be either PUBLIC or PRIVATE; it can’t be LOCAL or the error handler will fail if invoked from anywhere but the routine where it’s created)</w:t>
      </w:r>
      <w:r w:rsidR="00EE6059">
        <w:rPr>
          <w:rFonts w:eastAsiaTheme="minorHAnsi"/>
        </w:rPr>
        <w:t xml:space="preserve">. If .T. is passed as the second parameter, </w:t>
      </w:r>
      <w:r w:rsidR="00A72992">
        <w:rPr>
          <w:rFonts w:eastAsiaTheme="minorHAnsi"/>
        </w:rPr>
        <w:t xml:space="preserve">as it is in this case, </w:t>
      </w:r>
      <w:r w:rsidR="00EE6059">
        <w:rPr>
          <w:rFonts w:eastAsiaTheme="minorHAnsi"/>
        </w:rPr>
        <w:t>t</w:t>
      </w:r>
      <w:r w:rsidR="00202C54">
        <w:rPr>
          <w:rFonts w:eastAsiaTheme="minorHAnsi"/>
        </w:rPr>
        <w:t xml:space="preserve">he Init method of SFErrorMgr </w:t>
      </w:r>
      <w:r w:rsidR="00EE6059">
        <w:rPr>
          <w:rFonts w:eastAsiaTheme="minorHAnsi"/>
        </w:rPr>
        <w:t>points ON ERROR to its own ErrorHandler method (that’s why the variable name had to be passed)</w:t>
      </w:r>
      <w:r w:rsidR="00EF1D8A">
        <w:rPr>
          <w:rFonts w:eastAsiaTheme="minorHAnsi"/>
        </w:rPr>
        <w:t>.</w:t>
      </w:r>
    </w:p>
    <w:p w14:paraId="760D4AB3" w14:textId="0B18539F" w:rsidR="00EE6059" w:rsidRDefault="00EE6059" w:rsidP="0012145B">
      <w:pPr>
        <w:pStyle w:val="bodytext"/>
        <w:rPr>
          <w:rFonts w:eastAsiaTheme="minorHAnsi"/>
        </w:rPr>
      </w:pPr>
      <w:r>
        <w:rPr>
          <w:rFonts w:eastAsiaTheme="minorHAnsi"/>
        </w:rPr>
        <w:lastRenderedPageBreak/>
        <w:t xml:space="preserve">SFErrorMgr has </w:t>
      </w:r>
      <w:r w:rsidR="00C2303D">
        <w:rPr>
          <w:rFonts w:eastAsiaTheme="minorHAnsi"/>
        </w:rPr>
        <w:t>a lot of</w:t>
      </w:r>
      <w:r>
        <w:rPr>
          <w:rFonts w:eastAsiaTheme="minorHAnsi"/>
        </w:rPr>
        <w:t xml:space="preserve"> properties that control its behavior; these properties are shown in</w:t>
      </w:r>
      <w:r w:rsidR="00A4743C">
        <w:rPr>
          <w:rFonts w:eastAsiaTheme="minorHAnsi"/>
        </w:rPr>
        <w:t xml:space="preserve"> </w:t>
      </w:r>
      <w:r w:rsidR="00A4743C" w:rsidRPr="00A4743C">
        <w:rPr>
          <w:rStyle w:val="reference"/>
          <w:rFonts w:eastAsiaTheme="minorHAnsi"/>
        </w:rPr>
        <w:fldChar w:fldCharType="begin"/>
      </w:r>
      <w:r w:rsidR="00A4743C" w:rsidRPr="00A4743C">
        <w:rPr>
          <w:rStyle w:val="reference"/>
          <w:rFonts w:eastAsiaTheme="minorHAnsi"/>
        </w:rPr>
        <w:instrText xml:space="preserve"> REF _Ref361916203 \h </w:instrText>
      </w:r>
      <w:r w:rsidR="00A4743C">
        <w:rPr>
          <w:rStyle w:val="reference"/>
          <w:rFonts w:eastAsiaTheme="minorHAnsi"/>
        </w:rPr>
        <w:instrText xml:space="preserve"> \* MERGEFORMAT </w:instrText>
      </w:r>
      <w:r w:rsidR="00A4743C" w:rsidRPr="00A4743C">
        <w:rPr>
          <w:rStyle w:val="reference"/>
          <w:rFonts w:eastAsiaTheme="minorHAnsi"/>
        </w:rPr>
      </w:r>
      <w:r w:rsidR="00A4743C" w:rsidRPr="00A4743C">
        <w:rPr>
          <w:rStyle w:val="reference"/>
          <w:rFonts w:eastAsiaTheme="minorHAnsi"/>
        </w:rPr>
        <w:fldChar w:fldCharType="separate"/>
      </w:r>
      <w:r w:rsidR="00F8237F" w:rsidRPr="00F8237F">
        <w:rPr>
          <w:rStyle w:val="reference"/>
        </w:rPr>
        <w:t>Table 1</w:t>
      </w:r>
      <w:r w:rsidR="00A4743C" w:rsidRPr="00A4743C">
        <w:rPr>
          <w:rStyle w:val="reference"/>
          <w:rFonts w:eastAsiaTheme="minorHAnsi"/>
        </w:rPr>
        <w:fldChar w:fldCharType="end"/>
      </w:r>
      <w:r w:rsidR="00050E25" w:rsidRPr="00050E25">
        <w:rPr>
          <w:rFonts w:eastAsiaTheme="minorHAnsi"/>
        </w:rPr>
        <w:t>.</w:t>
      </w:r>
      <w:r w:rsidR="00305704">
        <w:rPr>
          <w:rFonts w:eastAsiaTheme="minorHAnsi"/>
        </w:rPr>
        <w:t xml:space="preserve"> </w:t>
      </w:r>
      <w:r w:rsidR="00EF1D8A">
        <w:rPr>
          <w:rFonts w:eastAsiaTheme="minorHAnsi"/>
        </w:rPr>
        <w:t>Most</w:t>
      </w:r>
      <w:r w:rsidR="00305704">
        <w:rPr>
          <w:rFonts w:eastAsiaTheme="minorHAnsi"/>
        </w:rPr>
        <w:t xml:space="preserve"> of these properties are discussed in more detail in this document.</w:t>
      </w:r>
    </w:p>
    <w:p w14:paraId="76F7B347" w14:textId="371B0556" w:rsidR="00A4743C" w:rsidRDefault="00A4743C" w:rsidP="0012145B">
      <w:pPr>
        <w:pStyle w:val="tablecaption"/>
        <w:rPr>
          <w:rFonts w:eastAsiaTheme="minorHAnsi"/>
        </w:rPr>
      </w:pPr>
      <w:bookmarkStart w:id="3" w:name="_Ref361916203"/>
      <w:r w:rsidRPr="00A4743C">
        <w:rPr>
          <w:rStyle w:val="figurename"/>
        </w:rPr>
        <w:t xml:space="preserve">Table </w:t>
      </w:r>
      <w:r w:rsidRPr="00A4743C">
        <w:rPr>
          <w:rStyle w:val="figurename"/>
        </w:rPr>
        <w:fldChar w:fldCharType="begin"/>
      </w:r>
      <w:r w:rsidRPr="00A4743C">
        <w:rPr>
          <w:rStyle w:val="figurename"/>
        </w:rPr>
        <w:instrText xml:space="preserve"> SEQ Table \* ARABIC </w:instrText>
      </w:r>
      <w:r w:rsidRPr="00A4743C">
        <w:rPr>
          <w:rStyle w:val="figurename"/>
        </w:rPr>
        <w:fldChar w:fldCharType="separate"/>
      </w:r>
      <w:r w:rsidR="00F8237F">
        <w:rPr>
          <w:rStyle w:val="figurename"/>
          <w:noProof/>
        </w:rPr>
        <w:t>1</w:t>
      </w:r>
      <w:r w:rsidRPr="00A4743C">
        <w:rPr>
          <w:rStyle w:val="figurename"/>
        </w:rPr>
        <w:fldChar w:fldCharType="end"/>
      </w:r>
      <w:bookmarkEnd w:id="3"/>
      <w:r>
        <w:t>. SFErrorMgr's properties control its behavior.</w:t>
      </w:r>
    </w:p>
    <w:tbl>
      <w:tblPr>
        <w:tblStyle w:val="MediumShading1"/>
        <w:tblW w:w="0" w:type="auto"/>
        <w:tblLook w:val="04A0" w:firstRow="1" w:lastRow="0" w:firstColumn="1" w:lastColumn="0" w:noHBand="0" w:noVBand="1"/>
      </w:tblPr>
      <w:tblGrid>
        <w:gridCol w:w="2352"/>
        <w:gridCol w:w="7224"/>
      </w:tblGrid>
      <w:tr w:rsidR="00A4743C" w14:paraId="6AC4023D" w14:textId="77777777" w:rsidTr="004D768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52" w:type="dxa"/>
          </w:tcPr>
          <w:p w14:paraId="17A5AD8C" w14:textId="77777777" w:rsidR="00A4743C" w:rsidRPr="00A579A0" w:rsidRDefault="00A4743C" w:rsidP="00A579A0">
            <w:pPr>
              <w:pStyle w:val="tablecolumnhead"/>
            </w:pPr>
            <w:r w:rsidRPr="00A579A0">
              <w:t>Property</w:t>
            </w:r>
          </w:p>
        </w:tc>
        <w:tc>
          <w:tcPr>
            <w:tcW w:w="7224" w:type="dxa"/>
          </w:tcPr>
          <w:p w14:paraId="49FF85FC" w14:textId="77777777" w:rsidR="00A4743C" w:rsidRDefault="00A4743C" w:rsidP="00A579A0">
            <w:pPr>
              <w:pStyle w:val="tablecolumnhead"/>
              <w:cnfStyle w:val="100000000000" w:firstRow="1" w:lastRow="0" w:firstColumn="0" w:lastColumn="0" w:oddVBand="0" w:evenVBand="0" w:oddHBand="0" w:evenHBand="0" w:firstRowFirstColumn="0" w:firstRowLastColumn="0" w:lastRowFirstColumn="0" w:lastRowLastColumn="0"/>
            </w:pPr>
            <w:r>
              <w:t>Description</w:t>
            </w:r>
          </w:p>
        </w:tc>
      </w:tr>
      <w:tr w:rsidR="00EE6059" w:rsidRPr="00545E7A" w14:paraId="07D6416C"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7C96DB5D" w14:textId="77777777" w:rsidR="00EE6059" w:rsidRPr="00A579A0" w:rsidRDefault="00EE6059" w:rsidP="00A579A0">
            <w:pPr>
              <w:pStyle w:val="tabletext"/>
              <w:rPr>
                <w:b w:val="0"/>
                <w:bCs w:val="0"/>
              </w:rPr>
            </w:pPr>
            <w:r w:rsidRPr="00A579A0">
              <w:rPr>
                <w:b w:val="0"/>
                <w:bCs w:val="0"/>
              </w:rPr>
              <w:t>aErrorInfo</w:t>
            </w:r>
          </w:p>
        </w:tc>
        <w:tc>
          <w:tcPr>
            <w:tcW w:w="7224" w:type="dxa"/>
          </w:tcPr>
          <w:p w14:paraId="426A6CA1" w14:textId="4C4B236C" w:rsidR="00EE6059" w:rsidRPr="00545E7A" w:rsidRDefault="00EE6059" w:rsidP="00A579A0">
            <w:pPr>
              <w:pStyle w:val="tabletext"/>
              <w:cnfStyle w:val="000000100000" w:firstRow="0" w:lastRow="0" w:firstColumn="0" w:lastColumn="0" w:oddVBand="0" w:evenVBand="0" w:oddHBand="1" w:evenHBand="0" w:firstRowFirstColumn="0" w:firstRowLastColumn="0" w:lastRowFirstColumn="0" w:lastRowLastColumn="0"/>
            </w:pPr>
            <w:r w:rsidRPr="00545E7A">
              <w:t>An array containing information about all the errors that have occurred since the application was started.</w:t>
            </w:r>
            <w:r w:rsidR="00CB21AF" w:rsidRPr="00545E7A">
              <w:t xml:space="preserve"> nLastError is the index into the array for the most recent error.</w:t>
            </w:r>
          </w:p>
        </w:tc>
      </w:tr>
      <w:tr w:rsidR="00545E7A" w14:paraId="3204659C"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DD863C0" w14:textId="6309569A" w:rsidR="00545E7A" w:rsidRPr="00A579A0" w:rsidRDefault="00545E7A" w:rsidP="00A579A0">
            <w:pPr>
              <w:pStyle w:val="tabletext"/>
              <w:rPr>
                <w:b w:val="0"/>
                <w:bCs w:val="0"/>
              </w:rPr>
            </w:pPr>
            <w:r w:rsidRPr="00A579A0">
              <w:rPr>
                <w:b w:val="0"/>
                <w:bCs w:val="0"/>
              </w:rPr>
              <w:t>cAlias</w:t>
            </w:r>
          </w:p>
        </w:tc>
        <w:tc>
          <w:tcPr>
            <w:tcW w:w="7224" w:type="dxa"/>
          </w:tcPr>
          <w:p w14:paraId="11778A61" w14:textId="37C6FD30" w:rsidR="00545E7A" w:rsidRDefault="00545E7A" w:rsidP="00A579A0">
            <w:pPr>
              <w:pStyle w:val="tabletext"/>
              <w:cnfStyle w:val="000000010000" w:firstRow="0" w:lastRow="0" w:firstColumn="0" w:lastColumn="0" w:oddVBand="0" w:evenVBand="0" w:oddHBand="0" w:evenHBand="1" w:firstRowFirstColumn="0" w:firstRowLastColumn="0" w:lastRowFirstColumn="0" w:lastRowLastColumn="0"/>
            </w:pPr>
            <w:r w:rsidRPr="00545E7A">
              <w:t>The selected alias</w:t>
            </w:r>
            <w:r>
              <w:t>.</w:t>
            </w:r>
          </w:p>
        </w:tc>
      </w:tr>
      <w:tr w:rsidR="00EE6059" w14:paraId="7728493F"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198730C" w14:textId="77777777" w:rsidR="00EE6059" w:rsidRPr="00A579A0" w:rsidRDefault="00EE6059" w:rsidP="00A579A0">
            <w:pPr>
              <w:pStyle w:val="tabletext"/>
              <w:rPr>
                <w:b w:val="0"/>
                <w:bCs w:val="0"/>
              </w:rPr>
            </w:pPr>
            <w:r w:rsidRPr="00A579A0">
              <w:rPr>
                <w:b w:val="0"/>
                <w:bCs w:val="0"/>
              </w:rPr>
              <w:t>cAppName</w:t>
            </w:r>
          </w:p>
        </w:tc>
        <w:tc>
          <w:tcPr>
            <w:tcW w:w="7224" w:type="dxa"/>
          </w:tcPr>
          <w:p w14:paraId="108270A6" w14:textId="78BD8DF2" w:rsidR="00EE6059" w:rsidRDefault="00EE6059" w:rsidP="00A579A0">
            <w:pPr>
              <w:pStyle w:val="tabletext"/>
              <w:cnfStyle w:val="000000100000" w:firstRow="0" w:lastRow="0" w:firstColumn="0" w:lastColumn="0" w:oddVBand="0" w:evenVBand="0" w:oddHBand="1" w:evenHBand="0" w:firstRowFirstColumn="0" w:firstRowLastColumn="0" w:lastRowFirstColumn="0" w:lastRowLastColumn="0"/>
            </w:pPr>
            <w:r>
              <w:t>The name of the application; this is used in the subject of an email sen</w:t>
            </w:r>
            <w:r w:rsidR="006D031F">
              <w:t>t</w:t>
            </w:r>
            <w:r>
              <w:t xml:space="preserve"> to developers</w:t>
            </w:r>
            <w:r w:rsidR="00C2303D">
              <w:t>.</w:t>
            </w:r>
          </w:p>
        </w:tc>
      </w:tr>
      <w:tr w:rsidR="00C2303D" w14:paraId="77FCFF44"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51B7485" w14:textId="6B05EABB" w:rsidR="00C2303D" w:rsidRPr="00A579A0" w:rsidRDefault="00C2303D" w:rsidP="00A579A0">
            <w:pPr>
              <w:pStyle w:val="tabletext"/>
              <w:rPr>
                <w:b w:val="0"/>
                <w:bCs w:val="0"/>
              </w:rPr>
            </w:pPr>
            <w:r w:rsidRPr="00A579A0">
              <w:rPr>
                <w:b w:val="0"/>
                <w:bCs w:val="0"/>
              </w:rPr>
              <w:t>cAttachments</w:t>
            </w:r>
          </w:p>
        </w:tc>
        <w:tc>
          <w:tcPr>
            <w:tcW w:w="7224" w:type="dxa"/>
          </w:tcPr>
          <w:p w14:paraId="1951F3A7" w14:textId="20BB112C" w:rsidR="00C2303D" w:rsidRDefault="00C2303D" w:rsidP="00A579A0">
            <w:pPr>
              <w:pStyle w:val="tabletext"/>
              <w:cnfStyle w:val="000000010000" w:firstRow="0" w:lastRow="0" w:firstColumn="0" w:lastColumn="0" w:oddVBand="0" w:evenVBand="0" w:oddHBand="0" w:evenHBand="1" w:firstRowFirstColumn="0" w:firstRowLastColumn="0" w:lastRowFirstColumn="0" w:lastRowLastColumn="0"/>
            </w:pPr>
            <w:r>
              <w:t>A comma-separated list of attachments for the email or support ticket</w:t>
            </w:r>
            <w:r w:rsidR="008E56FA">
              <w:t xml:space="preserve"> (in addition to attachments SFErrorLog creates).</w:t>
            </w:r>
          </w:p>
        </w:tc>
      </w:tr>
      <w:tr w:rsidR="001612A9" w14:paraId="5FE58975"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2C867D0" w14:textId="0BABC911" w:rsidR="001612A9" w:rsidRPr="001612A9" w:rsidRDefault="001612A9" w:rsidP="00A579A0">
            <w:pPr>
              <w:pStyle w:val="tabletext"/>
              <w:rPr>
                <w:b w:val="0"/>
                <w:bCs w:val="0"/>
              </w:rPr>
            </w:pPr>
            <w:r w:rsidRPr="001612A9">
              <w:rPr>
                <w:b w:val="0"/>
                <w:bCs w:val="0"/>
              </w:rPr>
              <w:t>cConsoleClass</w:t>
            </w:r>
          </w:p>
        </w:tc>
        <w:tc>
          <w:tcPr>
            <w:tcW w:w="7224" w:type="dxa"/>
          </w:tcPr>
          <w:p w14:paraId="3D4374D3" w14:textId="1EB955CF" w:rsidR="001612A9" w:rsidRDefault="001612A9" w:rsidP="001612A9">
            <w:pPr>
              <w:pStyle w:val="tabletext"/>
              <w:cnfStyle w:val="000000100000" w:firstRow="0" w:lastRow="0" w:firstColumn="0" w:lastColumn="0" w:oddVBand="0" w:evenVBand="0" w:oddHBand="1" w:evenHBand="0" w:firstRowFirstColumn="0" w:firstRowLastColumn="0" w:lastRowFirstColumn="0" w:lastRowLastColumn="0"/>
            </w:pPr>
            <w:r>
              <w:t>T</w:t>
            </w:r>
            <w:r>
              <w:t>he class to use for a debugging console at</w:t>
            </w:r>
            <w:r>
              <w:t xml:space="preserve"> </w:t>
            </w:r>
            <w:r>
              <w:t>runtime</w:t>
            </w:r>
          </w:p>
        </w:tc>
      </w:tr>
      <w:tr w:rsidR="001612A9" w14:paraId="4A0DBB28"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360E268F" w14:textId="7091951A" w:rsidR="001612A9" w:rsidRPr="001612A9" w:rsidRDefault="001612A9" w:rsidP="00A579A0">
            <w:pPr>
              <w:pStyle w:val="tabletext"/>
              <w:rPr>
                <w:b w:val="0"/>
                <w:bCs w:val="0"/>
              </w:rPr>
            </w:pPr>
            <w:r w:rsidRPr="001612A9">
              <w:rPr>
                <w:b w:val="0"/>
                <w:bCs w:val="0"/>
              </w:rPr>
              <w:t>cConsoleLibrary</w:t>
            </w:r>
          </w:p>
        </w:tc>
        <w:tc>
          <w:tcPr>
            <w:tcW w:w="7224" w:type="dxa"/>
          </w:tcPr>
          <w:p w14:paraId="57EA13FD" w14:textId="64F4B7EB" w:rsidR="001612A9" w:rsidRDefault="001612A9" w:rsidP="001612A9">
            <w:pPr>
              <w:pStyle w:val="tabletext"/>
              <w:cnfStyle w:val="000000010000" w:firstRow="0" w:lastRow="0" w:firstColumn="0" w:lastColumn="0" w:oddVBand="0" w:evenVBand="0" w:oddHBand="0" w:evenHBand="1" w:firstRowFirstColumn="0" w:firstRowLastColumn="0" w:lastRowFirstColumn="0" w:lastRowLastColumn="0"/>
            </w:pPr>
            <w:r>
              <w:t>T</w:t>
            </w:r>
            <w:r>
              <w:t>he library containing the class specified in</w:t>
            </w:r>
            <w:r>
              <w:t xml:space="preserve"> </w:t>
            </w:r>
            <w:r>
              <w:t>cConsoleClass</w:t>
            </w:r>
          </w:p>
        </w:tc>
      </w:tr>
      <w:tr w:rsidR="00C2303D" w14:paraId="0DBA7820"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D60D424" w14:textId="23BE37CD" w:rsidR="00C2303D" w:rsidRPr="00A579A0" w:rsidRDefault="00C2303D" w:rsidP="00A579A0">
            <w:pPr>
              <w:pStyle w:val="tabletext"/>
              <w:rPr>
                <w:b w:val="0"/>
                <w:bCs w:val="0"/>
              </w:rPr>
            </w:pPr>
            <w:r w:rsidRPr="00A579A0">
              <w:rPr>
                <w:b w:val="0"/>
                <w:bCs w:val="0"/>
              </w:rPr>
              <w:t>cContact</w:t>
            </w:r>
          </w:p>
        </w:tc>
        <w:tc>
          <w:tcPr>
            <w:tcW w:w="7224" w:type="dxa"/>
          </w:tcPr>
          <w:p w14:paraId="16B736B5" w14:textId="040E41AE" w:rsidR="00C2303D" w:rsidRDefault="00C2303D" w:rsidP="00A579A0">
            <w:pPr>
              <w:pStyle w:val="tabletext"/>
              <w:cnfStyle w:val="000000100000" w:firstRow="0" w:lastRow="0" w:firstColumn="0" w:lastColumn="0" w:oddVBand="0" w:evenVBand="0" w:oddHBand="1" w:evenHBand="0" w:firstRowFirstColumn="0" w:firstRowLastColumn="0" w:lastRowFirstColumn="0" w:lastRowLastColumn="0"/>
            </w:pPr>
            <w:r>
              <w:t>T</w:t>
            </w:r>
            <w:r w:rsidRPr="00C2303D">
              <w:t>he user's display name</w:t>
            </w:r>
            <w:r>
              <w:t>.</w:t>
            </w:r>
          </w:p>
        </w:tc>
      </w:tr>
      <w:tr w:rsidR="00EE6059" w14:paraId="4D888D2E"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F8EF7E3" w14:textId="77777777" w:rsidR="00EE6059" w:rsidRPr="00A579A0" w:rsidRDefault="00EE6059" w:rsidP="00A579A0">
            <w:pPr>
              <w:pStyle w:val="tabletext"/>
              <w:rPr>
                <w:b w:val="0"/>
                <w:bCs w:val="0"/>
              </w:rPr>
            </w:pPr>
            <w:r w:rsidRPr="00A579A0">
              <w:rPr>
                <w:b w:val="0"/>
                <w:bCs w:val="0"/>
              </w:rPr>
              <w:t>cDefaultAction</w:t>
            </w:r>
          </w:p>
        </w:tc>
        <w:tc>
          <w:tcPr>
            <w:tcW w:w="7224" w:type="dxa"/>
          </w:tcPr>
          <w:p w14:paraId="0AC89F01" w14:textId="77777777" w:rsidR="00EE6059" w:rsidRDefault="00EE6059" w:rsidP="00A579A0">
            <w:pPr>
              <w:pStyle w:val="tabletext"/>
              <w:cnfStyle w:val="000000010000" w:firstRow="0" w:lastRow="0" w:firstColumn="0" w:lastColumn="0" w:oddVBand="0" w:evenVBand="0" w:oddHBand="0" w:evenHBand="1" w:firstRowFirstColumn="0" w:firstRowLastColumn="0" w:lastRowFirstColumn="0" w:lastRowLastColumn="0"/>
            </w:pPr>
            <w:r>
              <w:t>The default error recovery action t</w:t>
            </w:r>
            <w:r w:rsidR="00305704">
              <w:t>o take.</w:t>
            </w:r>
          </w:p>
        </w:tc>
      </w:tr>
      <w:tr w:rsidR="00C2303D" w14:paraId="70FD040C"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0AB97BB" w14:textId="250364C9" w:rsidR="00C2303D" w:rsidRPr="00A579A0" w:rsidRDefault="00C2303D" w:rsidP="00A579A0">
            <w:pPr>
              <w:pStyle w:val="tabletext"/>
              <w:rPr>
                <w:b w:val="0"/>
                <w:bCs w:val="0"/>
              </w:rPr>
            </w:pPr>
            <w:r w:rsidRPr="00A579A0">
              <w:rPr>
                <w:b w:val="0"/>
                <w:bCs w:val="0"/>
              </w:rPr>
              <w:t>cEmail</w:t>
            </w:r>
          </w:p>
        </w:tc>
        <w:tc>
          <w:tcPr>
            <w:tcW w:w="7224" w:type="dxa"/>
          </w:tcPr>
          <w:p w14:paraId="21E889D9" w14:textId="026B2971" w:rsidR="00C2303D" w:rsidRDefault="00C2303D" w:rsidP="00A579A0">
            <w:pPr>
              <w:pStyle w:val="tabletext"/>
              <w:cnfStyle w:val="000000100000" w:firstRow="0" w:lastRow="0" w:firstColumn="0" w:lastColumn="0" w:oddVBand="0" w:evenVBand="0" w:oddHBand="1" w:evenHBand="0" w:firstRowFirstColumn="0" w:firstRowLastColumn="0" w:lastRowFirstColumn="0" w:lastRowLastColumn="0"/>
            </w:pPr>
            <w:r>
              <w:t>T</w:t>
            </w:r>
            <w:r w:rsidRPr="00C2303D">
              <w:t>he user's email address</w:t>
            </w:r>
            <w:r>
              <w:t>.</w:t>
            </w:r>
          </w:p>
        </w:tc>
      </w:tr>
      <w:tr w:rsidR="00C2303D" w14:paraId="26A50C54"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E7080E0" w14:textId="0281DFCA" w:rsidR="00C2303D" w:rsidRPr="00A579A0" w:rsidRDefault="00C2303D" w:rsidP="00A579A0">
            <w:pPr>
              <w:pStyle w:val="tabletext"/>
              <w:rPr>
                <w:b w:val="0"/>
                <w:bCs w:val="0"/>
              </w:rPr>
            </w:pPr>
            <w:r w:rsidRPr="00A579A0">
              <w:rPr>
                <w:b w:val="0"/>
                <w:bCs w:val="0"/>
              </w:rPr>
              <w:t>cEmailLogFolder</w:t>
            </w:r>
          </w:p>
        </w:tc>
        <w:tc>
          <w:tcPr>
            <w:tcW w:w="7224" w:type="dxa"/>
          </w:tcPr>
          <w:p w14:paraId="6D0CFF24" w14:textId="6D1A7900" w:rsidR="00C2303D" w:rsidRDefault="00C2303D" w:rsidP="00A579A0">
            <w:pPr>
              <w:pStyle w:val="tabletext"/>
              <w:cnfStyle w:val="000000010000" w:firstRow="0" w:lastRow="0" w:firstColumn="0" w:lastColumn="0" w:oddVBand="0" w:evenVBand="0" w:oddHBand="0" w:evenHBand="1" w:firstRowFirstColumn="0" w:firstRowLastColumn="0" w:lastRowFirstColumn="0" w:lastRowLastColumn="0"/>
            </w:pPr>
            <w:r>
              <w:t>T</w:t>
            </w:r>
            <w:r w:rsidRPr="00C2303D">
              <w:t>he folder to use for email logging</w:t>
            </w:r>
            <w:r w:rsidR="008E56FA">
              <w:t>; ignored if lEmailLogging is .F.</w:t>
            </w:r>
          </w:p>
        </w:tc>
      </w:tr>
      <w:tr w:rsidR="003347EB" w14:paraId="6CD2934F"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68B7C2F" w14:textId="0A04E7EA" w:rsidR="003347EB" w:rsidRPr="003347EB" w:rsidRDefault="003347EB" w:rsidP="00A579A0">
            <w:pPr>
              <w:pStyle w:val="tabletext"/>
              <w:rPr>
                <w:b w:val="0"/>
                <w:bCs w:val="0"/>
              </w:rPr>
            </w:pPr>
            <w:r w:rsidRPr="003347EB">
              <w:rPr>
                <w:b w:val="0"/>
                <w:bCs w:val="0"/>
              </w:rPr>
              <w:t>cEncryptionLibrary</w:t>
            </w:r>
          </w:p>
        </w:tc>
        <w:tc>
          <w:tcPr>
            <w:tcW w:w="7224" w:type="dxa"/>
          </w:tcPr>
          <w:p w14:paraId="102815A2" w14:textId="5575F946" w:rsidR="003347EB" w:rsidRDefault="003347EB" w:rsidP="00A579A0">
            <w:pPr>
              <w:pStyle w:val="tabletext"/>
              <w:cnfStyle w:val="000000100000" w:firstRow="0" w:lastRow="0" w:firstColumn="0" w:lastColumn="0" w:oddVBand="0" w:evenVBand="0" w:oddHBand="1" w:evenHBand="0" w:firstRowFirstColumn="0" w:firstRowLastColumn="0" w:lastRowFirstColumn="0" w:lastRowLastColumn="0"/>
            </w:pPr>
            <w:r>
              <w:t>T</w:t>
            </w:r>
            <w:r w:rsidRPr="003347EB">
              <w:t>he name of the encryption library to use</w:t>
            </w:r>
            <w:r>
              <w:t>. Defaults to “VFPEncryption71.fll.”</w:t>
            </w:r>
          </w:p>
        </w:tc>
      </w:tr>
      <w:tr w:rsidR="00EE6059" w14:paraId="3C47C96C"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A9CF0CF" w14:textId="77777777" w:rsidR="00EE6059" w:rsidRPr="00A579A0" w:rsidRDefault="00EE6059" w:rsidP="00A579A0">
            <w:pPr>
              <w:pStyle w:val="tabletext"/>
              <w:rPr>
                <w:b w:val="0"/>
                <w:bCs w:val="0"/>
              </w:rPr>
            </w:pPr>
            <w:r w:rsidRPr="00A579A0">
              <w:rPr>
                <w:b w:val="0"/>
                <w:bCs w:val="0"/>
              </w:rPr>
              <w:t>cErrorLogFile</w:t>
            </w:r>
          </w:p>
        </w:tc>
        <w:tc>
          <w:tcPr>
            <w:tcW w:w="7224" w:type="dxa"/>
          </w:tcPr>
          <w:p w14:paraId="41CEF989" w14:textId="7F33D1D6" w:rsidR="00EE6059" w:rsidRDefault="00EE6059" w:rsidP="00A579A0">
            <w:pPr>
              <w:pStyle w:val="tabletext"/>
              <w:cnfStyle w:val="000000010000" w:firstRow="0" w:lastRow="0" w:firstColumn="0" w:lastColumn="0" w:oddVBand="0" w:evenVBand="0" w:oddHBand="0" w:evenHBand="1" w:firstRowFirstColumn="0" w:firstRowLastColumn="0" w:lastRowFirstColumn="0" w:lastRowLastColumn="0"/>
            </w:pPr>
            <w:r>
              <w:t xml:space="preserve">The name and path </w:t>
            </w:r>
            <w:r w:rsidR="000B3E69">
              <w:t xml:space="preserve">of the </w:t>
            </w:r>
            <w:r w:rsidR="00C2303D">
              <w:t>table</w:t>
            </w:r>
            <w:r w:rsidR="000B3E69">
              <w:t xml:space="preserve"> </w:t>
            </w:r>
            <w:r>
              <w:t>to log errors to</w:t>
            </w:r>
            <w:r w:rsidR="00C2303D">
              <w:t xml:space="preserve"> </w:t>
            </w:r>
            <w:r>
              <w:t>if lLogToTable is .T.</w:t>
            </w:r>
            <w:r w:rsidR="000B3E69">
              <w:t xml:space="preserve"> Defaults to </w:t>
            </w:r>
            <w:r w:rsidR="00955AB8">
              <w:t>“Errorlog.dbf.”</w:t>
            </w:r>
          </w:p>
        </w:tc>
      </w:tr>
      <w:tr w:rsidR="00AA1B6F" w14:paraId="49FE86E6"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2B7DD73" w14:textId="0393BDD1" w:rsidR="00AA1B6F" w:rsidRPr="005834B4" w:rsidRDefault="00AA1B6F" w:rsidP="00A579A0">
            <w:pPr>
              <w:pStyle w:val="tabletext"/>
              <w:rPr>
                <w:b w:val="0"/>
                <w:bCs w:val="0"/>
              </w:rPr>
            </w:pPr>
            <w:r w:rsidRPr="00AA1B6F">
              <w:rPr>
                <w:b w:val="0"/>
                <w:bCs w:val="0"/>
              </w:rPr>
              <w:t>cErrorLogTextFile</w:t>
            </w:r>
          </w:p>
        </w:tc>
        <w:tc>
          <w:tcPr>
            <w:tcW w:w="7224" w:type="dxa"/>
          </w:tcPr>
          <w:p w14:paraId="02B7387B" w14:textId="7D18138D" w:rsidR="00AA1B6F" w:rsidRDefault="00AA1B6F" w:rsidP="00A579A0">
            <w:pPr>
              <w:pStyle w:val="tabletext"/>
              <w:cnfStyle w:val="000000100000" w:firstRow="0" w:lastRow="0" w:firstColumn="0" w:lastColumn="0" w:oddVBand="0" w:evenVBand="0" w:oddHBand="1" w:evenHBand="0" w:firstRowFirstColumn="0" w:firstRowLastColumn="0" w:lastRowFirstColumn="0" w:lastRowLastColumn="0"/>
            </w:pPr>
            <w:r>
              <w:t>T</w:t>
            </w:r>
            <w:r w:rsidRPr="00AA1B6F">
              <w:t>he name of the text file to log errors to</w:t>
            </w:r>
            <w:r>
              <w:t>.</w:t>
            </w:r>
          </w:p>
        </w:tc>
      </w:tr>
      <w:tr w:rsidR="00AA1B6F" w14:paraId="55D8F97F"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D34C796" w14:textId="4EE1AF6B" w:rsidR="00AA1B6F" w:rsidRPr="005834B4" w:rsidRDefault="00AA1B6F" w:rsidP="00A579A0">
            <w:pPr>
              <w:pStyle w:val="tabletext"/>
              <w:rPr>
                <w:b w:val="0"/>
                <w:bCs w:val="0"/>
              </w:rPr>
            </w:pPr>
            <w:r w:rsidRPr="00AA1B6F">
              <w:rPr>
                <w:b w:val="0"/>
                <w:bCs w:val="0"/>
              </w:rPr>
              <w:t>cImageFile</w:t>
            </w:r>
          </w:p>
        </w:tc>
        <w:tc>
          <w:tcPr>
            <w:tcW w:w="7224" w:type="dxa"/>
          </w:tcPr>
          <w:p w14:paraId="4CD9AD44" w14:textId="10B31398" w:rsidR="00AA1B6F" w:rsidRDefault="00AA1B6F" w:rsidP="00AA1B6F">
            <w:pPr>
              <w:pStyle w:val="tabletext"/>
              <w:tabs>
                <w:tab w:val="clear" w:pos="360"/>
                <w:tab w:val="clear" w:pos="720"/>
                <w:tab w:val="clear" w:pos="1080"/>
                <w:tab w:val="left" w:pos="2685"/>
              </w:tabs>
              <w:cnfStyle w:val="000000010000" w:firstRow="0" w:lastRow="0" w:firstColumn="0" w:lastColumn="0" w:oddVBand="0" w:evenVBand="0" w:oddHBand="0" w:evenHBand="1" w:firstRowFirstColumn="0" w:firstRowLastColumn="0" w:lastRowFirstColumn="0" w:lastRowLastColumn="0"/>
            </w:pPr>
            <w:r>
              <w:t>T</w:t>
            </w:r>
            <w:r w:rsidRPr="00AA1B6F">
              <w:t>he name and path of the image file for the</w:t>
            </w:r>
            <w:r>
              <w:t xml:space="preserve"> screen shot.</w:t>
            </w:r>
          </w:p>
        </w:tc>
      </w:tr>
      <w:tr w:rsidR="005834B4" w14:paraId="60323860"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CA61F89" w14:textId="00812F86" w:rsidR="005834B4" w:rsidRPr="005834B4" w:rsidRDefault="005834B4" w:rsidP="00A579A0">
            <w:pPr>
              <w:pStyle w:val="tabletext"/>
              <w:rPr>
                <w:b w:val="0"/>
                <w:bCs w:val="0"/>
              </w:rPr>
            </w:pPr>
            <w:r w:rsidRPr="005834B4">
              <w:rPr>
                <w:b w:val="0"/>
                <w:bCs w:val="0"/>
              </w:rPr>
              <w:t>cLanguage</w:t>
            </w:r>
          </w:p>
        </w:tc>
        <w:tc>
          <w:tcPr>
            <w:tcW w:w="7224" w:type="dxa"/>
          </w:tcPr>
          <w:p w14:paraId="1C14ACB4" w14:textId="29B6F20A" w:rsidR="005834B4" w:rsidRDefault="005834B4" w:rsidP="00A579A0">
            <w:pPr>
              <w:pStyle w:val="tabletext"/>
              <w:cnfStyle w:val="000000100000" w:firstRow="0" w:lastRow="0" w:firstColumn="0" w:lastColumn="0" w:oddVBand="0" w:evenVBand="0" w:oddHBand="1" w:evenHBand="0" w:firstRowFirstColumn="0" w:firstRowLastColumn="0" w:lastRowFirstColumn="0" w:lastRowLastColumn="0"/>
            </w:pPr>
            <w:r>
              <w:t>T</w:t>
            </w:r>
            <w:r w:rsidRPr="005834B4">
              <w:t>he language to use for messages</w:t>
            </w:r>
            <w:r>
              <w:t>.</w:t>
            </w:r>
          </w:p>
        </w:tc>
      </w:tr>
      <w:tr w:rsidR="008F2C72" w14:paraId="3A012E8D"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7D25277" w14:textId="3A90C308" w:rsidR="008F2C72" w:rsidRPr="00A579A0" w:rsidRDefault="008F2C72" w:rsidP="00A579A0">
            <w:pPr>
              <w:pStyle w:val="tabletext"/>
              <w:rPr>
                <w:b w:val="0"/>
                <w:bCs w:val="0"/>
              </w:rPr>
            </w:pPr>
            <w:r w:rsidRPr="00A579A0">
              <w:rPr>
                <w:b w:val="0"/>
                <w:bCs w:val="0"/>
              </w:rPr>
              <w:t>cMailClass</w:t>
            </w:r>
          </w:p>
        </w:tc>
        <w:tc>
          <w:tcPr>
            <w:tcW w:w="7224" w:type="dxa"/>
          </w:tcPr>
          <w:p w14:paraId="4AB26CB5" w14:textId="68A696A4" w:rsidR="008F2C72" w:rsidRDefault="008F2C72" w:rsidP="00A579A0">
            <w:pPr>
              <w:pStyle w:val="tabletext"/>
              <w:cnfStyle w:val="000000010000" w:firstRow="0" w:lastRow="0" w:firstColumn="0" w:lastColumn="0" w:oddVBand="0" w:evenVBand="0" w:oddHBand="0" w:evenHBand="1" w:firstRowFirstColumn="0" w:firstRowLastColumn="0" w:lastRowFirstColumn="0" w:lastRowLastColumn="0"/>
            </w:pPr>
            <w:r>
              <w:t>T</w:t>
            </w:r>
            <w:r w:rsidRPr="008F2C72">
              <w:t>he class to use for emailing</w:t>
            </w:r>
            <w:r>
              <w:t>; cMailLibrary specifies the library containing the class.</w:t>
            </w:r>
          </w:p>
        </w:tc>
      </w:tr>
      <w:tr w:rsidR="008F2C72" w14:paraId="51367750"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8469A9B" w14:textId="4280ED1B" w:rsidR="008F2C72" w:rsidRPr="00A579A0" w:rsidRDefault="008F2C72" w:rsidP="00A579A0">
            <w:pPr>
              <w:pStyle w:val="tabletext"/>
              <w:rPr>
                <w:b w:val="0"/>
                <w:bCs w:val="0"/>
              </w:rPr>
            </w:pPr>
            <w:r w:rsidRPr="00A579A0">
              <w:rPr>
                <w:b w:val="0"/>
                <w:bCs w:val="0"/>
              </w:rPr>
              <w:t>cMailErrorMessage</w:t>
            </w:r>
          </w:p>
        </w:tc>
        <w:tc>
          <w:tcPr>
            <w:tcW w:w="7224" w:type="dxa"/>
          </w:tcPr>
          <w:p w14:paraId="17A5DDB0" w14:textId="74CBF545" w:rsidR="008F2C72" w:rsidRDefault="008F2C72" w:rsidP="00A579A0">
            <w:pPr>
              <w:pStyle w:val="tabletext"/>
              <w:cnfStyle w:val="000000100000" w:firstRow="0" w:lastRow="0" w:firstColumn="0" w:lastColumn="0" w:oddVBand="0" w:evenVBand="0" w:oddHBand="1" w:evenHBand="0" w:firstRowFirstColumn="0" w:firstRowLastColumn="0" w:lastRowFirstColumn="0" w:lastRowLastColumn="0"/>
            </w:pPr>
            <w:r>
              <w:t>T</w:t>
            </w:r>
            <w:r w:rsidRPr="008F2C72">
              <w:t>he message of any error from the mail object</w:t>
            </w:r>
            <w:r>
              <w:t>.</w:t>
            </w:r>
          </w:p>
        </w:tc>
      </w:tr>
      <w:tr w:rsidR="008F2C72" w14:paraId="5EE1A07F"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7EB0EFB6" w14:textId="373D0E99" w:rsidR="008F2C72" w:rsidRPr="00A579A0" w:rsidRDefault="008F2C72" w:rsidP="00A579A0">
            <w:pPr>
              <w:pStyle w:val="tabletext"/>
              <w:rPr>
                <w:b w:val="0"/>
                <w:bCs w:val="0"/>
              </w:rPr>
            </w:pPr>
            <w:r w:rsidRPr="00A579A0">
              <w:rPr>
                <w:b w:val="0"/>
                <w:bCs w:val="0"/>
              </w:rPr>
              <w:t>cMailLibrary</w:t>
            </w:r>
          </w:p>
        </w:tc>
        <w:tc>
          <w:tcPr>
            <w:tcW w:w="7224" w:type="dxa"/>
          </w:tcPr>
          <w:p w14:paraId="64E9229C" w14:textId="217A1A49" w:rsidR="008F2C72" w:rsidRDefault="008F2C72" w:rsidP="00A579A0">
            <w:pPr>
              <w:pStyle w:val="tabletext"/>
              <w:cnfStyle w:val="000000010000" w:firstRow="0" w:lastRow="0" w:firstColumn="0" w:lastColumn="0" w:oddVBand="0" w:evenVBand="0" w:oddHBand="0" w:evenHBand="1" w:firstRowFirstColumn="0" w:firstRowLastColumn="0" w:lastRowFirstColumn="0" w:lastRowLastColumn="0"/>
            </w:pPr>
            <w:r>
              <w:t>T</w:t>
            </w:r>
            <w:r w:rsidRPr="008F2C72">
              <w:t>he library containing the class specified in</w:t>
            </w:r>
            <w:r>
              <w:t xml:space="preserve"> cMailClass.</w:t>
            </w:r>
          </w:p>
        </w:tc>
      </w:tr>
      <w:tr w:rsidR="008F2C72" w14:paraId="68F28325"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7A33FDC" w14:textId="45A0186B" w:rsidR="008F2C72" w:rsidRPr="00A579A0" w:rsidRDefault="008F2C72" w:rsidP="00A579A0">
            <w:pPr>
              <w:pStyle w:val="tabletext"/>
              <w:rPr>
                <w:b w:val="0"/>
                <w:bCs w:val="0"/>
              </w:rPr>
            </w:pPr>
            <w:r w:rsidRPr="00A579A0">
              <w:rPr>
                <w:b w:val="0"/>
                <w:bCs w:val="0"/>
              </w:rPr>
              <w:t>cMailServer</w:t>
            </w:r>
          </w:p>
        </w:tc>
        <w:tc>
          <w:tcPr>
            <w:tcW w:w="7224" w:type="dxa"/>
          </w:tcPr>
          <w:p w14:paraId="3CD59644" w14:textId="78A20C61" w:rsidR="008F2C72" w:rsidRDefault="008F2C72" w:rsidP="00A579A0">
            <w:pPr>
              <w:pStyle w:val="tabletext"/>
              <w:cnfStyle w:val="000000100000" w:firstRow="0" w:lastRow="0" w:firstColumn="0" w:lastColumn="0" w:oddVBand="0" w:evenVBand="0" w:oddHBand="1" w:evenHBand="0" w:firstRowFirstColumn="0" w:firstRowLastColumn="0" w:lastRowFirstColumn="0" w:lastRowLastColumn="0"/>
            </w:pPr>
            <w:r>
              <w:t>T</w:t>
            </w:r>
            <w:r w:rsidRPr="008F2C72">
              <w:t>he mail server</w:t>
            </w:r>
            <w:r>
              <w:t>.</w:t>
            </w:r>
          </w:p>
        </w:tc>
      </w:tr>
      <w:tr w:rsidR="008F2C72" w14:paraId="4041F3E3"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3F4EF7E4" w14:textId="344D0A80" w:rsidR="008F2C72" w:rsidRPr="00A579A0" w:rsidRDefault="008F2C72" w:rsidP="00A579A0">
            <w:pPr>
              <w:pStyle w:val="tabletext"/>
              <w:rPr>
                <w:b w:val="0"/>
                <w:bCs w:val="0"/>
              </w:rPr>
            </w:pPr>
            <w:r w:rsidRPr="00A579A0">
              <w:rPr>
                <w:b w:val="0"/>
                <w:bCs w:val="0"/>
              </w:rPr>
              <w:t>cMessage</w:t>
            </w:r>
          </w:p>
        </w:tc>
        <w:tc>
          <w:tcPr>
            <w:tcW w:w="7224" w:type="dxa"/>
          </w:tcPr>
          <w:p w14:paraId="5388C031" w14:textId="0D5B4EE3" w:rsidR="008F2C72" w:rsidRDefault="008F2C72" w:rsidP="00A579A0">
            <w:pPr>
              <w:pStyle w:val="tabletext"/>
              <w:cnfStyle w:val="000000010000" w:firstRow="0" w:lastRow="0" w:firstColumn="0" w:lastColumn="0" w:oddVBand="0" w:evenVBand="0" w:oddHBand="0" w:evenHBand="1" w:firstRowFirstColumn="0" w:firstRowLastColumn="0" w:lastRowFirstColumn="0" w:lastRowLastColumn="0"/>
            </w:pPr>
            <w:r>
              <w:t>T</w:t>
            </w:r>
            <w:r w:rsidRPr="008F2C72">
              <w:t>he body of the error message</w:t>
            </w:r>
            <w:r>
              <w:t>.</w:t>
            </w:r>
          </w:p>
        </w:tc>
      </w:tr>
      <w:tr w:rsidR="000B3E69" w14:paraId="1DFDA273"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713F371C" w14:textId="77777777" w:rsidR="000B3E69" w:rsidRPr="00A579A0" w:rsidRDefault="000B3E69" w:rsidP="00A579A0">
            <w:pPr>
              <w:pStyle w:val="tabletext"/>
              <w:rPr>
                <w:b w:val="0"/>
                <w:bCs w:val="0"/>
              </w:rPr>
            </w:pPr>
            <w:r w:rsidRPr="00A579A0">
              <w:rPr>
                <w:b w:val="0"/>
                <w:bCs w:val="0"/>
              </w:rPr>
              <w:t>cMessageClass</w:t>
            </w:r>
          </w:p>
        </w:tc>
        <w:tc>
          <w:tcPr>
            <w:tcW w:w="7224" w:type="dxa"/>
          </w:tcPr>
          <w:p w14:paraId="213233E5" w14:textId="7167FE51" w:rsidR="000B3E69" w:rsidRDefault="000B3E69" w:rsidP="00A579A0">
            <w:pPr>
              <w:pStyle w:val="tabletext"/>
              <w:cnfStyle w:val="000000100000" w:firstRow="0" w:lastRow="0" w:firstColumn="0" w:lastColumn="0" w:oddVBand="0" w:evenVBand="0" w:oddHBand="1" w:evenHBand="0" w:firstRowFirstColumn="0" w:firstRowLastColumn="0" w:lastRowFirstColumn="0" w:lastRowLastColumn="0"/>
            </w:pPr>
            <w:r>
              <w:t>The class to use for an error dialog</w:t>
            </w:r>
            <w:r w:rsidR="008F2C72">
              <w:t xml:space="preserve">; </w:t>
            </w:r>
            <w:r w:rsidR="008F2C72" w:rsidRPr="00A4743C">
              <w:t>cMessageLibrary</w:t>
            </w:r>
            <w:r w:rsidR="008F2C72">
              <w:t xml:space="preserve"> specifies the library containing the class.</w:t>
            </w:r>
          </w:p>
        </w:tc>
      </w:tr>
      <w:tr w:rsidR="000B3E69" w14:paraId="0DCECB96"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64DC97B" w14:textId="77777777" w:rsidR="000B3E69" w:rsidRPr="00A579A0" w:rsidRDefault="000B3E69" w:rsidP="00A579A0">
            <w:pPr>
              <w:pStyle w:val="tabletext"/>
              <w:rPr>
                <w:b w:val="0"/>
                <w:bCs w:val="0"/>
              </w:rPr>
            </w:pPr>
            <w:r w:rsidRPr="00A579A0">
              <w:rPr>
                <w:b w:val="0"/>
                <w:bCs w:val="0"/>
              </w:rPr>
              <w:t>cMessageLibrary</w:t>
            </w:r>
          </w:p>
        </w:tc>
        <w:tc>
          <w:tcPr>
            <w:tcW w:w="7224" w:type="dxa"/>
          </w:tcPr>
          <w:p w14:paraId="113733E6" w14:textId="77777777" w:rsidR="000B3E69" w:rsidRDefault="000B3E69" w:rsidP="00A579A0">
            <w:pPr>
              <w:pStyle w:val="tabletext"/>
              <w:cnfStyle w:val="000000010000" w:firstRow="0" w:lastRow="0" w:firstColumn="0" w:lastColumn="0" w:oddVBand="0" w:evenVBand="0" w:oddHBand="0" w:evenHBand="1" w:firstRowFirstColumn="0" w:firstRowLastColumn="0" w:lastRowFirstColumn="0" w:lastRowLastColumn="0"/>
            </w:pPr>
            <w:r>
              <w:t>The class library containing the class specified in cMessageClass.</w:t>
            </w:r>
          </w:p>
        </w:tc>
      </w:tr>
      <w:tr w:rsidR="008F2C72" w14:paraId="32F06B5E"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3A2BE26" w14:textId="33EB6B7A" w:rsidR="008F2C72" w:rsidRPr="00A579A0" w:rsidRDefault="008F2C72" w:rsidP="00A579A0">
            <w:pPr>
              <w:pStyle w:val="tabletext"/>
              <w:rPr>
                <w:b w:val="0"/>
                <w:bCs w:val="0"/>
              </w:rPr>
            </w:pPr>
            <w:r w:rsidRPr="00A579A0">
              <w:rPr>
                <w:b w:val="0"/>
                <w:bCs w:val="0"/>
              </w:rPr>
              <w:t>cPassword</w:t>
            </w:r>
          </w:p>
        </w:tc>
        <w:tc>
          <w:tcPr>
            <w:tcW w:w="7224" w:type="dxa"/>
          </w:tcPr>
          <w:p w14:paraId="556586C7" w14:textId="2D6ED00D" w:rsidR="008F2C72" w:rsidRDefault="008F2C72" w:rsidP="00A579A0">
            <w:pPr>
              <w:pStyle w:val="tabletext"/>
              <w:cnfStyle w:val="000000100000" w:firstRow="0" w:lastRow="0" w:firstColumn="0" w:lastColumn="0" w:oddVBand="0" w:evenVBand="0" w:oddHBand="1" w:evenHBand="0" w:firstRowFirstColumn="0" w:firstRowLastColumn="0" w:lastRowFirstColumn="0" w:lastRowLastColumn="0"/>
            </w:pPr>
            <w:r>
              <w:t>T</w:t>
            </w:r>
            <w:r w:rsidRPr="008F2C72">
              <w:t>he email password</w:t>
            </w:r>
            <w:r>
              <w:t>.</w:t>
            </w:r>
          </w:p>
        </w:tc>
      </w:tr>
      <w:tr w:rsidR="008F2C72" w14:paraId="3B984023"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19D402E" w14:textId="1014C3FD" w:rsidR="008F2C72" w:rsidRPr="00A579A0" w:rsidRDefault="008F2C72" w:rsidP="00A579A0">
            <w:pPr>
              <w:pStyle w:val="tabletext"/>
              <w:rPr>
                <w:b w:val="0"/>
                <w:bCs w:val="0"/>
              </w:rPr>
            </w:pPr>
            <w:r w:rsidRPr="00A579A0">
              <w:rPr>
                <w:b w:val="0"/>
                <w:bCs w:val="0"/>
              </w:rPr>
              <w:t>cRecipient</w:t>
            </w:r>
          </w:p>
        </w:tc>
        <w:tc>
          <w:tcPr>
            <w:tcW w:w="7224" w:type="dxa"/>
          </w:tcPr>
          <w:p w14:paraId="48B3FA5B" w14:textId="5B775E35" w:rsidR="008F2C72" w:rsidRDefault="008F2C72" w:rsidP="00A579A0">
            <w:pPr>
              <w:pStyle w:val="tabletext"/>
              <w:cnfStyle w:val="000000010000" w:firstRow="0" w:lastRow="0" w:firstColumn="0" w:lastColumn="0" w:oddVBand="0" w:evenVBand="0" w:oddHBand="0" w:evenHBand="1" w:firstRowFirstColumn="0" w:firstRowLastColumn="0" w:lastRowFirstColumn="0" w:lastRowLastColumn="0"/>
            </w:pPr>
            <w:r>
              <w:t>T</w:t>
            </w:r>
            <w:r w:rsidRPr="008F2C72">
              <w:t>he recipient of the email</w:t>
            </w:r>
            <w:r>
              <w:t>.</w:t>
            </w:r>
          </w:p>
        </w:tc>
      </w:tr>
      <w:tr w:rsidR="005834B4" w14:paraId="07E945D3"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3BF9DC59" w14:textId="6366AF59" w:rsidR="005834B4" w:rsidRPr="005834B4" w:rsidRDefault="005834B4" w:rsidP="00A579A0">
            <w:pPr>
              <w:pStyle w:val="tabletext"/>
              <w:rPr>
                <w:b w:val="0"/>
                <w:bCs w:val="0"/>
              </w:rPr>
            </w:pPr>
            <w:r w:rsidRPr="005834B4">
              <w:rPr>
                <w:b w:val="0"/>
                <w:bCs w:val="0"/>
              </w:rPr>
              <w:t>cResourceTable</w:t>
            </w:r>
          </w:p>
        </w:tc>
        <w:tc>
          <w:tcPr>
            <w:tcW w:w="7224" w:type="dxa"/>
          </w:tcPr>
          <w:p w14:paraId="7B8712CD" w14:textId="0C769D62" w:rsidR="005834B4" w:rsidRDefault="005834B4" w:rsidP="00A579A0">
            <w:pPr>
              <w:pStyle w:val="tabletext"/>
              <w:cnfStyle w:val="000000100000" w:firstRow="0" w:lastRow="0" w:firstColumn="0" w:lastColumn="0" w:oddVBand="0" w:evenVBand="0" w:oddHBand="1" w:evenHBand="0" w:firstRowFirstColumn="0" w:firstRowLastColumn="0" w:lastRowFirstColumn="0" w:lastRowLastColumn="0"/>
            </w:pPr>
            <w:r>
              <w:t>T</w:t>
            </w:r>
            <w:r w:rsidRPr="005834B4">
              <w:t>he name of the resource table to use</w:t>
            </w:r>
            <w:r>
              <w:t>.</w:t>
            </w:r>
          </w:p>
        </w:tc>
      </w:tr>
      <w:tr w:rsidR="00056A96" w14:paraId="178BCAE7"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164E27A" w14:textId="77777777" w:rsidR="00056A96" w:rsidRPr="00A579A0" w:rsidRDefault="00056A96" w:rsidP="00A579A0">
            <w:pPr>
              <w:pStyle w:val="tabletext"/>
              <w:rPr>
                <w:b w:val="0"/>
                <w:bCs w:val="0"/>
              </w:rPr>
            </w:pPr>
            <w:r w:rsidRPr="00A579A0">
              <w:rPr>
                <w:b w:val="0"/>
                <w:bCs w:val="0"/>
              </w:rPr>
              <w:t>cReturnToOnCancel</w:t>
            </w:r>
          </w:p>
        </w:tc>
        <w:tc>
          <w:tcPr>
            <w:tcW w:w="7224" w:type="dxa"/>
          </w:tcPr>
          <w:p w14:paraId="265149E0" w14:textId="77777777" w:rsidR="00056A96" w:rsidRDefault="00056A96" w:rsidP="00A579A0">
            <w:pPr>
              <w:pStyle w:val="tabletext"/>
              <w:cnfStyle w:val="000000010000" w:firstRow="0" w:lastRow="0" w:firstColumn="0" w:lastColumn="0" w:oddVBand="0" w:evenVBand="0" w:oddHBand="0" w:evenHBand="1" w:firstRowFirstColumn="0" w:firstRowLastColumn="0" w:lastRowFirstColumn="0" w:lastRowLastColumn="0"/>
            </w:pPr>
            <w:r>
              <w:t>What to RETURN TO if the user chooses the Cancel option in the error dialog.</w:t>
            </w:r>
          </w:p>
        </w:tc>
      </w:tr>
      <w:tr w:rsidR="008F2C72" w14:paraId="5599B32F"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ECCA924" w14:textId="77DD7F8A" w:rsidR="008F2C72" w:rsidRPr="00A579A0" w:rsidRDefault="008F2C72" w:rsidP="00A579A0">
            <w:pPr>
              <w:pStyle w:val="tabletext"/>
              <w:rPr>
                <w:b w:val="0"/>
                <w:bCs w:val="0"/>
              </w:rPr>
            </w:pPr>
            <w:r w:rsidRPr="00A579A0">
              <w:rPr>
                <w:b w:val="0"/>
                <w:bCs w:val="0"/>
              </w:rPr>
              <w:t>cReturnToOnQuit</w:t>
            </w:r>
          </w:p>
        </w:tc>
        <w:tc>
          <w:tcPr>
            <w:tcW w:w="7224" w:type="dxa"/>
          </w:tcPr>
          <w:p w14:paraId="3C81AB69" w14:textId="06EEC100" w:rsidR="008F2C72" w:rsidRPr="00056A96" w:rsidRDefault="008F2C72" w:rsidP="00A579A0">
            <w:pPr>
              <w:pStyle w:val="tabletext"/>
              <w:cnfStyle w:val="000000100000" w:firstRow="0" w:lastRow="0" w:firstColumn="0" w:lastColumn="0" w:oddVBand="0" w:evenVBand="0" w:oddHBand="1" w:evenHBand="0" w:firstRowFirstColumn="0" w:firstRowLastColumn="0" w:lastRowFirstColumn="0" w:lastRowLastColumn="0"/>
            </w:pPr>
            <w:r>
              <w:t>What to RETURN TO if the user chooses the Quit option in the error dialog.</w:t>
            </w:r>
          </w:p>
        </w:tc>
      </w:tr>
      <w:tr w:rsidR="00AA1B6F" w14:paraId="7B8FCCD1"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D417AE4" w14:textId="68DA8217" w:rsidR="00AA1B6F" w:rsidRPr="00AA1B6F" w:rsidRDefault="00AA1B6F" w:rsidP="00A579A0">
            <w:pPr>
              <w:pStyle w:val="tabletext"/>
              <w:rPr>
                <w:b w:val="0"/>
                <w:bCs w:val="0"/>
              </w:rPr>
            </w:pPr>
            <w:r w:rsidRPr="00AA1B6F">
              <w:rPr>
                <w:b w:val="0"/>
                <w:bCs w:val="0"/>
              </w:rPr>
              <w:t>cSenderEmail</w:t>
            </w:r>
          </w:p>
        </w:tc>
        <w:tc>
          <w:tcPr>
            <w:tcW w:w="7224" w:type="dxa"/>
          </w:tcPr>
          <w:p w14:paraId="64145863" w14:textId="70212F3B" w:rsidR="00AA1B6F" w:rsidRDefault="00AA1B6F" w:rsidP="00A579A0">
            <w:pPr>
              <w:pStyle w:val="tabletext"/>
              <w:cnfStyle w:val="000000010000" w:firstRow="0" w:lastRow="0" w:firstColumn="0" w:lastColumn="0" w:oddVBand="0" w:evenVBand="0" w:oddHBand="0" w:evenHBand="1" w:firstRowFirstColumn="0" w:firstRowLastColumn="0" w:lastRowFirstColumn="0" w:lastRowLastColumn="0"/>
            </w:pPr>
            <w:r>
              <w:t>T</w:t>
            </w:r>
            <w:r w:rsidRPr="00AA1B6F">
              <w:t>he sender's email address</w:t>
            </w:r>
            <w:r>
              <w:t>.</w:t>
            </w:r>
          </w:p>
        </w:tc>
      </w:tr>
      <w:tr w:rsidR="00AA1B6F" w14:paraId="72030187"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2013702" w14:textId="485B795D" w:rsidR="00AA1B6F" w:rsidRPr="00AA1B6F" w:rsidRDefault="00AA1B6F" w:rsidP="00AA1B6F">
            <w:pPr>
              <w:pStyle w:val="tabletext"/>
              <w:rPr>
                <w:b w:val="0"/>
                <w:bCs w:val="0"/>
              </w:rPr>
            </w:pPr>
            <w:r w:rsidRPr="00AA1B6F">
              <w:rPr>
                <w:b w:val="0"/>
                <w:bCs w:val="0"/>
              </w:rPr>
              <w:t>cSenderName</w:t>
            </w:r>
          </w:p>
        </w:tc>
        <w:tc>
          <w:tcPr>
            <w:tcW w:w="7224" w:type="dxa"/>
          </w:tcPr>
          <w:p w14:paraId="53A8138E" w14:textId="3A28E813" w:rsidR="00AA1B6F" w:rsidRDefault="00AA1B6F" w:rsidP="00AA1B6F">
            <w:pPr>
              <w:pStyle w:val="tabletext"/>
              <w:cnfStyle w:val="000000100000" w:firstRow="0" w:lastRow="0" w:firstColumn="0" w:lastColumn="0" w:oddVBand="0" w:evenVBand="0" w:oddHBand="1" w:evenHBand="0" w:firstRowFirstColumn="0" w:firstRowLastColumn="0" w:lastRowFirstColumn="0" w:lastRowLastColumn="0"/>
            </w:pPr>
            <w:r>
              <w:t>T</w:t>
            </w:r>
            <w:r w:rsidRPr="00AA1B6F">
              <w:t>he name of the sende</w:t>
            </w:r>
            <w:r>
              <w:t>r.</w:t>
            </w:r>
          </w:p>
        </w:tc>
      </w:tr>
      <w:tr w:rsidR="00AA1B6F" w14:paraId="184658D5"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9324DB1" w14:textId="704E7DAD" w:rsidR="00AA1B6F" w:rsidRPr="00A579A0" w:rsidRDefault="00AA1B6F" w:rsidP="00AA1B6F">
            <w:pPr>
              <w:pStyle w:val="tabletext"/>
              <w:rPr>
                <w:b w:val="0"/>
                <w:bCs w:val="0"/>
              </w:rPr>
            </w:pPr>
            <w:r w:rsidRPr="00A579A0">
              <w:rPr>
                <w:b w:val="0"/>
                <w:bCs w:val="0"/>
              </w:rPr>
              <w:t>cSubject</w:t>
            </w:r>
          </w:p>
        </w:tc>
        <w:tc>
          <w:tcPr>
            <w:tcW w:w="7224" w:type="dxa"/>
          </w:tcPr>
          <w:p w14:paraId="69DB2C7B" w14:textId="63B07F30" w:rsidR="00AA1B6F" w:rsidRPr="00056A96" w:rsidRDefault="00AA1B6F" w:rsidP="00AA1B6F">
            <w:pPr>
              <w:pStyle w:val="tabletext"/>
              <w:cnfStyle w:val="000000010000" w:firstRow="0" w:lastRow="0" w:firstColumn="0" w:lastColumn="0" w:oddVBand="0" w:evenVBand="0" w:oddHBand="0" w:evenHBand="1" w:firstRowFirstColumn="0" w:firstRowLastColumn="0" w:lastRowFirstColumn="0" w:lastRowLastColumn="0"/>
            </w:pPr>
            <w:r>
              <w:t>T</w:t>
            </w:r>
            <w:r w:rsidRPr="008F2C72">
              <w:t>he subject of the e</w:t>
            </w:r>
            <w:r>
              <w:t>mail.</w:t>
            </w:r>
          </w:p>
        </w:tc>
      </w:tr>
      <w:tr w:rsidR="00AA1B6F" w14:paraId="4674DFB2"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8F3C00E" w14:textId="77777777" w:rsidR="00AA1B6F" w:rsidRPr="00A579A0" w:rsidRDefault="00AA1B6F" w:rsidP="00AA1B6F">
            <w:pPr>
              <w:pStyle w:val="tabletext"/>
              <w:rPr>
                <w:b w:val="0"/>
                <w:bCs w:val="0"/>
              </w:rPr>
            </w:pPr>
            <w:r w:rsidRPr="00A579A0">
              <w:rPr>
                <w:b w:val="0"/>
                <w:bCs w:val="0"/>
              </w:rPr>
              <w:t>cTitle</w:t>
            </w:r>
          </w:p>
        </w:tc>
        <w:tc>
          <w:tcPr>
            <w:tcW w:w="7224" w:type="dxa"/>
          </w:tcPr>
          <w:p w14:paraId="6A1BC581" w14:textId="77777777" w:rsidR="00AA1B6F" w:rsidRDefault="00AA1B6F" w:rsidP="00AA1B6F">
            <w:pPr>
              <w:pStyle w:val="tabletext"/>
              <w:cnfStyle w:val="000000100000" w:firstRow="0" w:lastRow="0" w:firstColumn="0" w:lastColumn="0" w:oddVBand="0" w:evenVBand="0" w:oddHBand="1" w:evenHBand="0" w:firstRowFirstColumn="0" w:firstRowLastColumn="0" w:lastRowFirstColumn="0" w:lastRowLastColumn="0"/>
            </w:pPr>
            <w:r w:rsidRPr="00056A96">
              <w:t>The default title for the error dialog.</w:t>
            </w:r>
          </w:p>
        </w:tc>
      </w:tr>
      <w:tr w:rsidR="00AA1B6F" w14:paraId="5DDF60B2"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CB696D8" w14:textId="77777777" w:rsidR="00AA1B6F" w:rsidRPr="00A579A0" w:rsidRDefault="00AA1B6F" w:rsidP="00AA1B6F">
            <w:pPr>
              <w:pStyle w:val="tabletext"/>
              <w:rPr>
                <w:b w:val="0"/>
                <w:bCs w:val="0"/>
              </w:rPr>
            </w:pPr>
            <w:r w:rsidRPr="00A579A0">
              <w:rPr>
                <w:b w:val="0"/>
                <w:bCs w:val="0"/>
              </w:rPr>
              <w:t>cUser</w:t>
            </w:r>
          </w:p>
        </w:tc>
        <w:tc>
          <w:tcPr>
            <w:tcW w:w="7224" w:type="dxa"/>
          </w:tcPr>
          <w:p w14:paraId="53C59484" w14:textId="7174CB66" w:rsidR="00AA1B6F" w:rsidRPr="00056A96" w:rsidRDefault="00AA1B6F" w:rsidP="00AA1B6F">
            <w:pPr>
              <w:pStyle w:val="tabletext"/>
              <w:cnfStyle w:val="000000010000" w:firstRow="0" w:lastRow="0" w:firstColumn="0" w:lastColumn="0" w:oddVBand="0" w:evenVBand="0" w:oddHBand="0" w:evenHBand="1" w:firstRowFirstColumn="0" w:firstRowLastColumn="0" w:lastRowFirstColumn="0" w:lastRowLastColumn="0"/>
            </w:pPr>
            <w:r>
              <w:t>The name of the user.</w:t>
            </w:r>
          </w:p>
        </w:tc>
      </w:tr>
      <w:tr w:rsidR="00AA1B6F" w14:paraId="3D1C82C7"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D8D7736" w14:textId="77777777" w:rsidR="00AA1B6F" w:rsidRPr="00A579A0" w:rsidRDefault="00AA1B6F" w:rsidP="00AA1B6F">
            <w:pPr>
              <w:pStyle w:val="tabletext"/>
              <w:rPr>
                <w:b w:val="0"/>
                <w:bCs w:val="0"/>
              </w:rPr>
            </w:pPr>
            <w:r w:rsidRPr="00A579A0">
              <w:rPr>
                <w:b w:val="0"/>
                <w:bCs w:val="0"/>
              </w:rPr>
              <w:t>cVersion</w:t>
            </w:r>
          </w:p>
        </w:tc>
        <w:tc>
          <w:tcPr>
            <w:tcW w:w="7224" w:type="dxa"/>
          </w:tcPr>
          <w:p w14:paraId="172337B3" w14:textId="77777777" w:rsidR="00AA1B6F" w:rsidRDefault="00AA1B6F" w:rsidP="00AA1B6F">
            <w:pPr>
              <w:pStyle w:val="tabletext"/>
              <w:cnfStyle w:val="000000100000" w:firstRow="0" w:lastRow="0" w:firstColumn="0" w:lastColumn="0" w:oddVBand="0" w:evenVBand="0" w:oddHBand="1" w:evenHBand="0" w:firstRowFirstColumn="0" w:firstRowLastColumn="0" w:lastRowFirstColumn="0" w:lastRowLastColumn="0"/>
            </w:pPr>
            <w:r>
              <w:t>The application version number; this is used in the subject of an email sent to developers.</w:t>
            </w:r>
          </w:p>
        </w:tc>
      </w:tr>
      <w:tr w:rsidR="00AA1B6F" w14:paraId="75FDD0DF"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5CD290C" w14:textId="04823FF8" w:rsidR="00AA1B6F" w:rsidRPr="00A579A0" w:rsidRDefault="00AA1B6F" w:rsidP="00AA1B6F">
            <w:pPr>
              <w:pStyle w:val="tabletext"/>
              <w:rPr>
                <w:b w:val="0"/>
                <w:bCs w:val="0"/>
              </w:rPr>
            </w:pPr>
            <w:r w:rsidRPr="00A579A0">
              <w:rPr>
                <w:b w:val="0"/>
                <w:bCs w:val="0"/>
              </w:rPr>
              <w:t>lAutoCreateTicket</w:t>
            </w:r>
          </w:p>
        </w:tc>
        <w:tc>
          <w:tcPr>
            <w:tcW w:w="7224" w:type="dxa"/>
          </w:tcPr>
          <w:p w14:paraId="6AAC7B29" w14:textId="293DB1B1" w:rsidR="00AA1B6F" w:rsidRDefault="00AA1B6F" w:rsidP="00AA1B6F">
            <w:pPr>
              <w:pStyle w:val="tabletext"/>
              <w:cnfStyle w:val="000000010000" w:firstRow="0" w:lastRow="0" w:firstColumn="0" w:lastColumn="0" w:oddVBand="0" w:evenVBand="0" w:oddHBand="0" w:evenHBand="1" w:firstRowFirstColumn="0" w:firstRowLastColumn="0" w:lastRowFirstColumn="0" w:lastRowLastColumn="0"/>
            </w:pPr>
            <w:r w:rsidRPr="008F2C72">
              <w:t>.T. to automatically create a ticket</w:t>
            </w:r>
            <w:r>
              <w:t>.</w:t>
            </w:r>
          </w:p>
        </w:tc>
      </w:tr>
      <w:tr w:rsidR="00AA1B6F" w14:paraId="153E448F"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5BEBD9D" w14:textId="683DAD2F" w:rsidR="00AA1B6F" w:rsidRPr="00AA1B6F" w:rsidRDefault="00AA1B6F" w:rsidP="00AA1B6F">
            <w:pPr>
              <w:pStyle w:val="tabletext"/>
              <w:rPr>
                <w:b w:val="0"/>
                <w:bCs w:val="0"/>
              </w:rPr>
            </w:pPr>
            <w:r w:rsidRPr="00AA1B6F">
              <w:rPr>
                <w:b w:val="0"/>
                <w:bCs w:val="0"/>
              </w:rPr>
              <w:t>lCanCancel</w:t>
            </w:r>
          </w:p>
        </w:tc>
        <w:tc>
          <w:tcPr>
            <w:tcW w:w="7224" w:type="dxa"/>
          </w:tcPr>
          <w:p w14:paraId="617D0BE5" w14:textId="19C0282B" w:rsidR="00AA1B6F" w:rsidRDefault="00AA1B6F" w:rsidP="00AA1B6F">
            <w:pPr>
              <w:pStyle w:val="tabletext"/>
              <w:cnfStyle w:val="000000100000" w:firstRow="0" w:lastRow="0" w:firstColumn="0" w:lastColumn="0" w:oddVBand="0" w:evenVBand="0" w:oddHBand="1" w:evenHBand="0" w:firstRowFirstColumn="0" w:firstRowLastColumn="0" w:lastRowFirstColumn="0" w:lastRowLastColumn="0"/>
            </w:pPr>
            <w:r w:rsidRPr="00AA1B6F">
              <w:t>.T. if the user can "cancel" (that is, stay in</w:t>
            </w:r>
            <w:r>
              <w:t xml:space="preserve"> the application).</w:t>
            </w:r>
          </w:p>
        </w:tc>
      </w:tr>
      <w:tr w:rsidR="00AA1B6F" w14:paraId="38D0068B"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00053ED" w14:textId="17B16774" w:rsidR="00AA1B6F" w:rsidRPr="00AA1B6F" w:rsidRDefault="00AA1B6F" w:rsidP="00AA1B6F">
            <w:pPr>
              <w:pStyle w:val="tabletext"/>
              <w:rPr>
                <w:b w:val="0"/>
                <w:bCs w:val="0"/>
              </w:rPr>
            </w:pPr>
            <w:r w:rsidRPr="00AA1B6F">
              <w:rPr>
                <w:b w:val="0"/>
                <w:bCs w:val="0"/>
              </w:rPr>
              <w:t>lCanContinue</w:t>
            </w:r>
          </w:p>
        </w:tc>
        <w:tc>
          <w:tcPr>
            <w:tcW w:w="7224" w:type="dxa"/>
          </w:tcPr>
          <w:p w14:paraId="07A0A469" w14:textId="286C7BB9" w:rsidR="00AA1B6F" w:rsidRDefault="00AA1B6F" w:rsidP="00AA1B6F">
            <w:pPr>
              <w:pStyle w:val="tabletext"/>
              <w:cnfStyle w:val="000000010000" w:firstRow="0" w:lastRow="0" w:firstColumn="0" w:lastColumn="0" w:oddVBand="0" w:evenVBand="0" w:oddHBand="0" w:evenHBand="1" w:firstRowFirstColumn="0" w:firstRowLastColumn="0" w:lastRowFirstColumn="0" w:lastRowLastColumn="0"/>
            </w:pPr>
            <w:r w:rsidRPr="00AA1B6F">
              <w:t>.T. if the user can "continue" (that is, RETRY</w:t>
            </w:r>
            <w:r>
              <w:t xml:space="preserve"> or RETURN)</w:t>
            </w:r>
          </w:p>
        </w:tc>
      </w:tr>
      <w:tr w:rsidR="00AA1B6F" w14:paraId="4E4CDE91"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9D1E157" w14:textId="77777777" w:rsidR="00AA1B6F" w:rsidRPr="00A579A0" w:rsidRDefault="00AA1B6F" w:rsidP="00AA1B6F">
            <w:pPr>
              <w:pStyle w:val="tabletext"/>
              <w:rPr>
                <w:b w:val="0"/>
                <w:bCs w:val="0"/>
              </w:rPr>
            </w:pPr>
            <w:r w:rsidRPr="00A579A0">
              <w:rPr>
                <w:b w:val="0"/>
                <w:bCs w:val="0"/>
              </w:rPr>
              <w:t>lDisplayErrors</w:t>
            </w:r>
          </w:p>
        </w:tc>
        <w:tc>
          <w:tcPr>
            <w:tcW w:w="7224" w:type="dxa"/>
          </w:tcPr>
          <w:p w14:paraId="53BE804D" w14:textId="77777777" w:rsidR="00AA1B6F" w:rsidRDefault="00AA1B6F" w:rsidP="00AA1B6F">
            <w:pPr>
              <w:pStyle w:val="tabletext"/>
              <w:cnfStyle w:val="000000100000" w:firstRow="0" w:lastRow="0" w:firstColumn="0" w:lastColumn="0" w:oddVBand="0" w:evenVBand="0" w:oddHBand="1" w:evenHBand="0" w:firstRowFirstColumn="0" w:firstRowLastColumn="0" w:lastRowFirstColumn="0" w:lastRowLastColumn="0"/>
            </w:pPr>
            <w:r>
              <w:t>.T. if we’</w:t>
            </w:r>
            <w:r w:rsidRPr="006D031F">
              <w:t>re supposed to display errors and get the user</w:t>
            </w:r>
            <w:r>
              <w:t>’</w:t>
            </w:r>
            <w:r w:rsidRPr="006D031F">
              <w:t>s choice</w:t>
            </w:r>
            <w:r>
              <w:t>.</w:t>
            </w:r>
          </w:p>
        </w:tc>
      </w:tr>
      <w:tr w:rsidR="00AA1B6F" w14:paraId="3245B1B2"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4793D4C" w14:textId="542DE176" w:rsidR="00AA1B6F" w:rsidRPr="00A579A0" w:rsidRDefault="00AA1B6F" w:rsidP="00AA1B6F">
            <w:pPr>
              <w:pStyle w:val="tabletext"/>
              <w:rPr>
                <w:b w:val="0"/>
                <w:bCs w:val="0"/>
              </w:rPr>
            </w:pPr>
            <w:r w:rsidRPr="00A579A0">
              <w:rPr>
                <w:b w:val="0"/>
                <w:bCs w:val="0"/>
              </w:rPr>
              <w:lastRenderedPageBreak/>
              <w:t>lDisplayingErrorDialog</w:t>
            </w:r>
          </w:p>
        </w:tc>
        <w:tc>
          <w:tcPr>
            <w:tcW w:w="7224" w:type="dxa"/>
          </w:tcPr>
          <w:p w14:paraId="5A31598F" w14:textId="204CB80C" w:rsidR="00AA1B6F" w:rsidRPr="006D031F" w:rsidRDefault="00AA1B6F" w:rsidP="00AA1B6F">
            <w:pPr>
              <w:pStyle w:val="tabletext"/>
              <w:cnfStyle w:val="000000010000" w:firstRow="0" w:lastRow="0" w:firstColumn="0" w:lastColumn="0" w:oddVBand="0" w:evenVBand="0" w:oddHBand="0" w:evenHBand="1" w:firstRowFirstColumn="0" w:firstRowLastColumn="0" w:lastRowFirstColumn="0" w:lastRowLastColumn="0"/>
            </w:pPr>
            <w:r w:rsidRPr="001060C4">
              <w:t>.T. if we're displaying the error dialog</w:t>
            </w:r>
            <w:r>
              <w:t>.</w:t>
            </w:r>
          </w:p>
        </w:tc>
      </w:tr>
      <w:tr w:rsidR="00AA1B6F" w14:paraId="5A37E17E"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33962B3" w14:textId="3E6A51AC" w:rsidR="00AA1B6F" w:rsidRPr="00A579A0" w:rsidRDefault="00AA1B6F" w:rsidP="00AA1B6F">
            <w:pPr>
              <w:pStyle w:val="tabletext"/>
              <w:rPr>
                <w:b w:val="0"/>
                <w:bCs w:val="0"/>
              </w:rPr>
            </w:pPr>
            <w:r w:rsidRPr="00A579A0">
              <w:rPr>
                <w:b w:val="0"/>
                <w:bCs w:val="0"/>
              </w:rPr>
              <w:t>lEmailLogging</w:t>
            </w:r>
          </w:p>
        </w:tc>
        <w:tc>
          <w:tcPr>
            <w:tcW w:w="7224" w:type="dxa"/>
          </w:tcPr>
          <w:p w14:paraId="4B8C236D" w14:textId="0959CA0E" w:rsidR="00AA1B6F" w:rsidRPr="006D031F" w:rsidRDefault="00AA1B6F" w:rsidP="00AA1B6F">
            <w:pPr>
              <w:pStyle w:val="tabletext"/>
              <w:cnfStyle w:val="000000100000" w:firstRow="0" w:lastRow="0" w:firstColumn="0" w:lastColumn="0" w:oddVBand="0" w:evenVBand="0" w:oddHBand="1" w:evenHBand="0" w:firstRowFirstColumn="0" w:firstRowLastColumn="0" w:lastRowFirstColumn="0" w:lastRowLastColumn="0"/>
            </w:pPr>
            <w:r w:rsidRPr="001060C4">
              <w:t>.T. to do email logging</w:t>
            </w:r>
            <w:r>
              <w:t xml:space="preserve"> to the folder specified in </w:t>
            </w:r>
            <w:r w:rsidRPr="00C2303D">
              <w:t>cEmailLogFolder</w:t>
            </w:r>
            <w:r>
              <w:t>.</w:t>
            </w:r>
          </w:p>
        </w:tc>
      </w:tr>
      <w:tr w:rsidR="00AA1B6F" w14:paraId="17E8D6F9"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0C57046" w14:textId="6821F79A" w:rsidR="00AA1B6F" w:rsidRPr="00A579A0" w:rsidRDefault="00AA1B6F" w:rsidP="00AA1B6F">
            <w:pPr>
              <w:pStyle w:val="tabletext"/>
              <w:rPr>
                <w:b w:val="0"/>
                <w:bCs w:val="0"/>
              </w:rPr>
            </w:pPr>
            <w:r w:rsidRPr="00A579A0">
              <w:rPr>
                <w:b w:val="0"/>
                <w:bCs w:val="0"/>
              </w:rPr>
              <w:t>lGetMemVars</w:t>
            </w:r>
          </w:p>
        </w:tc>
        <w:tc>
          <w:tcPr>
            <w:tcW w:w="7224" w:type="dxa"/>
          </w:tcPr>
          <w:p w14:paraId="71710565" w14:textId="6776BD71" w:rsidR="00AA1B6F" w:rsidRPr="006D031F" w:rsidRDefault="00AA1B6F" w:rsidP="00AA1B6F">
            <w:pPr>
              <w:pStyle w:val="tabletext"/>
              <w:cnfStyle w:val="000000010000" w:firstRow="0" w:lastRow="0" w:firstColumn="0" w:lastColumn="0" w:oddVBand="0" w:evenVBand="0" w:oddHBand="0" w:evenHBand="1" w:firstRowFirstColumn="0" w:firstRowLastColumn="0" w:lastRowFirstColumn="0" w:lastRowLastColumn="0"/>
            </w:pPr>
            <w:r w:rsidRPr="001060C4">
              <w:t>.T. to include memory variables in the error</w:t>
            </w:r>
            <w:r>
              <w:t xml:space="preserve"> </w:t>
            </w:r>
            <w:r w:rsidRPr="001060C4">
              <w:t>report; .F. if an ActiveX control would cause a</w:t>
            </w:r>
            <w:r>
              <w:t xml:space="preserve"> </w:t>
            </w:r>
            <w:r w:rsidRPr="001060C4">
              <w:t>buffer overrun</w:t>
            </w:r>
            <w:r>
              <w:t>.</w:t>
            </w:r>
          </w:p>
        </w:tc>
      </w:tr>
      <w:tr w:rsidR="00AA1B6F" w14:paraId="4280CDE3"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70A8303" w14:textId="7D68D615" w:rsidR="00AA1B6F" w:rsidRPr="00A579A0" w:rsidRDefault="00AA1B6F" w:rsidP="00AA1B6F">
            <w:pPr>
              <w:pStyle w:val="tabletext"/>
              <w:rPr>
                <w:b w:val="0"/>
                <w:bCs w:val="0"/>
              </w:rPr>
            </w:pPr>
            <w:r w:rsidRPr="00A579A0">
              <w:rPr>
                <w:b w:val="0"/>
                <w:bCs w:val="0"/>
              </w:rPr>
              <w:t>lGettingMemVars</w:t>
            </w:r>
          </w:p>
        </w:tc>
        <w:tc>
          <w:tcPr>
            <w:tcW w:w="7224" w:type="dxa"/>
          </w:tcPr>
          <w:p w14:paraId="4950F982" w14:textId="369FDD52" w:rsidR="00AA1B6F" w:rsidRPr="006D031F" w:rsidRDefault="00AA1B6F" w:rsidP="00AA1B6F">
            <w:pPr>
              <w:pStyle w:val="tabletext"/>
              <w:cnfStyle w:val="000000100000" w:firstRow="0" w:lastRow="0" w:firstColumn="0" w:lastColumn="0" w:oddVBand="0" w:evenVBand="0" w:oddHBand="1" w:evenHBand="0" w:firstRowFirstColumn="0" w:firstRowLastColumn="0" w:lastRowFirstColumn="0" w:lastRowLastColumn="0"/>
            </w:pPr>
            <w:r w:rsidRPr="001060C4">
              <w:t>.T. if we're using LIST MEMORY or LIST OBJECTS;</w:t>
            </w:r>
            <w:r>
              <w:t xml:space="preserve"> </w:t>
            </w:r>
            <w:r w:rsidRPr="001060C4">
              <w:t>an Access method can check it and do nothing if</w:t>
            </w:r>
            <w:r>
              <w:t xml:space="preserve"> </w:t>
            </w:r>
            <w:r w:rsidRPr="001060C4">
              <w:t>.T.</w:t>
            </w:r>
          </w:p>
        </w:tc>
      </w:tr>
      <w:tr w:rsidR="00AA1B6F" w14:paraId="7E7B36F4"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795F2C21" w14:textId="601BA0B7" w:rsidR="00AA1B6F" w:rsidRPr="00A579A0" w:rsidRDefault="00AA1B6F" w:rsidP="00AA1B6F">
            <w:pPr>
              <w:pStyle w:val="tabletext"/>
              <w:rPr>
                <w:b w:val="0"/>
                <w:bCs w:val="0"/>
              </w:rPr>
            </w:pPr>
            <w:r w:rsidRPr="00A579A0">
              <w:rPr>
                <w:b w:val="0"/>
                <w:bCs w:val="0"/>
              </w:rPr>
              <w:t>lHandlingError</w:t>
            </w:r>
          </w:p>
        </w:tc>
        <w:tc>
          <w:tcPr>
            <w:tcW w:w="7224" w:type="dxa"/>
          </w:tcPr>
          <w:p w14:paraId="532CF336" w14:textId="06703F95" w:rsidR="00AA1B6F" w:rsidRPr="006D031F" w:rsidRDefault="00AA1B6F" w:rsidP="00AA1B6F">
            <w:pPr>
              <w:pStyle w:val="tabletext"/>
              <w:cnfStyle w:val="000000010000" w:firstRow="0" w:lastRow="0" w:firstColumn="0" w:lastColumn="0" w:oddVBand="0" w:evenVBand="0" w:oddHBand="0" w:evenHBand="1" w:firstRowFirstColumn="0" w:firstRowLastColumn="0" w:lastRowFirstColumn="0" w:lastRowLastColumn="0"/>
            </w:pPr>
            <w:r>
              <w:t>.T. if we’re handling an error; the Timer method of a timer could use this to decide to do nothing, for example.</w:t>
            </w:r>
          </w:p>
        </w:tc>
      </w:tr>
      <w:tr w:rsidR="00AA1B6F" w14:paraId="0D3A408C"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76033D49" w14:textId="77777777" w:rsidR="00AA1B6F" w:rsidRPr="00A579A0" w:rsidRDefault="00AA1B6F" w:rsidP="00AA1B6F">
            <w:pPr>
              <w:pStyle w:val="tabletext"/>
              <w:rPr>
                <w:b w:val="0"/>
                <w:bCs w:val="0"/>
              </w:rPr>
            </w:pPr>
            <w:r w:rsidRPr="00A579A0">
              <w:rPr>
                <w:b w:val="0"/>
                <w:bCs w:val="0"/>
              </w:rPr>
              <w:t>lInsideTry</w:t>
            </w:r>
          </w:p>
        </w:tc>
        <w:tc>
          <w:tcPr>
            <w:tcW w:w="7224" w:type="dxa"/>
          </w:tcPr>
          <w:p w14:paraId="755306D6" w14:textId="76820FFC" w:rsidR="00AA1B6F" w:rsidRPr="006D031F" w:rsidRDefault="00AA1B6F" w:rsidP="00AA1B6F">
            <w:pPr>
              <w:pStyle w:val="tabletext"/>
              <w:cnfStyle w:val="000000100000" w:firstRow="0" w:lastRow="0" w:firstColumn="0" w:lastColumn="0" w:oddVBand="0" w:evenVBand="0" w:oddHBand="1" w:evenHBand="0" w:firstRowFirstColumn="0" w:firstRowLastColumn="0" w:lastRowFirstColumn="0" w:lastRowLastColumn="0"/>
            </w:pPr>
            <w:r w:rsidRPr="006D031F">
              <w:t>.T. if code was executing inside a TRY structure when the error occurred</w:t>
            </w:r>
            <w:r>
              <w:t>; for backward compatibility with an earlier version.</w:t>
            </w:r>
          </w:p>
        </w:tc>
      </w:tr>
      <w:tr w:rsidR="00AA1B6F" w14:paraId="7C3E2B04"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3C2FEC6C" w14:textId="77777777" w:rsidR="00AA1B6F" w:rsidRPr="00A579A0" w:rsidRDefault="00AA1B6F" w:rsidP="00AA1B6F">
            <w:pPr>
              <w:pStyle w:val="tabletext"/>
              <w:rPr>
                <w:b w:val="0"/>
                <w:bCs w:val="0"/>
              </w:rPr>
            </w:pPr>
            <w:r w:rsidRPr="00A579A0">
              <w:rPr>
                <w:b w:val="0"/>
                <w:bCs w:val="0"/>
              </w:rPr>
              <w:t>lLogToTable</w:t>
            </w:r>
          </w:p>
        </w:tc>
        <w:tc>
          <w:tcPr>
            <w:tcW w:w="7224" w:type="dxa"/>
          </w:tcPr>
          <w:p w14:paraId="158DCEAB" w14:textId="2DFA6463" w:rsidR="00AA1B6F" w:rsidRPr="008A1553" w:rsidRDefault="00AA1B6F" w:rsidP="00AA1B6F">
            <w:pPr>
              <w:pStyle w:val="tabletext"/>
              <w:cnfStyle w:val="000000010000" w:firstRow="0" w:lastRow="0" w:firstColumn="0" w:lastColumn="0" w:oddVBand="0" w:evenVBand="0" w:oddHBand="0" w:evenHBand="1" w:firstRowFirstColumn="0" w:firstRowLastColumn="0" w:lastRowFirstColumn="0" w:lastRowLastColumn="0"/>
            </w:pPr>
            <w:r w:rsidRPr="008A1553">
              <w:t>.T. if the error should be logged to a table</w:t>
            </w:r>
            <w:r>
              <w:t>. Defaults to .T.</w:t>
            </w:r>
          </w:p>
        </w:tc>
      </w:tr>
      <w:tr w:rsidR="00AA1B6F" w14:paraId="59AE663D"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3083F763" w14:textId="5298F790" w:rsidR="00AA1B6F" w:rsidRPr="00A579A0" w:rsidRDefault="00AA1B6F" w:rsidP="00AA1B6F">
            <w:pPr>
              <w:pStyle w:val="tabletext"/>
              <w:rPr>
                <w:b w:val="0"/>
                <w:bCs w:val="0"/>
              </w:rPr>
            </w:pPr>
            <w:r w:rsidRPr="00A579A0">
              <w:rPr>
                <w:b w:val="0"/>
                <w:bCs w:val="0"/>
              </w:rPr>
              <w:t>lMAPI</w:t>
            </w:r>
          </w:p>
        </w:tc>
        <w:tc>
          <w:tcPr>
            <w:tcW w:w="7224" w:type="dxa"/>
          </w:tcPr>
          <w:p w14:paraId="51B64CD5" w14:textId="0B0E6C04" w:rsidR="00AA1B6F" w:rsidRPr="00DA61C4" w:rsidRDefault="00AA1B6F" w:rsidP="00AA1B6F">
            <w:pPr>
              <w:pStyle w:val="tabletext"/>
              <w:cnfStyle w:val="000000100000" w:firstRow="0" w:lastRow="0" w:firstColumn="0" w:lastColumn="0" w:oddVBand="0" w:evenVBand="0" w:oddHBand="1" w:evenHBand="0" w:firstRowFirstColumn="0" w:firstRowLastColumn="0" w:lastRowFirstColumn="0" w:lastRowLastColumn="0"/>
            </w:pPr>
            <w:r w:rsidRPr="001060C4">
              <w:t>.T. to use MAPI for the email</w:t>
            </w:r>
            <w:r>
              <w:t xml:space="preserve"> or .F. (the default) for SMTP.</w:t>
            </w:r>
          </w:p>
        </w:tc>
      </w:tr>
      <w:tr w:rsidR="00AA1B6F" w14:paraId="6433C6B3"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9A1C8CC" w14:textId="2BAC5F86" w:rsidR="00AA1B6F" w:rsidRPr="00A579A0" w:rsidRDefault="00AA1B6F" w:rsidP="00AA1B6F">
            <w:pPr>
              <w:pStyle w:val="tabletext"/>
              <w:rPr>
                <w:b w:val="0"/>
                <w:bCs w:val="0"/>
              </w:rPr>
            </w:pPr>
            <w:r w:rsidRPr="00A579A0">
              <w:rPr>
                <w:b w:val="0"/>
                <w:bCs w:val="0"/>
              </w:rPr>
              <w:t>lQuit</w:t>
            </w:r>
          </w:p>
        </w:tc>
        <w:tc>
          <w:tcPr>
            <w:tcW w:w="7224" w:type="dxa"/>
          </w:tcPr>
          <w:p w14:paraId="5EA111C6" w14:textId="43527A2B" w:rsidR="00AA1B6F" w:rsidRPr="00DA61C4" w:rsidRDefault="00AA1B6F" w:rsidP="00AA1B6F">
            <w:pPr>
              <w:pStyle w:val="tabletext"/>
              <w:cnfStyle w:val="000000010000" w:firstRow="0" w:lastRow="0" w:firstColumn="0" w:lastColumn="0" w:oddVBand="0" w:evenVBand="0" w:oddHBand="0" w:evenHBand="1" w:firstRowFirstColumn="0" w:firstRowLastColumn="0" w:lastRowFirstColumn="0" w:lastRowLastColumn="0"/>
            </w:pPr>
            <w:r w:rsidRPr="001060C4">
              <w:t>.T. if we're quitting (public so other objects</w:t>
            </w:r>
            <w:r>
              <w:t xml:space="preserve"> </w:t>
            </w:r>
            <w:r w:rsidRPr="001060C4">
              <w:t>can check on the way out)</w:t>
            </w:r>
            <w:r>
              <w:t>.</w:t>
            </w:r>
          </w:p>
        </w:tc>
      </w:tr>
      <w:tr w:rsidR="00AA1B6F" w14:paraId="3907C5A8"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6177B6A" w14:textId="1698FB93" w:rsidR="00AA1B6F" w:rsidRPr="00A579A0" w:rsidRDefault="00AA1B6F" w:rsidP="00AA1B6F">
            <w:pPr>
              <w:pStyle w:val="tabletext"/>
              <w:rPr>
                <w:b w:val="0"/>
                <w:bCs w:val="0"/>
              </w:rPr>
            </w:pPr>
            <w:r w:rsidRPr="00A579A0">
              <w:rPr>
                <w:b w:val="0"/>
                <w:bCs w:val="0"/>
              </w:rPr>
              <w:t>lScreenShot</w:t>
            </w:r>
          </w:p>
        </w:tc>
        <w:tc>
          <w:tcPr>
            <w:tcW w:w="7224" w:type="dxa"/>
          </w:tcPr>
          <w:p w14:paraId="6DE65996" w14:textId="4E259D9C" w:rsidR="00AA1B6F" w:rsidRPr="00DA61C4" w:rsidRDefault="00AA1B6F" w:rsidP="00AA1B6F">
            <w:pPr>
              <w:pStyle w:val="tabletext"/>
              <w:cnfStyle w:val="000000100000" w:firstRow="0" w:lastRow="0" w:firstColumn="0" w:lastColumn="0" w:oddVBand="0" w:evenVBand="0" w:oddHBand="1" w:evenHBand="0" w:firstRowFirstColumn="0" w:firstRowLastColumn="0" w:lastRowFirstColumn="0" w:lastRowLastColumn="0"/>
            </w:pPr>
            <w:r w:rsidRPr="001060C4">
              <w:t>.T. to take a screen shot</w:t>
            </w:r>
            <w:r>
              <w:t>.</w:t>
            </w:r>
          </w:p>
        </w:tc>
      </w:tr>
      <w:tr w:rsidR="00904704" w14:paraId="77222EA5"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D7E0B60" w14:textId="46E8091E" w:rsidR="00904704" w:rsidRPr="00904704" w:rsidRDefault="00904704" w:rsidP="00AA1B6F">
            <w:pPr>
              <w:pStyle w:val="tabletext"/>
              <w:rPr>
                <w:b w:val="0"/>
                <w:bCs w:val="0"/>
              </w:rPr>
            </w:pPr>
            <w:r w:rsidRPr="00904704">
              <w:rPr>
                <w:b w:val="0"/>
                <w:bCs w:val="0"/>
              </w:rPr>
              <w:t>lSetOnError</w:t>
            </w:r>
          </w:p>
        </w:tc>
        <w:tc>
          <w:tcPr>
            <w:tcW w:w="7224" w:type="dxa"/>
          </w:tcPr>
          <w:p w14:paraId="5787284E" w14:textId="0C2A0F26" w:rsidR="00904704" w:rsidRDefault="00904704" w:rsidP="00AA1B6F">
            <w:pPr>
              <w:pStyle w:val="tabletext"/>
              <w:cnfStyle w:val="000000010000" w:firstRow="0" w:lastRow="0" w:firstColumn="0" w:lastColumn="0" w:oddVBand="0" w:evenVBand="0" w:oddHBand="0" w:evenHBand="1" w:firstRowFirstColumn="0" w:firstRowLastColumn="0" w:lastRowFirstColumn="0" w:lastRowLastColumn="0"/>
            </w:pPr>
            <w:r w:rsidRPr="00904704">
              <w:t>.T. to set ON ERROR to point to the</w:t>
            </w:r>
            <w:r>
              <w:t xml:space="preserve"> ErrorHandler method.</w:t>
            </w:r>
          </w:p>
        </w:tc>
      </w:tr>
      <w:tr w:rsidR="00AA1B6F" w14:paraId="72EC3C95"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5AA1974" w14:textId="77777777" w:rsidR="00AA1B6F" w:rsidRPr="00A579A0" w:rsidRDefault="00AA1B6F" w:rsidP="00AA1B6F">
            <w:pPr>
              <w:pStyle w:val="tabletext"/>
              <w:rPr>
                <w:b w:val="0"/>
                <w:bCs w:val="0"/>
              </w:rPr>
            </w:pPr>
            <w:r w:rsidRPr="00A579A0">
              <w:rPr>
                <w:b w:val="0"/>
                <w:bCs w:val="0"/>
              </w:rPr>
              <w:t>lShowDebug</w:t>
            </w:r>
          </w:p>
        </w:tc>
        <w:tc>
          <w:tcPr>
            <w:tcW w:w="7224" w:type="dxa"/>
          </w:tcPr>
          <w:p w14:paraId="799F64D5" w14:textId="77777777" w:rsidR="00AA1B6F" w:rsidRPr="00DA61C4" w:rsidRDefault="00AA1B6F" w:rsidP="00AA1B6F">
            <w:pPr>
              <w:pStyle w:val="tabletext"/>
              <w:cnfStyle w:val="000000100000" w:firstRow="0" w:lastRow="0" w:firstColumn="0" w:lastColumn="0" w:oddVBand="0" w:evenVBand="0" w:oddHBand="1" w:evenHBand="0" w:firstRowFirstColumn="0" w:firstRowLastColumn="0" w:lastRowFirstColumn="0" w:lastRowLastColumn="0"/>
            </w:pPr>
            <w:r>
              <w:t>.T. if “</w:t>
            </w:r>
            <w:r w:rsidRPr="001C16EF">
              <w:t>debug</w:t>
            </w:r>
            <w:r>
              <w:t>”</w:t>
            </w:r>
            <w:r w:rsidRPr="001C16EF">
              <w:t xml:space="preserve"> should be an option</w:t>
            </w:r>
            <w:r>
              <w:t xml:space="preserve"> the user can choose to recover from the error.</w:t>
            </w:r>
          </w:p>
        </w:tc>
      </w:tr>
      <w:tr w:rsidR="00743520" w14:paraId="51587968"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24D238B" w14:textId="42661F72" w:rsidR="00743520" w:rsidRPr="00743520" w:rsidRDefault="00743520" w:rsidP="00AA1B6F">
            <w:pPr>
              <w:pStyle w:val="tabletext"/>
              <w:rPr>
                <w:b w:val="0"/>
                <w:bCs w:val="0"/>
              </w:rPr>
            </w:pPr>
            <w:r w:rsidRPr="00743520">
              <w:rPr>
                <w:b w:val="0"/>
                <w:bCs w:val="0"/>
              </w:rPr>
              <w:t>lTicketCreated</w:t>
            </w:r>
          </w:p>
        </w:tc>
        <w:tc>
          <w:tcPr>
            <w:tcW w:w="7224" w:type="dxa"/>
          </w:tcPr>
          <w:p w14:paraId="64594FD5" w14:textId="6E980D4E" w:rsidR="00743520" w:rsidRPr="001060C4" w:rsidRDefault="00743520" w:rsidP="00AA1B6F">
            <w:pPr>
              <w:pStyle w:val="tabletext"/>
              <w:cnfStyle w:val="000000010000" w:firstRow="0" w:lastRow="0" w:firstColumn="0" w:lastColumn="0" w:oddVBand="0" w:evenVBand="0" w:oddHBand="0" w:evenHBand="1" w:firstRowFirstColumn="0" w:firstRowLastColumn="0" w:lastRowFirstColumn="0" w:lastRowLastColumn="0"/>
            </w:pPr>
            <w:r w:rsidRPr="00743520">
              <w:t>.T. if a ticket was created</w:t>
            </w:r>
            <w:r>
              <w:t>.</w:t>
            </w:r>
          </w:p>
        </w:tc>
      </w:tr>
      <w:tr w:rsidR="00AA1B6F" w14:paraId="4DBC5B70"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C806D81" w14:textId="604C1ED0" w:rsidR="00AA1B6F" w:rsidRPr="00A579A0" w:rsidRDefault="00AA1B6F" w:rsidP="00AA1B6F">
            <w:pPr>
              <w:pStyle w:val="tabletext"/>
              <w:rPr>
                <w:b w:val="0"/>
                <w:bCs w:val="0"/>
              </w:rPr>
            </w:pPr>
            <w:r w:rsidRPr="00A579A0">
              <w:rPr>
                <w:b w:val="0"/>
                <w:bCs w:val="0"/>
              </w:rPr>
              <w:t>lUserCanSaveDialog</w:t>
            </w:r>
          </w:p>
        </w:tc>
        <w:tc>
          <w:tcPr>
            <w:tcW w:w="7224" w:type="dxa"/>
          </w:tcPr>
          <w:p w14:paraId="55F5B20C" w14:textId="62D1E90F" w:rsidR="00AA1B6F" w:rsidRPr="0043113E" w:rsidRDefault="00AA1B6F" w:rsidP="00AA1B6F">
            <w:pPr>
              <w:pStyle w:val="tabletext"/>
              <w:cnfStyle w:val="000000100000" w:firstRow="0" w:lastRow="0" w:firstColumn="0" w:lastColumn="0" w:oddVBand="0" w:evenVBand="0" w:oddHBand="1" w:evenHBand="0" w:firstRowFirstColumn="0" w:firstRowLastColumn="0" w:lastRowFirstColumn="0" w:lastRowLastColumn="0"/>
            </w:pPr>
            <w:r w:rsidRPr="001060C4">
              <w:t>.T. if the user can save the error log</w:t>
            </w:r>
            <w:r>
              <w:t>.</w:t>
            </w:r>
          </w:p>
        </w:tc>
      </w:tr>
      <w:tr w:rsidR="00AA1B6F" w14:paraId="74A2A33C"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BDD0E0C" w14:textId="77777777" w:rsidR="00AA1B6F" w:rsidRPr="00A579A0" w:rsidRDefault="00AA1B6F" w:rsidP="00AA1B6F">
            <w:pPr>
              <w:pStyle w:val="tabletext"/>
              <w:rPr>
                <w:b w:val="0"/>
                <w:bCs w:val="0"/>
              </w:rPr>
            </w:pPr>
            <w:r w:rsidRPr="00A579A0">
              <w:rPr>
                <w:b w:val="0"/>
                <w:bCs w:val="0"/>
              </w:rPr>
              <w:t>nLastError</w:t>
            </w:r>
          </w:p>
        </w:tc>
        <w:tc>
          <w:tcPr>
            <w:tcW w:w="7224" w:type="dxa"/>
          </w:tcPr>
          <w:p w14:paraId="1A70CE2F" w14:textId="77777777" w:rsidR="00AA1B6F" w:rsidRDefault="00AA1B6F" w:rsidP="00AA1B6F">
            <w:pPr>
              <w:pStyle w:val="tabletext"/>
              <w:cnfStyle w:val="000000010000" w:firstRow="0" w:lastRow="0" w:firstColumn="0" w:lastColumn="0" w:oddVBand="0" w:evenVBand="0" w:oddHBand="0" w:evenHBand="1" w:firstRowFirstColumn="0" w:firstRowLastColumn="0" w:lastRowFirstColumn="0" w:lastRowLastColumn="0"/>
            </w:pPr>
            <w:r w:rsidRPr="0043113E">
              <w:t>The index to the last error that occurred in aErrorInfo</w:t>
            </w:r>
            <w:r>
              <w:t>.</w:t>
            </w:r>
          </w:p>
        </w:tc>
      </w:tr>
      <w:tr w:rsidR="00AA1B6F" w14:paraId="5F6A5DEC"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D845151" w14:textId="38B64B57" w:rsidR="00AA1B6F" w:rsidRPr="00A579A0" w:rsidRDefault="00AA1B6F" w:rsidP="00AA1B6F">
            <w:pPr>
              <w:pStyle w:val="tabletext"/>
              <w:rPr>
                <w:b w:val="0"/>
                <w:bCs w:val="0"/>
              </w:rPr>
            </w:pPr>
            <w:r w:rsidRPr="00A579A0">
              <w:rPr>
                <w:b w:val="0"/>
                <w:bCs w:val="0"/>
              </w:rPr>
              <w:t>nMaxErrors</w:t>
            </w:r>
          </w:p>
        </w:tc>
        <w:tc>
          <w:tcPr>
            <w:tcW w:w="7224" w:type="dxa"/>
          </w:tcPr>
          <w:p w14:paraId="283048EC" w14:textId="6A4C4675" w:rsidR="00AA1B6F" w:rsidRPr="0043113E" w:rsidRDefault="00AA1B6F" w:rsidP="00AA1B6F">
            <w:pPr>
              <w:pStyle w:val="tabletext"/>
              <w:cnfStyle w:val="000000100000" w:firstRow="0" w:lastRow="0" w:firstColumn="0" w:lastColumn="0" w:oddVBand="0" w:evenVBand="0" w:oddHBand="1" w:evenHBand="0" w:firstRowFirstColumn="0" w:firstRowLastColumn="0" w:lastRowFirstColumn="0" w:lastRowLastColumn="0"/>
            </w:pPr>
            <w:r>
              <w:t>T</w:t>
            </w:r>
            <w:r w:rsidRPr="00B81BF5">
              <w:t>he maximum number of entries in aErrorInfo;</w:t>
            </w:r>
            <w:r>
              <w:t xml:space="preserve"> </w:t>
            </w:r>
            <w:r w:rsidRPr="00B81BF5">
              <w:t>0 = no limit</w:t>
            </w:r>
            <w:r>
              <w:t>.</w:t>
            </w:r>
          </w:p>
        </w:tc>
      </w:tr>
      <w:tr w:rsidR="00AA1B6F" w14:paraId="215C649C"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0BD8F70" w14:textId="4C5CCD74" w:rsidR="00AA1B6F" w:rsidRPr="00A579A0" w:rsidRDefault="00AA1B6F" w:rsidP="00AA1B6F">
            <w:pPr>
              <w:pStyle w:val="tabletext"/>
              <w:rPr>
                <w:b w:val="0"/>
                <w:bCs w:val="0"/>
              </w:rPr>
            </w:pPr>
            <w:r w:rsidRPr="00A579A0">
              <w:rPr>
                <w:b w:val="0"/>
                <w:bCs w:val="0"/>
              </w:rPr>
              <w:t>nReturnCode</w:t>
            </w:r>
          </w:p>
        </w:tc>
        <w:tc>
          <w:tcPr>
            <w:tcW w:w="7224" w:type="dxa"/>
          </w:tcPr>
          <w:p w14:paraId="53348843" w14:textId="4868DDAE" w:rsidR="00AA1B6F" w:rsidRPr="00B81BF5" w:rsidRDefault="00AA1B6F" w:rsidP="00AA1B6F">
            <w:pPr>
              <w:pStyle w:val="tabletext"/>
              <w:cnfStyle w:val="000000010000" w:firstRow="0" w:lastRow="0" w:firstColumn="0" w:lastColumn="0" w:oddVBand="0" w:evenVBand="0" w:oddHBand="0" w:evenHBand="1" w:firstRowFirstColumn="0" w:firstRowLastColumn="0" w:lastRowFirstColumn="0" w:lastRowLastColumn="0"/>
            </w:pPr>
            <w:r>
              <w:t>T</w:t>
            </w:r>
            <w:r w:rsidRPr="00B81BF5">
              <w:t>he return code for ExitProcess</w:t>
            </w:r>
            <w:r>
              <w:t>.</w:t>
            </w:r>
          </w:p>
        </w:tc>
      </w:tr>
      <w:tr w:rsidR="00AA1B6F" w14:paraId="2A8F8F7D"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A3F35CD" w14:textId="1C13B0CE" w:rsidR="00AA1B6F" w:rsidRPr="00A579A0" w:rsidRDefault="00AA1B6F" w:rsidP="00AA1B6F">
            <w:pPr>
              <w:pStyle w:val="tabletext"/>
              <w:rPr>
                <w:b w:val="0"/>
                <w:bCs w:val="0"/>
              </w:rPr>
            </w:pPr>
            <w:r w:rsidRPr="00A579A0">
              <w:rPr>
                <w:b w:val="0"/>
                <w:bCs w:val="0"/>
              </w:rPr>
              <w:t>nSMTPPort</w:t>
            </w:r>
          </w:p>
        </w:tc>
        <w:tc>
          <w:tcPr>
            <w:tcW w:w="7224" w:type="dxa"/>
          </w:tcPr>
          <w:p w14:paraId="35FF9F50" w14:textId="0912F2E8" w:rsidR="00AA1B6F" w:rsidRDefault="00AA1B6F" w:rsidP="00AA1B6F">
            <w:pPr>
              <w:pStyle w:val="tabletext"/>
              <w:cnfStyle w:val="000000100000" w:firstRow="0" w:lastRow="0" w:firstColumn="0" w:lastColumn="0" w:oddVBand="0" w:evenVBand="0" w:oddHBand="1" w:evenHBand="0" w:firstRowFirstColumn="0" w:firstRowLastColumn="0" w:lastRowFirstColumn="0" w:lastRowLastColumn="0"/>
            </w:pPr>
            <w:r>
              <w:t>T</w:t>
            </w:r>
            <w:r w:rsidRPr="00B81BF5">
              <w:t>he SMTP port to use</w:t>
            </w:r>
            <w:r>
              <w:t>.</w:t>
            </w:r>
          </w:p>
        </w:tc>
      </w:tr>
      <w:tr w:rsidR="00AA1B6F" w14:paraId="558A48FD"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06BC130" w14:textId="5165DFF4" w:rsidR="00AA1B6F" w:rsidRPr="00A579A0" w:rsidRDefault="00AA1B6F" w:rsidP="00AA1B6F">
            <w:pPr>
              <w:pStyle w:val="tabletext"/>
              <w:rPr>
                <w:b w:val="0"/>
                <w:bCs w:val="0"/>
              </w:rPr>
            </w:pPr>
            <w:r w:rsidRPr="00A579A0">
              <w:rPr>
                <w:b w:val="0"/>
                <w:bCs w:val="0"/>
              </w:rPr>
              <w:t>nSecurityOptions</w:t>
            </w:r>
          </w:p>
        </w:tc>
        <w:tc>
          <w:tcPr>
            <w:tcW w:w="7224" w:type="dxa"/>
          </w:tcPr>
          <w:p w14:paraId="10DEFC86" w14:textId="0141A891" w:rsidR="00AA1B6F" w:rsidRDefault="00AA1B6F" w:rsidP="00AA1B6F">
            <w:pPr>
              <w:pStyle w:val="tabletext"/>
              <w:cnfStyle w:val="000000010000" w:firstRow="0" w:lastRow="0" w:firstColumn="0" w:lastColumn="0" w:oddVBand="0" w:evenVBand="0" w:oddHBand="0" w:evenHBand="1" w:firstRowFirstColumn="0" w:firstRowLastColumn="0" w:lastRowFirstColumn="0" w:lastRowLastColumn="0"/>
            </w:pPr>
            <w:r>
              <w:t>T</w:t>
            </w:r>
            <w:r w:rsidRPr="00B81BF5">
              <w:t>he SecureSocketOptions setting to use</w:t>
            </w:r>
            <w:r>
              <w:t>.</w:t>
            </w:r>
          </w:p>
        </w:tc>
      </w:tr>
      <w:tr w:rsidR="00AA1B6F" w14:paraId="6C3C3971"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9FA179F" w14:textId="04F86223" w:rsidR="00AA1B6F" w:rsidRPr="00A579A0" w:rsidRDefault="00AA1B6F" w:rsidP="00AA1B6F">
            <w:pPr>
              <w:pStyle w:val="tabletext"/>
              <w:rPr>
                <w:b w:val="0"/>
                <w:bCs w:val="0"/>
              </w:rPr>
            </w:pPr>
            <w:r w:rsidRPr="00A579A0">
              <w:rPr>
                <w:b w:val="0"/>
                <w:bCs w:val="0"/>
              </w:rPr>
              <w:t>nThrottleErrorCount</w:t>
            </w:r>
          </w:p>
        </w:tc>
        <w:tc>
          <w:tcPr>
            <w:tcW w:w="7224" w:type="dxa"/>
          </w:tcPr>
          <w:p w14:paraId="3A69144A" w14:textId="6034174A" w:rsidR="00AA1B6F" w:rsidRDefault="00AA1B6F" w:rsidP="00AA1B6F">
            <w:pPr>
              <w:pStyle w:val="tabletext"/>
              <w:cnfStyle w:val="000000100000" w:firstRow="0" w:lastRow="0" w:firstColumn="0" w:lastColumn="0" w:oddVBand="0" w:evenVBand="0" w:oddHBand="1" w:evenHBand="0" w:firstRowFirstColumn="0" w:firstRowLastColumn="0" w:lastRowFirstColumn="0" w:lastRowLastColumn="0"/>
            </w:pPr>
            <w:r>
              <w:t>T</w:t>
            </w:r>
            <w:r w:rsidRPr="00B81BF5">
              <w:t>he number of errors that must occur within</w:t>
            </w:r>
            <w:r>
              <w:t xml:space="preserve"> </w:t>
            </w:r>
            <w:r w:rsidRPr="00B81BF5">
              <w:t>the timeframe specified in nThrottleThreshold</w:t>
            </w:r>
            <w:r>
              <w:t xml:space="preserve"> </w:t>
            </w:r>
            <w:r w:rsidRPr="00B81BF5">
              <w:t>to cause error suppression</w:t>
            </w:r>
            <w:r>
              <w:t>.</w:t>
            </w:r>
          </w:p>
        </w:tc>
      </w:tr>
      <w:tr w:rsidR="00AA1B6F" w14:paraId="159C2EB3"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923C888" w14:textId="4BBFA1BE" w:rsidR="00AA1B6F" w:rsidRPr="00A579A0" w:rsidRDefault="00AA1B6F" w:rsidP="00AA1B6F">
            <w:pPr>
              <w:pStyle w:val="tabletext"/>
              <w:rPr>
                <w:b w:val="0"/>
                <w:bCs w:val="0"/>
              </w:rPr>
            </w:pPr>
            <w:r w:rsidRPr="00A579A0">
              <w:rPr>
                <w:b w:val="0"/>
                <w:bCs w:val="0"/>
              </w:rPr>
              <w:t>nThrottleThreshold</w:t>
            </w:r>
          </w:p>
        </w:tc>
        <w:tc>
          <w:tcPr>
            <w:tcW w:w="7224" w:type="dxa"/>
          </w:tcPr>
          <w:p w14:paraId="1CD0E98B" w14:textId="3081C94C" w:rsidR="00AA1B6F" w:rsidRDefault="00AA1B6F" w:rsidP="00AA1B6F">
            <w:pPr>
              <w:pStyle w:val="tabletext"/>
              <w:cnfStyle w:val="000000010000" w:firstRow="0" w:lastRow="0" w:firstColumn="0" w:lastColumn="0" w:oddVBand="0" w:evenVBand="0" w:oddHBand="0" w:evenHBand="1" w:firstRowFirstColumn="0" w:firstRowLastColumn="0" w:lastRowFirstColumn="0" w:lastRowLastColumn="0"/>
            </w:pPr>
            <w:r>
              <w:t>T</w:t>
            </w:r>
            <w:r w:rsidRPr="00B81BF5">
              <w:t>he number of seconds nThrottleErrorCount</w:t>
            </w:r>
            <w:r>
              <w:t xml:space="preserve"> </w:t>
            </w:r>
            <w:r w:rsidRPr="00B81BF5">
              <w:t>errors must occur within for error suppression</w:t>
            </w:r>
            <w:r>
              <w:t xml:space="preserve"> </w:t>
            </w:r>
            <w:r w:rsidRPr="00B81BF5">
              <w:t>to be enabled</w:t>
            </w:r>
            <w:r>
              <w:t>; the default is 0, meaning error suppression isn’t in effect.</w:t>
            </w:r>
          </w:p>
        </w:tc>
      </w:tr>
      <w:tr w:rsidR="00AA1B6F" w14:paraId="63087457" w14:textId="77777777" w:rsidTr="00106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961E50D" w14:textId="4C622DEC" w:rsidR="00AA1B6F" w:rsidRPr="00A579A0" w:rsidRDefault="00AA1B6F" w:rsidP="00AA1B6F">
            <w:pPr>
              <w:pStyle w:val="tabletext"/>
              <w:rPr>
                <w:b w:val="0"/>
                <w:bCs w:val="0"/>
              </w:rPr>
            </w:pPr>
            <w:r w:rsidRPr="00A579A0">
              <w:rPr>
                <w:b w:val="0"/>
                <w:bCs w:val="0"/>
              </w:rPr>
              <w:t>nThrottleWindow</w:t>
            </w:r>
          </w:p>
        </w:tc>
        <w:tc>
          <w:tcPr>
            <w:tcW w:w="7224" w:type="dxa"/>
          </w:tcPr>
          <w:p w14:paraId="4B9D0CFF" w14:textId="6845E530" w:rsidR="00AA1B6F" w:rsidRDefault="00AA1B6F" w:rsidP="00AA1B6F">
            <w:pPr>
              <w:pStyle w:val="tabletext"/>
              <w:cnfStyle w:val="000000100000" w:firstRow="0" w:lastRow="0" w:firstColumn="0" w:lastColumn="0" w:oddVBand="0" w:evenVBand="0" w:oddHBand="1" w:evenHBand="0" w:firstRowFirstColumn="0" w:firstRowLastColumn="0" w:lastRowFirstColumn="0" w:lastRowLastColumn="0"/>
            </w:pPr>
            <w:r>
              <w:t>H</w:t>
            </w:r>
            <w:r w:rsidRPr="00B81BF5">
              <w:t>ow long to wait when error throttling before</w:t>
            </w:r>
            <w:r>
              <w:t xml:space="preserve"> </w:t>
            </w:r>
            <w:r w:rsidRPr="00B81BF5">
              <w:t>errors suppression is disabled</w:t>
            </w:r>
            <w:r>
              <w:t>.</w:t>
            </w:r>
          </w:p>
        </w:tc>
      </w:tr>
      <w:tr w:rsidR="00743520" w14:paraId="38368DE6" w14:textId="77777777" w:rsidTr="001060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F604F1D" w14:textId="14988D13" w:rsidR="00743520" w:rsidRPr="00743520" w:rsidRDefault="00743520" w:rsidP="00AA1B6F">
            <w:pPr>
              <w:pStyle w:val="tabletext"/>
              <w:rPr>
                <w:b w:val="0"/>
                <w:bCs w:val="0"/>
              </w:rPr>
            </w:pPr>
            <w:r w:rsidRPr="00743520">
              <w:rPr>
                <w:b w:val="0"/>
                <w:bCs w:val="0"/>
              </w:rPr>
              <w:t>tThrottleTime</w:t>
            </w:r>
          </w:p>
        </w:tc>
        <w:tc>
          <w:tcPr>
            <w:tcW w:w="7224" w:type="dxa"/>
          </w:tcPr>
          <w:p w14:paraId="1CC7CE00" w14:textId="112CCE64" w:rsidR="00743520" w:rsidRDefault="00743520" w:rsidP="00AA1B6F">
            <w:pPr>
              <w:pStyle w:val="tabletext"/>
              <w:cnfStyle w:val="000000010000" w:firstRow="0" w:lastRow="0" w:firstColumn="0" w:lastColumn="0" w:oddVBand="0" w:evenVBand="0" w:oddHBand="0" w:evenHBand="1" w:firstRowFirstColumn="0" w:firstRowLastColumn="0" w:lastRowFirstColumn="0" w:lastRowLastColumn="0"/>
            </w:pPr>
            <w:r>
              <w:t>W</w:t>
            </w:r>
            <w:r w:rsidRPr="00743520">
              <w:t>hen error suppression started</w:t>
            </w:r>
            <w:r>
              <w:t>.</w:t>
            </w:r>
          </w:p>
        </w:tc>
      </w:tr>
    </w:tbl>
    <w:p w14:paraId="1E5D1D8D" w14:textId="77777777" w:rsidR="00EE6059" w:rsidRDefault="00AF3864" w:rsidP="00C2303D">
      <w:pPr>
        <w:pStyle w:val="Heading1"/>
        <w:rPr>
          <w:rFonts w:eastAsiaTheme="minorHAnsi"/>
        </w:rPr>
      </w:pPr>
      <w:r>
        <w:rPr>
          <w:rFonts w:eastAsiaTheme="minorHAnsi"/>
        </w:rPr>
        <w:t>Catching an error</w:t>
      </w:r>
    </w:p>
    <w:p w14:paraId="75435B4C" w14:textId="36233B70" w:rsidR="001B5013" w:rsidRDefault="00AF3864" w:rsidP="0012145B">
      <w:pPr>
        <w:pStyle w:val="bodytext"/>
        <w:rPr>
          <w:rFonts w:eastAsiaTheme="minorHAnsi"/>
        </w:rPr>
      </w:pPr>
      <w:r>
        <w:rPr>
          <w:rFonts w:eastAsiaTheme="minorHAnsi"/>
        </w:rPr>
        <w:t xml:space="preserve">Since oError.ErrorHandler is defined as the ON ERROR handler, it’s automatically called when an error occurs in the application that isn’t caught by the Error method of an object or in a TRY block. </w:t>
      </w:r>
      <w:r w:rsidR="001B5013">
        <w:rPr>
          <w:rFonts w:eastAsiaTheme="minorHAnsi"/>
        </w:rPr>
        <w:t xml:space="preserve">ErrorHandler </w:t>
      </w:r>
      <w:r w:rsidR="00545E7A">
        <w:rPr>
          <w:rFonts w:eastAsiaTheme="minorHAnsi"/>
        </w:rPr>
        <w:t>can</w:t>
      </w:r>
      <w:r w:rsidR="00000FCC">
        <w:rPr>
          <w:rFonts w:eastAsiaTheme="minorHAnsi"/>
        </w:rPr>
        <w:t xml:space="preserve"> also </w:t>
      </w:r>
      <w:r w:rsidR="001B5013">
        <w:rPr>
          <w:rFonts w:eastAsiaTheme="minorHAnsi"/>
        </w:rPr>
        <w:t xml:space="preserve">called </w:t>
      </w:r>
      <w:r w:rsidR="00545E7A">
        <w:rPr>
          <w:rFonts w:eastAsiaTheme="minorHAnsi"/>
        </w:rPr>
        <w:t xml:space="preserve">directly, such as </w:t>
      </w:r>
      <w:r w:rsidR="00000FCC">
        <w:rPr>
          <w:rFonts w:eastAsiaTheme="minorHAnsi"/>
        </w:rPr>
        <w:t>f</w:t>
      </w:r>
      <w:r w:rsidR="001B5013">
        <w:rPr>
          <w:rFonts w:eastAsiaTheme="minorHAnsi"/>
        </w:rPr>
        <w:t xml:space="preserve">rom the Error method of </w:t>
      </w:r>
      <w:r w:rsidR="00545E7A">
        <w:rPr>
          <w:rFonts w:eastAsiaTheme="minorHAnsi"/>
        </w:rPr>
        <w:t>an object</w:t>
      </w:r>
      <w:r w:rsidR="001B5013">
        <w:rPr>
          <w:rFonts w:eastAsiaTheme="minorHAnsi"/>
        </w:rPr>
        <w:t>.</w:t>
      </w:r>
    </w:p>
    <w:p w14:paraId="341271D7" w14:textId="7AA4180F" w:rsidR="001B5013" w:rsidRDefault="001B5013" w:rsidP="0012145B">
      <w:pPr>
        <w:pStyle w:val="bodytext"/>
        <w:rPr>
          <w:rFonts w:eastAsiaTheme="minorHAnsi"/>
        </w:rPr>
      </w:pPr>
      <w:r>
        <w:rPr>
          <w:rFonts w:eastAsiaTheme="minorHAnsi"/>
        </w:rPr>
        <w:t xml:space="preserve">ErrorHandler has three main tasks, the first two of which are optional: log the error, display the error to the user, and </w:t>
      </w:r>
      <w:r w:rsidR="001C16EF">
        <w:rPr>
          <w:rFonts w:eastAsiaTheme="minorHAnsi"/>
        </w:rPr>
        <w:t>recover from</w:t>
      </w:r>
      <w:r>
        <w:rPr>
          <w:rFonts w:eastAsiaTheme="minorHAnsi"/>
        </w:rPr>
        <w:t xml:space="preserve"> the error (quit the application, RETRY, return to the offending method or somewhere else, and so on).</w:t>
      </w:r>
    </w:p>
    <w:p w14:paraId="643B3AAC" w14:textId="4F46B6BE" w:rsidR="00545E7A" w:rsidRDefault="001732FF" w:rsidP="0012145B">
      <w:pPr>
        <w:pStyle w:val="bodytext"/>
        <w:rPr>
          <w:rFonts w:eastAsiaTheme="minorHAnsi"/>
        </w:rPr>
      </w:pPr>
      <w:r>
        <w:rPr>
          <w:rFonts w:eastAsiaTheme="minorHAnsi"/>
        </w:rPr>
        <w:t xml:space="preserve">The first thing </w:t>
      </w:r>
      <w:r w:rsidR="00014521">
        <w:rPr>
          <w:rFonts w:eastAsiaTheme="minorHAnsi"/>
        </w:rPr>
        <w:t>ErrorHand</w:t>
      </w:r>
      <w:r w:rsidR="00000FCC">
        <w:rPr>
          <w:rFonts w:eastAsiaTheme="minorHAnsi"/>
        </w:rPr>
        <w:t>l</w:t>
      </w:r>
      <w:r w:rsidR="00014521">
        <w:rPr>
          <w:rFonts w:eastAsiaTheme="minorHAnsi"/>
        </w:rPr>
        <w:t xml:space="preserve">er </w:t>
      </w:r>
      <w:r>
        <w:rPr>
          <w:rFonts w:eastAsiaTheme="minorHAnsi"/>
        </w:rPr>
        <w:t xml:space="preserve">does is </w:t>
      </w:r>
      <w:r w:rsidR="00545E7A">
        <w:rPr>
          <w:rFonts w:eastAsiaTheme="minorHAnsi"/>
        </w:rPr>
        <w:t xml:space="preserve">get information about the error using AERROR() and MESSAGE(1). It then </w:t>
      </w:r>
      <w:r>
        <w:rPr>
          <w:rFonts w:eastAsiaTheme="minorHAnsi"/>
        </w:rPr>
        <w:t>log</w:t>
      </w:r>
      <w:r w:rsidR="00545E7A">
        <w:rPr>
          <w:rFonts w:eastAsiaTheme="minorHAnsi"/>
        </w:rPr>
        <w:t>s</w:t>
      </w:r>
      <w:r>
        <w:rPr>
          <w:rFonts w:eastAsiaTheme="minorHAnsi"/>
        </w:rPr>
        <w:t xml:space="preserve"> the fact that an error occurred if a global logging object </w:t>
      </w:r>
      <w:r w:rsidR="00545E7A">
        <w:rPr>
          <w:rFonts w:eastAsiaTheme="minorHAnsi"/>
        </w:rPr>
        <w:t xml:space="preserve">called oLogger </w:t>
      </w:r>
      <w:r>
        <w:rPr>
          <w:rFonts w:eastAsiaTheme="minorHAnsi"/>
        </w:rPr>
        <w:t>exists</w:t>
      </w:r>
      <w:r w:rsidR="00545E7A">
        <w:rPr>
          <w:rFonts w:eastAsiaTheme="minorHAnsi"/>
        </w:rPr>
        <w:t xml:space="preserve"> (I use that for </w:t>
      </w:r>
      <w:r>
        <w:rPr>
          <w:rFonts w:eastAsiaTheme="minorHAnsi"/>
        </w:rPr>
        <w:t xml:space="preserve">instrumentation </w:t>
      </w:r>
      <w:r w:rsidR="00545E7A">
        <w:rPr>
          <w:rFonts w:eastAsiaTheme="minorHAnsi"/>
        </w:rPr>
        <w:t>purposes, which is beyond the scope of this document)</w:t>
      </w:r>
      <w:r>
        <w:rPr>
          <w:rFonts w:eastAsiaTheme="minorHAnsi"/>
        </w:rPr>
        <w:t>.</w:t>
      </w:r>
    </w:p>
    <w:p w14:paraId="1154B4C8" w14:textId="77F80FC1" w:rsidR="00331D75" w:rsidRPr="003568E4" w:rsidRDefault="00331D75" w:rsidP="00331D75">
      <w:pPr>
        <w:pStyle w:val="bodytext"/>
        <w:rPr>
          <w:rFonts w:eastAsiaTheme="minorHAnsi"/>
        </w:rPr>
      </w:pPr>
      <w:r>
        <w:rPr>
          <w:rFonts w:eastAsiaTheme="minorHAnsi"/>
        </w:rPr>
        <w:t>To recover from the error (</w:t>
      </w:r>
      <w:r w:rsidR="00545E7A">
        <w:rPr>
          <w:rFonts w:eastAsiaTheme="minorHAnsi"/>
        </w:rPr>
        <w:t xml:space="preserve">discussed </w:t>
      </w:r>
      <w:r>
        <w:rPr>
          <w:rFonts w:eastAsiaTheme="minorHAnsi"/>
        </w:rPr>
        <w:t xml:space="preserve">later </w:t>
      </w:r>
      <w:r w:rsidR="00545E7A">
        <w:rPr>
          <w:rFonts w:eastAsiaTheme="minorHAnsi"/>
        </w:rPr>
        <w:t>in the “</w:t>
      </w:r>
      <w:r w:rsidR="00545E7A">
        <w:rPr>
          <w:rFonts w:eastAsiaTheme="minorHAnsi"/>
        </w:rPr>
        <w:fldChar w:fldCharType="begin"/>
      </w:r>
      <w:r w:rsidR="00545E7A">
        <w:rPr>
          <w:rFonts w:eastAsiaTheme="minorHAnsi"/>
        </w:rPr>
        <w:instrText xml:space="preserve"> REF _Ref75177618 \h </w:instrText>
      </w:r>
      <w:r w:rsidR="00545E7A">
        <w:rPr>
          <w:rFonts w:eastAsiaTheme="minorHAnsi"/>
        </w:rPr>
      </w:r>
      <w:r w:rsidR="00545E7A">
        <w:rPr>
          <w:rFonts w:eastAsiaTheme="minorHAnsi"/>
        </w:rPr>
        <w:fldChar w:fldCharType="separate"/>
      </w:r>
      <w:r w:rsidR="00F8237F">
        <w:t>Recovering from an error</w:t>
      </w:r>
      <w:r w:rsidR="00545E7A">
        <w:rPr>
          <w:rFonts w:eastAsiaTheme="minorHAnsi"/>
        </w:rPr>
        <w:fldChar w:fldCharType="end"/>
      </w:r>
      <w:r w:rsidR="00545E7A">
        <w:rPr>
          <w:rFonts w:eastAsiaTheme="minorHAnsi"/>
        </w:rPr>
        <w:t>” section</w:t>
      </w:r>
      <w:r>
        <w:rPr>
          <w:rFonts w:eastAsiaTheme="minorHAnsi"/>
        </w:rPr>
        <w:t>)</w:t>
      </w:r>
      <w:r w:rsidR="00545E7A">
        <w:rPr>
          <w:rFonts w:eastAsiaTheme="minorHAnsi"/>
        </w:rPr>
        <w:t xml:space="preserve">, ErrorHandler needs to know if </w:t>
      </w:r>
      <w:r>
        <w:rPr>
          <w:rFonts w:eastAsiaTheme="minorHAnsi"/>
        </w:rPr>
        <w:t>there is a TRY structure anywhere on the call stack.</w:t>
      </w:r>
      <w:r w:rsidRPr="00331D75">
        <w:t xml:space="preserve"> </w:t>
      </w:r>
      <w:r>
        <w:rPr>
          <w:rFonts w:eastAsiaTheme="minorHAnsi"/>
        </w:rPr>
        <w:t xml:space="preserve">This is </w:t>
      </w:r>
      <w:r>
        <w:rPr>
          <w:rFonts w:eastAsiaTheme="minorHAnsi"/>
        </w:rPr>
        <w:lastRenderedPageBreak/>
        <w:t xml:space="preserve">due to a restriction in TRY: you can’t issue a RETURN statement when a TRY is active. Typically, SFErrorMgr.ErrorHandler isn’t called directly from a TRY since CATCH handles the error rather than an Error method or ON ERROR. However, if the method of an object is called from within TRY, an error occurs in that method or code called from that method, and the object has an Error method, then that Error method is executed rather than CATCH. You can see that in the code shown in </w:t>
      </w:r>
      <w:r w:rsidR="00302804" w:rsidRPr="00302804">
        <w:rPr>
          <w:rStyle w:val="reference"/>
          <w:rFonts w:eastAsiaTheme="minorHAnsi"/>
        </w:rPr>
        <w:fldChar w:fldCharType="begin"/>
      </w:r>
      <w:r w:rsidR="00302804" w:rsidRPr="00302804">
        <w:rPr>
          <w:rStyle w:val="reference"/>
          <w:rFonts w:eastAsiaTheme="minorHAnsi"/>
        </w:rPr>
        <w:instrText xml:space="preserve"> REF _Ref75177936 \h </w:instrText>
      </w:r>
      <w:r w:rsidR="00302804">
        <w:rPr>
          <w:rStyle w:val="reference"/>
          <w:rFonts w:eastAsiaTheme="minorHAnsi"/>
        </w:rPr>
        <w:instrText xml:space="preserve"> \* MERGEFORMAT </w:instrText>
      </w:r>
      <w:r w:rsidR="00302804" w:rsidRPr="00302804">
        <w:rPr>
          <w:rStyle w:val="reference"/>
          <w:rFonts w:eastAsiaTheme="minorHAnsi"/>
        </w:rPr>
      </w:r>
      <w:r w:rsidR="00302804" w:rsidRPr="00302804">
        <w:rPr>
          <w:rStyle w:val="reference"/>
          <w:rFonts w:eastAsiaTheme="minorHAnsi"/>
        </w:rPr>
        <w:fldChar w:fldCharType="separate"/>
      </w:r>
      <w:r w:rsidR="00F8237F" w:rsidRPr="00F8237F">
        <w:rPr>
          <w:rStyle w:val="reference"/>
        </w:rPr>
        <w:t>Listing 1</w:t>
      </w:r>
      <w:r w:rsidR="00302804" w:rsidRPr="00302804">
        <w:rPr>
          <w:rStyle w:val="reference"/>
          <w:rFonts w:eastAsiaTheme="minorHAnsi"/>
        </w:rPr>
        <w:fldChar w:fldCharType="end"/>
      </w:r>
      <w:r>
        <w:rPr>
          <w:rFonts w:eastAsiaTheme="minorHAnsi"/>
        </w:rPr>
        <w:t>; if you run this code, you’ll see that the Error method of SomeObject caught the error, not the CATCH statement. That’s not a problem in this case, but try adding RETURN TO MASTER at the end of the Error method; you’ll get an untrappable “</w:t>
      </w:r>
      <w:r w:rsidRPr="003568E4">
        <w:rPr>
          <w:rFonts w:eastAsiaTheme="minorHAnsi"/>
        </w:rPr>
        <w:t>RETURN/RETRY statement not allowed in TRY</w:t>
      </w:r>
      <w:r>
        <w:rPr>
          <w:rFonts w:eastAsiaTheme="minorHAnsi"/>
        </w:rPr>
        <w:t>/CATCH” error.</w:t>
      </w:r>
    </w:p>
    <w:p w14:paraId="79A82449" w14:textId="11A19FF0" w:rsidR="00331D75" w:rsidRDefault="00331D75" w:rsidP="00331D75">
      <w:pPr>
        <w:pStyle w:val="listingcaption"/>
        <w:rPr>
          <w:rFonts w:eastAsiaTheme="minorHAnsi"/>
        </w:rPr>
      </w:pPr>
      <w:bookmarkStart w:id="4" w:name="_Ref75177936"/>
      <w:r w:rsidRPr="003568E4">
        <w:rPr>
          <w:rStyle w:val="figurename"/>
        </w:rPr>
        <w:t xml:space="preserve">Listing </w:t>
      </w:r>
      <w:r w:rsidRPr="003568E4">
        <w:rPr>
          <w:rStyle w:val="figurename"/>
        </w:rPr>
        <w:fldChar w:fldCharType="begin"/>
      </w:r>
      <w:r w:rsidRPr="003568E4">
        <w:rPr>
          <w:rStyle w:val="figurename"/>
        </w:rPr>
        <w:instrText xml:space="preserve"> SEQ Listing \* ARABIC </w:instrText>
      </w:r>
      <w:r w:rsidRPr="003568E4">
        <w:rPr>
          <w:rStyle w:val="figurename"/>
        </w:rPr>
        <w:fldChar w:fldCharType="separate"/>
      </w:r>
      <w:r w:rsidR="007540A6">
        <w:rPr>
          <w:rStyle w:val="figurename"/>
          <w:noProof/>
        </w:rPr>
        <w:t>1</w:t>
      </w:r>
      <w:r w:rsidRPr="003568E4">
        <w:rPr>
          <w:rStyle w:val="figurename"/>
        </w:rPr>
        <w:fldChar w:fldCharType="end"/>
      </w:r>
      <w:bookmarkEnd w:id="4"/>
      <w:r>
        <w:t>. CATCH doesn't always catch errors.</w:t>
      </w:r>
    </w:p>
    <w:p w14:paraId="4284F73C" w14:textId="77777777" w:rsidR="00331D75" w:rsidRPr="003568E4" w:rsidRDefault="00331D75" w:rsidP="00331D75">
      <w:pPr>
        <w:pStyle w:val="codefirstline"/>
        <w:rPr>
          <w:rFonts w:eastAsiaTheme="minorHAnsi"/>
        </w:rPr>
      </w:pPr>
      <w:r w:rsidRPr="003568E4">
        <w:rPr>
          <w:rFonts w:eastAsiaTheme="minorHAnsi"/>
        </w:rPr>
        <w:t>loObject = createobject('SomeObject')</w:t>
      </w:r>
    </w:p>
    <w:p w14:paraId="020D963D" w14:textId="77777777" w:rsidR="00331D75" w:rsidRPr="003568E4" w:rsidRDefault="00331D75" w:rsidP="00331D75">
      <w:pPr>
        <w:pStyle w:val="code"/>
        <w:rPr>
          <w:rFonts w:eastAsiaTheme="minorHAnsi"/>
        </w:rPr>
      </w:pPr>
      <w:r w:rsidRPr="003568E4">
        <w:rPr>
          <w:rFonts w:eastAsiaTheme="minorHAnsi"/>
        </w:rPr>
        <w:t>try</w:t>
      </w:r>
    </w:p>
    <w:p w14:paraId="5E4942AD" w14:textId="77777777" w:rsidR="00331D75" w:rsidRPr="003568E4" w:rsidRDefault="00331D75" w:rsidP="00331D75">
      <w:pPr>
        <w:pStyle w:val="code"/>
        <w:rPr>
          <w:rFonts w:eastAsiaTheme="minorHAnsi"/>
        </w:rPr>
      </w:pPr>
      <w:r w:rsidRPr="003568E4">
        <w:rPr>
          <w:rFonts w:eastAsiaTheme="minorHAnsi"/>
        </w:rPr>
        <w:tab/>
        <w:t>loObject.SomeMethod()</w:t>
      </w:r>
    </w:p>
    <w:p w14:paraId="3B8FE09C" w14:textId="77777777" w:rsidR="00331D75" w:rsidRPr="003568E4" w:rsidRDefault="00331D75" w:rsidP="00331D75">
      <w:pPr>
        <w:pStyle w:val="code"/>
        <w:rPr>
          <w:rFonts w:eastAsiaTheme="minorHAnsi"/>
        </w:rPr>
      </w:pPr>
      <w:r w:rsidRPr="003568E4">
        <w:rPr>
          <w:rFonts w:eastAsiaTheme="minorHAnsi"/>
        </w:rPr>
        <w:t>catch</w:t>
      </w:r>
    </w:p>
    <w:p w14:paraId="19A89186" w14:textId="77777777" w:rsidR="00331D75" w:rsidRPr="003568E4" w:rsidRDefault="00331D75" w:rsidP="00331D75">
      <w:pPr>
        <w:pStyle w:val="code"/>
        <w:rPr>
          <w:rFonts w:eastAsiaTheme="minorHAnsi"/>
        </w:rPr>
      </w:pPr>
      <w:r w:rsidRPr="003568E4">
        <w:rPr>
          <w:rFonts w:eastAsiaTheme="minorHAnsi"/>
        </w:rPr>
        <w:tab/>
        <w:t>messagebox('CATCH caught the error')</w:t>
      </w:r>
    </w:p>
    <w:p w14:paraId="72E374C7" w14:textId="043BF1E3" w:rsidR="00331D75" w:rsidRDefault="00331D75" w:rsidP="00331D75">
      <w:pPr>
        <w:pStyle w:val="code"/>
        <w:rPr>
          <w:rFonts w:eastAsiaTheme="minorHAnsi"/>
        </w:rPr>
      </w:pPr>
      <w:r w:rsidRPr="003568E4">
        <w:rPr>
          <w:rFonts w:eastAsiaTheme="minorHAnsi"/>
        </w:rPr>
        <w:t>endtry</w:t>
      </w:r>
    </w:p>
    <w:p w14:paraId="0ABB3D74" w14:textId="77777777" w:rsidR="00325D9E" w:rsidRPr="003568E4" w:rsidRDefault="00325D9E" w:rsidP="00331D75">
      <w:pPr>
        <w:pStyle w:val="code"/>
        <w:rPr>
          <w:rFonts w:eastAsiaTheme="minorHAnsi"/>
        </w:rPr>
      </w:pPr>
    </w:p>
    <w:p w14:paraId="27A3143D" w14:textId="77777777" w:rsidR="00331D75" w:rsidRPr="003568E4" w:rsidRDefault="00331D75" w:rsidP="00331D75">
      <w:pPr>
        <w:pStyle w:val="code"/>
        <w:rPr>
          <w:rFonts w:eastAsiaTheme="minorHAnsi"/>
        </w:rPr>
      </w:pPr>
      <w:r w:rsidRPr="003568E4">
        <w:rPr>
          <w:rFonts w:eastAsiaTheme="minorHAnsi"/>
        </w:rPr>
        <w:t>define class SomeObject as Custom</w:t>
      </w:r>
    </w:p>
    <w:p w14:paraId="364C4167" w14:textId="77777777" w:rsidR="00331D75" w:rsidRPr="003568E4" w:rsidRDefault="00331D75" w:rsidP="00331D75">
      <w:pPr>
        <w:pStyle w:val="code"/>
        <w:rPr>
          <w:rFonts w:eastAsiaTheme="minorHAnsi"/>
        </w:rPr>
      </w:pPr>
      <w:r w:rsidRPr="003568E4">
        <w:rPr>
          <w:rFonts w:eastAsiaTheme="minorHAnsi"/>
        </w:rPr>
        <w:tab/>
        <w:t>function SomeMethod</w:t>
      </w:r>
    </w:p>
    <w:p w14:paraId="2675D836" w14:textId="77777777" w:rsidR="00331D75" w:rsidRPr="003568E4" w:rsidRDefault="00331D75" w:rsidP="00331D75">
      <w:pPr>
        <w:pStyle w:val="code"/>
        <w:rPr>
          <w:rFonts w:eastAsiaTheme="minorHAnsi"/>
        </w:rPr>
      </w:pPr>
      <w:r w:rsidRPr="003568E4">
        <w:rPr>
          <w:rFonts w:eastAsiaTheme="minorHAnsi"/>
        </w:rPr>
        <w:tab/>
      </w:r>
      <w:r w:rsidRPr="003568E4">
        <w:rPr>
          <w:rFonts w:eastAsiaTheme="minorHAnsi"/>
        </w:rPr>
        <w:tab/>
        <w:t>x = y</w:t>
      </w:r>
    </w:p>
    <w:p w14:paraId="11F44BDD" w14:textId="77777777" w:rsidR="00331D75" w:rsidRPr="003568E4" w:rsidRDefault="00331D75" w:rsidP="00331D75">
      <w:pPr>
        <w:pStyle w:val="code"/>
        <w:rPr>
          <w:rFonts w:eastAsiaTheme="minorHAnsi"/>
        </w:rPr>
      </w:pPr>
      <w:r w:rsidRPr="003568E4">
        <w:rPr>
          <w:rFonts w:eastAsiaTheme="minorHAnsi"/>
        </w:rPr>
        <w:tab/>
        <w:t>endfunc</w:t>
      </w:r>
    </w:p>
    <w:p w14:paraId="640F1242" w14:textId="77777777" w:rsidR="00331D75" w:rsidRPr="003568E4" w:rsidRDefault="00331D75" w:rsidP="00331D75">
      <w:pPr>
        <w:pStyle w:val="code"/>
        <w:rPr>
          <w:rFonts w:eastAsiaTheme="minorHAnsi"/>
        </w:rPr>
      </w:pPr>
      <w:r w:rsidRPr="003568E4">
        <w:rPr>
          <w:rFonts w:eastAsiaTheme="minorHAnsi"/>
        </w:rPr>
        <w:tab/>
      </w:r>
    </w:p>
    <w:p w14:paraId="313C57ED" w14:textId="77777777" w:rsidR="00331D75" w:rsidRPr="003568E4" w:rsidRDefault="00331D75" w:rsidP="00331D75">
      <w:pPr>
        <w:pStyle w:val="code"/>
        <w:rPr>
          <w:rFonts w:eastAsiaTheme="minorHAnsi"/>
        </w:rPr>
      </w:pPr>
      <w:r w:rsidRPr="003568E4">
        <w:rPr>
          <w:rFonts w:eastAsiaTheme="minorHAnsi"/>
        </w:rPr>
        <w:tab/>
        <w:t>function Error(tnError, tcMethod, tnLine)</w:t>
      </w:r>
    </w:p>
    <w:p w14:paraId="7305F2CA" w14:textId="77777777" w:rsidR="00331D75" w:rsidRPr="003568E4" w:rsidRDefault="00331D75" w:rsidP="00331D75">
      <w:pPr>
        <w:pStyle w:val="code"/>
        <w:rPr>
          <w:rFonts w:eastAsiaTheme="minorHAnsi"/>
        </w:rPr>
      </w:pPr>
      <w:r w:rsidRPr="003568E4">
        <w:rPr>
          <w:rFonts w:eastAsiaTheme="minorHAnsi"/>
        </w:rPr>
        <w:tab/>
      </w:r>
      <w:r w:rsidRPr="003568E4">
        <w:rPr>
          <w:rFonts w:eastAsiaTheme="minorHAnsi"/>
        </w:rPr>
        <w:tab/>
        <w:t>messagebox('The Error method of SomeObject was called')</w:t>
      </w:r>
    </w:p>
    <w:p w14:paraId="46402B77" w14:textId="77777777" w:rsidR="00331D75" w:rsidRPr="003568E4" w:rsidRDefault="00331D75" w:rsidP="00331D75">
      <w:pPr>
        <w:pStyle w:val="code"/>
        <w:rPr>
          <w:rFonts w:eastAsiaTheme="minorHAnsi"/>
        </w:rPr>
      </w:pPr>
      <w:r w:rsidRPr="003568E4">
        <w:rPr>
          <w:rFonts w:eastAsiaTheme="minorHAnsi"/>
        </w:rPr>
        <w:tab/>
        <w:t>endfunc</w:t>
      </w:r>
    </w:p>
    <w:p w14:paraId="26D04647" w14:textId="77777777" w:rsidR="00331D75" w:rsidRPr="003568E4" w:rsidRDefault="00331D75" w:rsidP="00331D75">
      <w:pPr>
        <w:pStyle w:val="codelastline"/>
      </w:pPr>
      <w:r w:rsidRPr="003568E4">
        <w:rPr>
          <w:rFonts w:eastAsiaTheme="minorHAnsi"/>
        </w:rPr>
        <w:t>enddefine</w:t>
      </w:r>
    </w:p>
    <w:p w14:paraId="1F24E7AA" w14:textId="0C05E03B" w:rsidR="00331D75" w:rsidRDefault="00331D75" w:rsidP="00331D75">
      <w:pPr>
        <w:pStyle w:val="bodytext"/>
      </w:pPr>
      <w:r>
        <w:t xml:space="preserve">So, the problem is that if the Error method of the object calls ErrorHandler, which </w:t>
      </w:r>
      <w:r w:rsidR="00302804">
        <w:t>it might do to consolidate all error handling into one place</w:t>
      </w:r>
      <w:r>
        <w:t>, how do we know whether we can use RETURN TO or not? You might think SYS(2410), which tells you how an error will be handled, would help, but it can’t tell whether there’s a TRY somewhere in the call stack, so it returns 2 (Error method) or 3 (ON ERROR). Funny that VFP can’t tell whether a TRY is involved until you try to do a RETURN TO!</w:t>
      </w:r>
    </w:p>
    <w:p w14:paraId="17707BEA" w14:textId="6FD67D1B" w:rsidR="00331D75" w:rsidRDefault="00331D75" w:rsidP="00302804">
      <w:pPr>
        <w:pStyle w:val="bodytext"/>
      </w:pPr>
      <w:r>
        <w:t xml:space="preserve">To solve this issue, ErrorHandler </w:t>
      </w:r>
      <w:r w:rsidR="00302804">
        <w:t xml:space="preserve">calls CheckInTry, which uses </w:t>
      </w:r>
      <w:r w:rsidR="00302804" w:rsidRPr="00EF1D8A">
        <w:t>wwDotNetBridge</w:t>
      </w:r>
      <w:r w:rsidR="00302804">
        <w:t xml:space="preserve"> to call a .NET component </w:t>
      </w:r>
      <w:r w:rsidR="00700007">
        <w:t xml:space="preserve">(InTry.dll) </w:t>
      </w:r>
      <w:r w:rsidR="00302804">
        <w:t xml:space="preserve">written by Christof Wollenhaupt that determines whether a TRY </w:t>
      </w:r>
      <w:r w:rsidR="00ED51EB">
        <w:t xml:space="preserve">structure </w:t>
      </w:r>
      <w:r w:rsidR="00302804">
        <w:t>is on the call stack</w:t>
      </w:r>
      <w:r w:rsidR="00E10230">
        <w:t>. It does this</w:t>
      </w:r>
      <w:r w:rsidR="00302804">
        <w:t xml:space="preserve"> in an ingenious way: it </w:t>
      </w:r>
      <w:r w:rsidR="00ED51EB">
        <w:t xml:space="preserve">tries to execute </w:t>
      </w:r>
      <w:r w:rsidR="00700007">
        <w:t>_</w:t>
      </w:r>
      <w:r w:rsidR="00ED51EB" w:rsidRPr="00ED51EB">
        <w:t>vfp.DoCmd("return to master")</w:t>
      </w:r>
      <w:r w:rsidR="00ED51EB">
        <w:t xml:space="preserve"> within a .NET TRY structure. If it fails, there’s a TRY structure on the VFP call stack. The source for InTry.dll is in the InTry folder.</w:t>
      </w:r>
    </w:p>
    <w:p w14:paraId="55A3569A" w14:textId="1221B30F" w:rsidR="00EC437D" w:rsidRDefault="00EC437D" w:rsidP="00EC437D">
      <w:pPr>
        <w:pStyle w:val="bodytext"/>
        <w:rPr>
          <w:rFonts w:eastAsiaTheme="minorHAnsi"/>
        </w:rPr>
      </w:pPr>
      <w:r>
        <w:rPr>
          <w:rFonts w:eastAsiaTheme="minorHAnsi"/>
        </w:rPr>
        <w:t>ErrorHandler next calls SetError to add the error information to the aErrorInfo array and CreateErrorMessage to package the various pieces of information about the error (error number, message, procedure or method where it occurred, and so on) into a message string.</w:t>
      </w:r>
    </w:p>
    <w:p w14:paraId="176ADE3D" w14:textId="22800D95" w:rsidR="00163CC8" w:rsidRDefault="00163CC8" w:rsidP="00302804">
      <w:pPr>
        <w:pStyle w:val="Heading1"/>
        <w:rPr>
          <w:rFonts w:eastAsiaTheme="minorHAnsi"/>
        </w:rPr>
      </w:pPr>
      <w:r>
        <w:rPr>
          <w:rFonts w:eastAsiaTheme="minorHAnsi"/>
        </w:rPr>
        <w:lastRenderedPageBreak/>
        <w:t xml:space="preserve">Error </w:t>
      </w:r>
      <w:r w:rsidR="007B7E27">
        <w:rPr>
          <w:rFonts w:eastAsiaTheme="minorHAnsi"/>
        </w:rPr>
        <w:t>suppression</w:t>
      </w:r>
    </w:p>
    <w:p w14:paraId="55F555DF" w14:textId="189C4137" w:rsidR="00163CC8" w:rsidRDefault="00163CC8" w:rsidP="00163CC8">
      <w:pPr>
        <w:pStyle w:val="firstparagraph"/>
        <w:rPr>
          <w:rFonts w:eastAsiaTheme="minorHAnsi"/>
          <w:lang w:eastAsia="en-US"/>
        </w:rPr>
      </w:pPr>
      <w:r>
        <w:rPr>
          <w:rFonts w:eastAsiaTheme="minorHAnsi"/>
          <w:lang w:eastAsia="en-US"/>
        </w:rPr>
        <w:t>Rick Schummer once told me a humorous story. His company’s error handler sends an email to a service which automatically creates a support ticket. One day, a network problem caused error after error after error to occur, so they suddenly had a thousand support tickets created for what was ultimately a single problem.</w:t>
      </w:r>
    </w:p>
    <w:p w14:paraId="3D7E9E91" w14:textId="371B6300" w:rsidR="00163CC8" w:rsidRDefault="00163CC8" w:rsidP="00163CC8">
      <w:pPr>
        <w:pStyle w:val="bodytext"/>
        <w:rPr>
          <w:rFonts w:eastAsiaTheme="minorHAnsi"/>
          <w:lang w:eastAsia="en-US"/>
        </w:rPr>
      </w:pPr>
      <w:r>
        <w:rPr>
          <w:rFonts w:eastAsiaTheme="minorHAnsi"/>
          <w:lang w:eastAsia="en-US"/>
        </w:rPr>
        <w:t xml:space="preserve">SFErrorMgr handles this by supporting </w:t>
      </w:r>
      <w:r w:rsidR="007B7E27">
        <w:rPr>
          <w:rFonts w:eastAsiaTheme="minorHAnsi"/>
          <w:lang w:eastAsia="en-US"/>
        </w:rPr>
        <w:t>error suppression</w:t>
      </w:r>
      <w:r>
        <w:rPr>
          <w:rFonts w:eastAsiaTheme="minorHAnsi"/>
          <w:lang w:eastAsia="en-US"/>
        </w:rPr>
        <w:t xml:space="preserve">. </w:t>
      </w:r>
      <w:r w:rsidRPr="00163CC8">
        <w:rPr>
          <w:rFonts w:eastAsiaTheme="minorHAnsi"/>
          <w:lang w:eastAsia="en-US"/>
        </w:rPr>
        <w:t>nThrottleThreshold</w:t>
      </w:r>
      <w:r>
        <w:rPr>
          <w:rFonts w:eastAsiaTheme="minorHAnsi"/>
          <w:lang w:eastAsia="en-US"/>
        </w:rPr>
        <w:t xml:space="preserve"> </w:t>
      </w:r>
      <w:r w:rsidR="00BA092E">
        <w:rPr>
          <w:rFonts w:eastAsiaTheme="minorHAnsi"/>
          <w:lang w:eastAsia="en-US"/>
        </w:rPr>
        <w:t xml:space="preserve">specifies </w:t>
      </w:r>
      <w:r w:rsidR="00BA092E" w:rsidRPr="00BA092E">
        <w:rPr>
          <w:rFonts w:eastAsiaTheme="minorHAnsi"/>
          <w:lang w:eastAsia="en-US"/>
        </w:rPr>
        <w:t xml:space="preserve">the number of seconds </w:t>
      </w:r>
      <w:r w:rsidR="00BA092E">
        <w:rPr>
          <w:rFonts w:eastAsiaTheme="minorHAnsi"/>
          <w:lang w:eastAsia="en-US"/>
        </w:rPr>
        <w:t xml:space="preserve">a certain number of errors (specified in </w:t>
      </w:r>
      <w:r w:rsidR="00BA092E" w:rsidRPr="00BA092E">
        <w:rPr>
          <w:rFonts w:eastAsiaTheme="minorHAnsi"/>
          <w:lang w:eastAsia="en-US"/>
        </w:rPr>
        <w:t>nThrottleErrorCount</w:t>
      </w:r>
      <w:r w:rsidR="00BA092E">
        <w:rPr>
          <w:rFonts w:eastAsiaTheme="minorHAnsi"/>
          <w:lang w:eastAsia="en-US"/>
        </w:rPr>
        <w:t>)</w:t>
      </w:r>
      <w:r w:rsidR="00BA092E" w:rsidRPr="00BA092E">
        <w:rPr>
          <w:rFonts w:eastAsiaTheme="minorHAnsi"/>
          <w:lang w:eastAsia="en-US"/>
        </w:rPr>
        <w:t xml:space="preserve"> must occur within for error suppression</w:t>
      </w:r>
      <w:r w:rsidR="00BA092E">
        <w:rPr>
          <w:rFonts w:eastAsiaTheme="minorHAnsi"/>
          <w:lang w:eastAsia="en-US"/>
        </w:rPr>
        <w:t xml:space="preserve"> </w:t>
      </w:r>
      <w:r w:rsidR="00BA092E" w:rsidRPr="00BA092E">
        <w:rPr>
          <w:rFonts w:eastAsiaTheme="minorHAnsi"/>
          <w:lang w:eastAsia="en-US"/>
        </w:rPr>
        <w:t>to be enabled</w:t>
      </w:r>
      <w:r w:rsidR="00BA092E">
        <w:rPr>
          <w:rFonts w:eastAsiaTheme="minorHAnsi"/>
          <w:lang w:eastAsia="en-US"/>
        </w:rPr>
        <w:t xml:space="preserve">. If </w:t>
      </w:r>
      <w:r w:rsidR="00BA092E" w:rsidRPr="00163CC8">
        <w:rPr>
          <w:rFonts w:eastAsiaTheme="minorHAnsi"/>
          <w:lang w:eastAsia="en-US"/>
        </w:rPr>
        <w:t>nThrottleThreshold</w:t>
      </w:r>
      <w:r w:rsidR="00BA092E">
        <w:rPr>
          <w:rFonts w:eastAsiaTheme="minorHAnsi"/>
          <w:lang w:eastAsia="en-US"/>
        </w:rPr>
        <w:t xml:space="preserve"> </w:t>
      </w:r>
      <w:r>
        <w:rPr>
          <w:rFonts w:eastAsiaTheme="minorHAnsi"/>
          <w:lang w:eastAsia="en-US"/>
        </w:rPr>
        <w:t>is set to something other than zero</w:t>
      </w:r>
      <w:r w:rsidR="00BA092E">
        <w:rPr>
          <w:rFonts w:eastAsiaTheme="minorHAnsi"/>
          <w:lang w:eastAsia="en-US"/>
        </w:rPr>
        <w:t xml:space="preserve">, ErrorHandler checks if </w:t>
      </w:r>
      <w:r w:rsidR="00BA092E" w:rsidRPr="00BA092E">
        <w:rPr>
          <w:rFonts w:eastAsiaTheme="minorHAnsi"/>
          <w:lang w:eastAsia="en-US"/>
        </w:rPr>
        <w:t>nThrottleErrorCount</w:t>
      </w:r>
      <w:r w:rsidR="00BA092E">
        <w:rPr>
          <w:rFonts w:eastAsiaTheme="minorHAnsi"/>
          <w:lang w:eastAsia="en-US"/>
        </w:rPr>
        <w:t xml:space="preserve"> or more errors have occurred within </w:t>
      </w:r>
      <w:r w:rsidR="00BA092E" w:rsidRPr="00163CC8">
        <w:rPr>
          <w:rFonts w:eastAsiaTheme="minorHAnsi"/>
          <w:lang w:eastAsia="en-US"/>
        </w:rPr>
        <w:t>nThrottleThreshold</w:t>
      </w:r>
      <w:r w:rsidR="00BA092E">
        <w:rPr>
          <w:rFonts w:eastAsiaTheme="minorHAnsi"/>
          <w:lang w:eastAsia="en-US"/>
        </w:rPr>
        <w:t xml:space="preserve"> seconds and if so, sets </w:t>
      </w:r>
      <w:r w:rsidR="00BA092E" w:rsidRPr="00BA092E">
        <w:rPr>
          <w:rFonts w:eastAsiaTheme="minorHAnsi"/>
          <w:lang w:eastAsia="en-US"/>
        </w:rPr>
        <w:t>lSuppressErrors</w:t>
      </w:r>
      <w:r w:rsidR="00BA092E">
        <w:rPr>
          <w:rFonts w:eastAsiaTheme="minorHAnsi"/>
          <w:lang w:eastAsia="en-US"/>
        </w:rPr>
        <w:t xml:space="preserve"> to .T. so no errors are logged</w:t>
      </w:r>
      <w:r w:rsidR="006C5404">
        <w:rPr>
          <w:rFonts w:eastAsiaTheme="minorHAnsi"/>
          <w:lang w:eastAsia="en-US"/>
        </w:rPr>
        <w:t xml:space="preserve">, </w:t>
      </w:r>
      <w:r w:rsidR="00BA092E">
        <w:rPr>
          <w:rFonts w:eastAsiaTheme="minorHAnsi"/>
          <w:lang w:eastAsia="en-US"/>
        </w:rPr>
        <w:t>displayed to the user</w:t>
      </w:r>
      <w:r w:rsidR="006C5404">
        <w:rPr>
          <w:rFonts w:eastAsiaTheme="minorHAnsi"/>
          <w:lang w:eastAsia="en-US"/>
        </w:rPr>
        <w:t xml:space="preserve">, or passed on to </w:t>
      </w:r>
      <w:r w:rsidR="00C442BA">
        <w:rPr>
          <w:rFonts w:eastAsiaTheme="minorHAnsi"/>
          <w:lang w:eastAsia="en-US"/>
        </w:rPr>
        <w:t>support</w:t>
      </w:r>
      <w:r w:rsidR="006C5404">
        <w:rPr>
          <w:rFonts w:eastAsiaTheme="minorHAnsi"/>
          <w:lang w:eastAsia="en-US"/>
        </w:rPr>
        <w:t xml:space="preserve"> staff</w:t>
      </w:r>
      <w:r w:rsidR="007B7E27">
        <w:rPr>
          <w:rFonts w:eastAsiaTheme="minorHAnsi"/>
          <w:lang w:eastAsia="en-US"/>
        </w:rPr>
        <w:t xml:space="preserve">. Suppression remains in place until the number of seconds in </w:t>
      </w:r>
      <w:r w:rsidR="007B7E27" w:rsidRPr="007B7E27">
        <w:rPr>
          <w:rFonts w:eastAsiaTheme="minorHAnsi"/>
          <w:lang w:eastAsia="en-US"/>
        </w:rPr>
        <w:t>nThrottleWindow</w:t>
      </w:r>
      <w:r w:rsidR="007B7E27">
        <w:rPr>
          <w:rFonts w:eastAsiaTheme="minorHAnsi"/>
          <w:lang w:eastAsia="en-US"/>
        </w:rPr>
        <w:t xml:space="preserve"> has passed without another error occurring.</w:t>
      </w:r>
    </w:p>
    <w:p w14:paraId="0BD06987" w14:textId="0129BC86" w:rsidR="007B7E27" w:rsidRDefault="007B7E27" w:rsidP="00163CC8">
      <w:pPr>
        <w:pStyle w:val="bodytext"/>
        <w:rPr>
          <w:rFonts w:eastAsiaTheme="minorHAnsi"/>
          <w:lang w:eastAsia="en-US"/>
        </w:rPr>
      </w:pPr>
      <w:r>
        <w:rPr>
          <w:rFonts w:eastAsiaTheme="minorHAnsi"/>
          <w:lang w:eastAsia="en-US"/>
        </w:rPr>
        <w:t xml:space="preserve">For example, suppose </w:t>
      </w:r>
      <w:r w:rsidRPr="00163CC8">
        <w:rPr>
          <w:rFonts w:eastAsiaTheme="minorHAnsi"/>
          <w:lang w:eastAsia="en-US"/>
        </w:rPr>
        <w:t>nThrottleThreshold</w:t>
      </w:r>
      <w:r>
        <w:rPr>
          <w:rFonts w:eastAsiaTheme="minorHAnsi"/>
          <w:lang w:eastAsia="en-US"/>
        </w:rPr>
        <w:t xml:space="preserve"> is set to 10, </w:t>
      </w:r>
      <w:r w:rsidRPr="00BA092E">
        <w:rPr>
          <w:rFonts w:eastAsiaTheme="minorHAnsi"/>
          <w:lang w:eastAsia="en-US"/>
        </w:rPr>
        <w:t>nThrottleErrorCount</w:t>
      </w:r>
      <w:r>
        <w:rPr>
          <w:rFonts w:eastAsiaTheme="minorHAnsi"/>
          <w:lang w:eastAsia="en-US"/>
        </w:rPr>
        <w:t xml:space="preserve"> is set to 3, and </w:t>
      </w:r>
      <w:r w:rsidRPr="007B7E27">
        <w:rPr>
          <w:rFonts w:eastAsiaTheme="minorHAnsi"/>
          <w:lang w:eastAsia="en-US"/>
        </w:rPr>
        <w:t>nThrottleWindow</w:t>
      </w:r>
      <w:r>
        <w:rPr>
          <w:rFonts w:eastAsiaTheme="minorHAnsi"/>
          <w:lang w:eastAsia="en-US"/>
        </w:rPr>
        <w:t xml:space="preserve"> is set to 3600. That means if three or more errors occur within a span of ten seconds, error suppression occurs for an hour, after which error handling goes back to normal.</w:t>
      </w:r>
    </w:p>
    <w:p w14:paraId="39320372" w14:textId="22B15EE8" w:rsidR="006C5404" w:rsidRPr="00163CC8" w:rsidRDefault="006C5404" w:rsidP="00163CC8">
      <w:pPr>
        <w:pStyle w:val="bodytext"/>
        <w:rPr>
          <w:rFonts w:eastAsiaTheme="minorHAnsi"/>
          <w:lang w:eastAsia="en-US"/>
        </w:rPr>
      </w:pPr>
      <w:r>
        <w:rPr>
          <w:rFonts w:eastAsiaTheme="minorHAnsi"/>
          <w:lang w:eastAsia="en-US"/>
        </w:rPr>
        <w:t xml:space="preserve">You can also manually set </w:t>
      </w:r>
      <w:r w:rsidRPr="00BA092E">
        <w:rPr>
          <w:rFonts w:eastAsiaTheme="minorHAnsi"/>
          <w:lang w:eastAsia="en-US"/>
        </w:rPr>
        <w:t>lSuppressErrors</w:t>
      </w:r>
      <w:r>
        <w:rPr>
          <w:rFonts w:eastAsiaTheme="minorHAnsi"/>
          <w:lang w:eastAsia="en-US"/>
        </w:rPr>
        <w:t xml:space="preserve"> if you don’t want errors logged, displayed to the user, or passed on to </w:t>
      </w:r>
      <w:r w:rsidR="00C442BA">
        <w:rPr>
          <w:rFonts w:eastAsiaTheme="minorHAnsi"/>
          <w:lang w:eastAsia="en-US"/>
        </w:rPr>
        <w:t xml:space="preserve">support </w:t>
      </w:r>
      <w:r>
        <w:rPr>
          <w:rFonts w:eastAsiaTheme="minorHAnsi"/>
          <w:lang w:eastAsia="en-US"/>
        </w:rPr>
        <w:t>staff.</w:t>
      </w:r>
    </w:p>
    <w:p w14:paraId="447F8FA1" w14:textId="72DCB078" w:rsidR="00302804" w:rsidRDefault="00302804" w:rsidP="00302804">
      <w:pPr>
        <w:pStyle w:val="Heading1"/>
        <w:rPr>
          <w:rFonts w:eastAsiaTheme="minorHAnsi"/>
        </w:rPr>
      </w:pPr>
      <w:r>
        <w:rPr>
          <w:rFonts w:eastAsiaTheme="minorHAnsi"/>
        </w:rPr>
        <w:t>Logging the error</w:t>
      </w:r>
    </w:p>
    <w:p w14:paraId="20F8E687" w14:textId="77A9783A" w:rsidR="00000FCC" w:rsidRDefault="00DD352B" w:rsidP="0012145B">
      <w:pPr>
        <w:pStyle w:val="bodytext"/>
        <w:rPr>
          <w:rFonts w:eastAsiaTheme="minorHAnsi"/>
        </w:rPr>
      </w:pPr>
      <w:r>
        <w:rPr>
          <w:rFonts w:eastAsiaTheme="minorHAnsi"/>
        </w:rPr>
        <w:t xml:space="preserve">If </w:t>
      </w:r>
      <w:r w:rsidR="00014521">
        <w:rPr>
          <w:rFonts w:eastAsiaTheme="minorHAnsi"/>
        </w:rPr>
        <w:t>errors are</w:t>
      </w:r>
      <w:r w:rsidR="00EC437D">
        <w:rPr>
          <w:rFonts w:eastAsiaTheme="minorHAnsi"/>
        </w:rPr>
        <w:t>n’t being suppressed</w:t>
      </w:r>
      <w:r w:rsidR="00EE6059">
        <w:rPr>
          <w:rFonts w:eastAsiaTheme="minorHAnsi"/>
        </w:rPr>
        <w:t xml:space="preserve">, </w:t>
      </w:r>
      <w:r w:rsidR="00EC437D">
        <w:rPr>
          <w:rFonts w:eastAsiaTheme="minorHAnsi"/>
        </w:rPr>
        <w:t xml:space="preserve">ErrorHandler </w:t>
      </w:r>
      <w:r w:rsidR="00EE6059">
        <w:rPr>
          <w:rFonts w:eastAsiaTheme="minorHAnsi"/>
        </w:rPr>
        <w:t>log</w:t>
      </w:r>
      <w:r w:rsidR="00EC437D">
        <w:rPr>
          <w:rFonts w:eastAsiaTheme="minorHAnsi"/>
        </w:rPr>
        <w:t xml:space="preserve">s </w:t>
      </w:r>
      <w:r w:rsidR="00EF1D8A">
        <w:rPr>
          <w:rFonts w:eastAsiaTheme="minorHAnsi"/>
        </w:rPr>
        <w:t xml:space="preserve">the error </w:t>
      </w:r>
      <w:r w:rsidR="00F154C1">
        <w:rPr>
          <w:rFonts w:eastAsiaTheme="minorHAnsi"/>
        </w:rPr>
        <w:t>by calling LogError</w:t>
      </w:r>
      <w:r w:rsidR="00EE6059">
        <w:rPr>
          <w:rFonts w:eastAsiaTheme="minorHAnsi"/>
        </w:rPr>
        <w:t xml:space="preserve">. LogError logs the error to </w:t>
      </w:r>
      <w:r w:rsidR="00EC437D">
        <w:rPr>
          <w:rFonts w:eastAsiaTheme="minorHAnsi"/>
        </w:rPr>
        <w:t>the</w:t>
      </w:r>
      <w:r w:rsidR="00EE6059">
        <w:rPr>
          <w:rFonts w:eastAsiaTheme="minorHAnsi"/>
        </w:rPr>
        <w:t xml:space="preserve"> table </w:t>
      </w:r>
      <w:r w:rsidR="00EC437D">
        <w:rPr>
          <w:rFonts w:eastAsiaTheme="minorHAnsi"/>
        </w:rPr>
        <w:t xml:space="preserve">specified in </w:t>
      </w:r>
      <w:r w:rsidR="00EC437D" w:rsidRPr="00EC437D">
        <w:rPr>
          <w:rFonts w:eastAsiaTheme="minorHAnsi"/>
        </w:rPr>
        <w:t>cErrorLogFile</w:t>
      </w:r>
      <w:r w:rsidR="00EC437D">
        <w:rPr>
          <w:rFonts w:eastAsiaTheme="minorHAnsi"/>
        </w:rPr>
        <w:t xml:space="preserve"> if </w:t>
      </w:r>
      <w:r w:rsidR="00000FCC">
        <w:rPr>
          <w:rFonts w:eastAsiaTheme="minorHAnsi"/>
        </w:rPr>
        <w:t>lLogToTable</w:t>
      </w:r>
      <w:r w:rsidR="00EC437D">
        <w:rPr>
          <w:rFonts w:eastAsiaTheme="minorHAnsi"/>
        </w:rPr>
        <w:t xml:space="preserve"> is .T.</w:t>
      </w:r>
      <w:r w:rsidR="00FE1B8D">
        <w:rPr>
          <w:rFonts w:eastAsiaTheme="minorHAnsi"/>
        </w:rPr>
        <w:t xml:space="preserve"> (that table is created if it doesn’t exist).</w:t>
      </w:r>
      <w:r w:rsidR="00000FCC">
        <w:rPr>
          <w:rFonts w:eastAsiaTheme="minorHAnsi"/>
        </w:rPr>
        <w:t xml:space="preserve"> Among the things logged are:</w:t>
      </w:r>
    </w:p>
    <w:p w14:paraId="07B088BC" w14:textId="77777777" w:rsidR="00000FCC" w:rsidRDefault="00000FCC" w:rsidP="0012145B">
      <w:pPr>
        <w:pStyle w:val="bulletfirst"/>
        <w:rPr>
          <w:rFonts w:eastAsiaTheme="minorHAnsi"/>
        </w:rPr>
      </w:pPr>
      <w:r>
        <w:rPr>
          <w:rFonts w:eastAsiaTheme="minorHAnsi"/>
        </w:rPr>
        <w:t>The date and time the error occurred.</w:t>
      </w:r>
    </w:p>
    <w:p w14:paraId="1A7A56E9" w14:textId="77777777" w:rsidR="00000FCC" w:rsidRDefault="00000FCC" w:rsidP="0012145B">
      <w:pPr>
        <w:pStyle w:val="bullet"/>
        <w:rPr>
          <w:rFonts w:eastAsiaTheme="minorHAnsi"/>
        </w:rPr>
      </w:pPr>
      <w:r>
        <w:rPr>
          <w:rFonts w:eastAsiaTheme="minorHAnsi"/>
        </w:rPr>
        <w:t>The name of the user (taken from the cUser property).</w:t>
      </w:r>
    </w:p>
    <w:p w14:paraId="6264EE7A" w14:textId="77777777" w:rsidR="00000FCC" w:rsidRDefault="00000FCC" w:rsidP="0012145B">
      <w:pPr>
        <w:pStyle w:val="bullet"/>
        <w:rPr>
          <w:rFonts w:eastAsiaTheme="minorHAnsi"/>
        </w:rPr>
      </w:pPr>
      <w:r>
        <w:rPr>
          <w:rFonts w:eastAsiaTheme="minorHAnsi"/>
        </w:rPr>
        <w:t>The error number, message, method, line number and source (</w:t>
      </w:r>
      <w:r w:rsidR="003C2387">
        <w:rPr>
          <w:rFonts w:eastAsiaTheme="minorHAnsi"/>
        </w:rPr>
        <w:t>the latter two</w:t>
      </w:r>
      <w:r>
        <w:rPr>
          <w:rFonts w:eastAsiaTheme="minorHAnsi"/>
        </w:rPr>
        <w:t xml:space="preserve"> of which may </w:t>
      </w:r>
      <w:r w:rsidR="003C2387">
        <w:rPr>
          <w:rFonts w:eastAsiaTheme="minorHAnsi"/>
        </w:rPr>
        <w:t xml:space="preserve">not </w:t>
      </w:r>
      <w:r>
        <w:rPr>
          <w:rFonts w:eastAsiaTheme="minorHAnsi"/>
        </w:rPr>
        <w:t>be available in a runtime environment)</w:t>
      </w:r>
      <w:r w:rsidR="003C2387">
        <w:rPr>
          <w:rFonts w:eastAsiaTheme="minorHAnsi"/>
        </w:rPr>
        <w:t>.</w:t>
      </w:r>
    </w:p>
    <w:p w14:paraId="551DA33F" w14:textId="77777777" w:rsidR="00000FCC" w:rsidRDefault="00000FCC" w:rsidP="0012145B">
      <w:pPr>
        <w:pStyle w:val="bullet"/>
        <w:rPr>
          <w:rFonts w:eastAsiaTheme="minorHAnsi"/>
        </w:rPr>
      </w:pPr>
      <w:r>
        <w:rPr>
          <w:rFonts w:eastAsiaTheme="minorHAnsi"/>
        </w:rPr>
        <w:t>Current alias.</w:t>
      </w:r>
    </w:p>
    <w:p w14:paraId="6D0C9B6C" w14:textId="77777777" w:rsidR="00000FCC" w:rsidRDefault="00000FCC" w:rsidP="0012145B">
      <w:pPr>
        <w:pStyle w:val="bullet"/>
        <w:rPr>
          <w:rFonts w:eastAsiaTheme="minorHAnsi"/>
        </w:rPr>
      </w:pPr>
      <w:r>
        <w:rPr>
          <w:rFonts w:eastAsiaTheme="minorHAnsi"/>
        </w:rPr>
        <w:t>Trigger type if an error occurred in a trigger.</w:t>
      </w:r>
    </w:p>
    <w:p w14:paraId="17B381E3" w14:textId="77777777" w:rsidR="00000FCC" w:rsidRDefault="00000FCC" w:rsidP="0012145B">
      <w:pPr>
        <w:pStyle w:val="bullet"/>
        <w:rPr>
          <w:rFonts w:eastAsiaTheme="minorHAnsi"/>
        </w:rPr>
      </w:pPr>
      <w:r>
        <w:rPr>
          <w:rFonts w:eastAsiaTheme="minorHAnsi"/>
        </w:rPr>
        <w:t>The values of all relevant memory variables.</w:t>
      </w:r>
    </w:p>
    <w:p w14:paraId="5C8A9A7C" w14:textId="77777777" w:rsidR="00000FCC" w:rsidRDefault="00000FCC" w:rsidP="0012145B">
      <w:pPr>
        <w:pStyle w:val="bullet"/>
        <w:rPr>
          <w:rFonts w:eastAsiaTheme="minorHAnsi"/>
        </w:rPr>
      </w:pPr>
      <w:r>
        <w:rPr>
          <w:rFonts w:eastAsiaTheme="minorHAnsi"/>
        </w:rPr>
        <w:t>The call stack.</w:t>
      </w:r>
    </w:p>
    <w:p w14:paraId="4C5569A7" w14:textId="77777777" w:rsidR="00000FCC" w:rsidRDefault="00000FCC" w:rsidP="0012145B">
      <w:pPr>
        <w:pStyle w:val="bullet"/>
        <w:rPr>
          <w:rFonts w:eastAsiaTheme="minorHAnsi"/>
        </w:rPr>
      </w:pPr>
      <w:r>
        <w:rPr>
          <w:rFonts w:eastAsiaTheme="minorHAnsi"/>
        </w:rPr>
        <w:t>The values of public properties for all accessible objects.</w:t>
      </w:r>
    </w:p>
    <w:p w14:paraId="03C30702" w14:textId="77777777" w:rsidR="00000FCC" w:rsidRDefault="00000FCC" w:rsidP="0012145B">
      <w:pPr>
        <w:pStyle w:val="bullet"/>
        <w:rPr>
          <w:rFonts w:eastAsiaTheme="minorHAnsi"/>
        </w:rPr>
      </w:pPr>
      <w:r>
        <w:rPr>
          <w:rFonts w:eastAsiaTheme="minorHAnsi"/>
        </w:rPr>
        <w:t>The text of LIST STATUS.</w:t>
      </w:r>
    </w:p>
    <w:p w14:paraId="6BF09B4F" w14:textId="77777777" w:rsidR="00000FCC" w:rsidRDefault="00000FCC" w:rsidP="0012145B">
      <w:pPr>
        <w:pStyle w:val="bulletlast"/>
      </w:pPr>
      <w:r>
        <w:t>The contents of all Windows environment variables.</w:t>
      </w:r>
    </w:p>
    <w:p w14:paraId="08831FC3" w14:textId="77777777" w:rsidR="00000FCC" w:rsidRDefault="00000FCC" w:rsidP="0012145B">
      <w:pPr>
        <w:pStyle w:val="bodytext"/>
        <w:rPr>
          <w:rFonts w:eastAsiaTheme="minorHAnsi"/>
        </w:rPr>
      </w:pPr>
      <w:r>
        <w:rPr>
          <w:rFonts w:eastAsiaTheme="minorHAnsi"/>
        </w:rPr>
        <w:lastRenderedPageBreak/>
        <w:t>The latter five items are handled by the by-now slightly misnamed GetMemVars method. Some interesting things about GetMemVars are:</w:t>
      </w:r>
    </w:p>
    <w:p w14:paraId="29662B45" w14:textId="77777777" w:rsidR="00000FCC" w:rsidRDefault="00000FCC" w:rsidP="0012145B">
      <w:pPr>
        <w:pStyle w:val="bulletfirst"/>
        <w:rPr>
          <w:rFonts w:eastAsiaTheme="minorHAnsi"/>
        </w:rPr>
      </w:pPr>
      <w:r>
        <w:rPr>
          <w:rFonts w:eastAsiaTheme="minorHAnsi"/>
        </w:rPr>
        <w:t>It uses an interesting capability of the LIST MEMORY function: it can “see” all variables in the application, including those declared LOCAL. This is very important because otherwise there’d be no way to know the values of those variables, which is a key thing when debugging an application.</w:t>
      </w:r>
    </w:p>
    <w:p w14:paraId="4F96CF15" w14:textId="77777777" w:rsidR="00000FCC" w:rsidRDefault="00000FCC" w:rsidP="0012145B">
      <w:pPr>
        <w:pStyle w:val="bullet"/>
        <w:rPr>
          <w:rFonts w:eastAsiaTheme="minorHAnsi"/>
        </w:rPr>
      </w:pPr>
      <w:r>
        <w:rPr>
          <w:rFonts w:eastAsiaTheme="minorHAnsi"/>
        </w:rPr>
        <w:t xml:space="preserve">GetMemVars cleans up </w:t>
      </w:r>
      <w:r w:rsidR="00241616">
        <w:rPr>
          <w:rFonts w:eastAsiaTheme="minorHAnsi"/>
        </w:rPr>
        <w:t>some quirks LIST MEMORY has in formatting.</w:t>
      </w:r>
    </w:p>
    <w:p w14:paraId="67932A60" w14:textId="76039BFE" w:rsidR="00241616" w:rsidRDefault="00241616" w:rsidP="0012145B">
      <w:pPr>
        <w:pStyle w:val="bullet"/>
        <w:rPr>
          <w:rFonts w:eastAsiaTheme="minorHAnsi"/>
        </w:rPr>
      </w:pPr>
      <w:r>
        <w:rPr>
          <w:rFonts w:eastAsiaTheme="minorHAnsi"/>
        </w:rPr>
        <w:t>I don’t care about variables used in certain functions and methods, including those in the error handler itself, so those are removed from the list of variables.</w:t>
      </w:r>
      <w:r w:rsidR="00660B30">
        <w:rPr>
          <w:rFonts w:eastAsiaTheme="minorHAnsi"/>
        </w:rPr>
        <w:t xml:space="preserve"> You can adapt that list as necessary.</w:t>
      </w:r>
    </w:p>
    <w:p w14:paraId="03844D46" w14:textId="573BD53F" w:rsidR="00096C20" w:rsidRDefault="00096C20" w:rsidP="0012145B">
      <w:pPr>
        <w:pStyle w:val="bullet"/>
        <w:rPr>
          <w:rFonts w:eastAsiaTheme="minorHAnsi"/>
        </w:rPr>
      </w:pPr>
      <w:r>
        <w:rPr>
          <w:rFonts w:eastAsiaTheme="minorHAnsi"/>
        </w:rPr>
        <w:t>Under some conditions, LIST MEMORY causes a buffer overrun error. When she encountered this problem, Tamar Granor found that using LIST MEMORY LIKE A*, LIST MEMORY LIKE B*, etc. helped. If you encounter this when an error occurs in a particular section of code, you can set oError.lGetMemVars to .F.; SFErrorMgr won’t use LIST MEMORY in that case.</w:t>
      </w:r>
    </w:p>
    <w:p w14:paraId="13CD853C" w14:textId="1C18BBC6" w:rsidR="00241616" w:rsidRDefault="00241616" w:rsidP="0012145B">
      <w:pPr>
        <w:pStyle w:val="bullet"/>
        <w:rPr>
          <w:rFonts w:eastAsiaTheme="minorHAnsi"/>
        </w:rPr>
      </w:pPr>
      <w:r>
        <w:rPr>
          <w:rFonts w:eastAsiaTheme="minorHAnsi"/>
        </w:rPr>
        <w:t>Like LIST MEMORY, LIST OBJECTS can “see” objects contained in variables, even LOCAL ones, and it lists the values of all public properties of those objects. However, LIST OBJECTS can crash under some conditions, such as when accessing certain types of properties of COM objects, so the code using it is wrapped in a TRY.</w:t>
      </w:r>
      <w:r w:rsidR="00FE1B8D">
        <w:rPr>
          <w:rFonts w:eastAsiaTheme="minorHAnsi"/>
        </w:rPr>
        <w:t xml:space="preserve"> I’ve also run into issues with the Access method of properties causing a problem, so GetMemVars sets </w:t>
      </w:r>
      <w:r w:rsidR="00FE1B8D" w:rsidRPr="00FE1B8D">
        <w:rPr>
          <w:rFonts w:eastAsiaTheme="minorHAnsi"/>
        </w:rPr>
        <w:t>lGettingMemVars</w:t>
      </w:r>
      <w:r w:rsidR="00FE1B8D">
        <w:rPr>
          <w:rFonts w:eastAsiaTheme="minorHAnsi"/>
        </w:rPr>
        <w:t xml:space="preserve"> to .T. before issuing the LIST OBJECTS command; problematic Access methods can then check oError.</w:t>
      </w:r>
      <w:r w:rsidR="00FE1B8D" w:rsidRPr="00FE1B8D">
        <w:rPr>
          <w:rFonts w:eastAsiaTheme="minorHAnsi"/>
        </w:rPr>
        <w:t>lGettingMemVars</w:t>
      </w:r>
      <w:r w:rsidR="00FE1B8D">
        <w:rPr>
          <w:rFonts w:eastAsiaTheme="minorHAnsi"/>
        </w:rPr>
        <w:t xml:space="preserve"> if necessary.</w:t>
      </w:r>
    </w:p>
    <w:p w14:paraId="4E7D18E7" w14:textId="77777777" w:rsidR="00241616" w:rsidRDefault="00241616" w:rsidP="0012145B">
      <w:pPr>
        <w:pStyle w:val="bullet"/>
        <w:rPr>
          <w:rFonts w:eastAsiaTheme="minorHAnsi"/>
        </w:rPr>
      </w:pPr>
      <w:r>
        <w:rPr>
          <w:rFonts w:eastAsiaTheme="minorHAnsi"/>
        </w:rPr>
        <w:t>Like variables, the code cleans up some formatting quirks</w:t>
      </w:r>
      <w:r w:rsidR="00C40FAB">
        <w:rPr>
          <w:rFonts w:eastAsiaTheme="minorHAnsi"/>
        </w:rPr>
        <w:t xml:space="preserve"> with LIST OBJECTS</w:t>
      </w:r>
      <w:r>
        <w:rPr>
          <w:rFonts w:eastAsiaTheme="minorHAnsi"/>
        </w:rPr>
        <w:t xml:space="preserve"> and because there are some objects I don’t want listed, such as the error handler itself, it removes those</w:t>
      </w:r>
      <w:r w:rsidR="00660B30">
        <w:rPr>
          <w:rFonts w:eastAsiaTheme="minorHAnsi"/>
        </w:rPr>
        <w:t xml:space="preserve"> from the listing. You can adapt that list of objects as necessary.</w:t>
      </w:r>
    </w:p>
    <w:p w14:paraId="3031220C" w14:textId="174439B3" w:rsidR="00241616" w:rsidRDefault="00241616" w:rsidP="0012145B">
      <w:pPr>
        <w:pStyle w:val="bulletlast"/>
      </w:pPr>
      <w:r>
        <w:t xml:space="preserve">GetMemVars retrieves the names and values of environment variables using WMI, thanks </w:t>
      </w:r>
      <w:r w:rsidRPr="00241616">
        <w:t>to code written by Sergey Berezniker</w:t>
      </w:r>
      <w:r>
        <w:t xml:space="preserve"> </w:t>
      </w:r>
      <w:r w:rsidR="00C40FAB">
        <w:t>(</w:t>
      </w:r>
      <w:hyperlink r:id="rId16" w:history="1">
        <w:r w:rsidR="00C40FAB" w:rsidRPr="00011C02">
          <w:rPr>
            <w:rStyle w:val="Hyperlink"/>
          </w:rPr>
          <w:t>http://tinyurl.com/oe9ufdf</w:t>
        </w:r>
      </w:hyperlink>
      <w:r w:rsidR="00C40FAB">
        <w:t>)</w:t>
      </w:r>
      <w:r>
        <w:t>.</w:t>
      </w:r>
    </w:p>
    <w:p w14:paraId="7FE29C99" w14:textId="3F16C7D8" w:rsidR="00994074" w:rsidRDefault="00994074" w:rsidP="00994074">
      <w:pPr>
        <w:pStyle w:val="bodytext"/>
      </w:pPr>
      <w:r>
        <w:t xml:space="preserve">LogError also writes the same information to a text file which is used as an attachment to an email sent to support staff or </w:t>
      </w:r>
      <w:r w:rsidR="00C442BA">
        <w:t>a support ticket.</w:t>
      </w:r>
    </w:p>
    <w:p w14:paraId="67FD7A04" w14:textId="5724466C" w:rsidR="00C442BA" w:rsidRPr="00994074" w:rsidRDefault="00C442BA" w:rsidP="00994074">
      <w:pPr>
        <w:pStyle w:val="bodytext"/>
      </w:pPr>
      <w:r>
        <w:t>After calling LogError, ErrorHandler calls ScreenShot to take a screen shot if lScreenShot is .T. ScreenShot uses GDIPlusX to do the actual work.</w:t>
      </w:r>
    </w:p>
    <w:p w14:paraId="50CFB455" w14:textId="77777777" w:rsidR="001A3BFC" w:rsidRDefault="001A3BFC" w:rsidP="001A3BFC">
      <w:pPr>
        <w:pStyle w:val="Heading1"/>
        <w:rPr>
          <w:rFonts w:eastAsiaTheme="minorHAnsi"/>
        </w:rPr>
      </w:pPr>
      <w:bookmarkStart w:id="5" w:name="_Ref75183508"/>
      <w:r>
        <w:rPr>
          <w:rFonts w:eastAsiaTheme="minorHAnsi"/>
        </w:rPr>
        <w:t>Notifying support staff</w:t>
      </w:r>
      <w:bookmarkEnd w:id="5"/>
    </w:p>
    <w:p w14:paraId="22B16561" w14:textId="70683841" w:rsidR="001A3BFC" w:rsidRDefault="001A3BFC" w:rsidP="001A3BFC">
      <w:pPr>
        <w:pStyle w:val="bodytext"/>
        <w:rPr>
          <w:rFonts w:eastAsiaTheme="minorHAnsi"/>
          <w:lang w:eastAsia="en-US"/>
        </w:rPr>
      </w:pPr>
      <w:r>
        <w:rPr>
          <w:rFonts w:eastAsiaTheme="minorHAnsi"/>
          <w:lang w:eastAsia="en-US"/>
        </w:rPr>
        <w:t xml:space="preserve">If </w:t>
      </w:r>
      <w:r w:rsidRPr="001A3BFC">
        <w:rPr>
          <w:rFonts w:eastAsiaTheme="minorHAnsi"/>
          <w:lang w:eastAsia="en-US"/>
        </w:rPr>
        <w:t>lAutoCreateTicket</w:t>
      </w:r>
      <w:r>
        <w:rPr>
          <w:rFonts w:eastAsiaTheme="minorHAnsi"/>
          <w:lang w:eastAsia="en-US"/>
        </w:rPr>
        <w:t xml:space="preserve"> is .T. or if the user clicks the Send button in the error dialog (discussed </w:t>
      </w:r>
      <w:r w:rsidR="008A591D">
        <w:rPr>
          <w:rFonts w:eastAsiaTheme="minorHAnsi"/>
          <w:lang w:eastAsia="en-US"/>
        </w:rPr>
        <w:t xml:space="preserve">later </w:t>
      </w:r>
      <w:r>
        <w:rPr>
          <w:rFonts w:eastAsiaTheme="minorHAnsi"/>
          <w:lang w:eastAsia="en-US"/>
        </w:rPr>
        <w:t>in the “</w:t>
      </w:r>
      <w:r>
        <w:rPr>
          <w:rFonts w:eastAsiaTheme="minorHAnsi"/>
          <w:lang w:eastAsia="en-US"/>
        </w:rPr>
        <w:fldChar w:fldCharType="begin"/>
      </w:r>
      <w:r>
        <w:rPr>
          <w:rFonts w:eastAsiaTheme="minorHAnsi"/>
          <w:lang w:eastAsia="en-US"/>
        </w:rPr>
        <w:instrText xml:space="preserve"> REF _Ref75181211 \h </w:instrText>
      </w:r>
      <w:r>
        <w:rPr>
          <w:rFonts w:eastAsiaTheme="minorHAnsi"/>
          <w:lang w:eastAsia="en-US"/>
        </w:rPr>
      </w:r>
      <w:r>
        <w:rPr>
          <w:rFonts w:eastAsiaTheme="minorHAnsi"/>
          <w:lang w:eastAsia="en-US"/>
        </w:rPr>
        <w:fldChar w:fldCharType="separate"/>
      </w:r>
      <w:r w:rsidR="00F8237F">
        <w:rPr>
          <w:rFonts w:eastAsiaTheme="minorHAnsi"/>
        </w:rPr>
        <w:t>Displaying the error to the user</w:t>
      </w:r>
      <w:r>
        <w:rPr>
          <w:rFonts w:eastAsiaTheme="minorHAnsi"/>
          <w:lang w:eastAsia="en-US"/>
        </w:rPr>
        <w:fldChar w:fldCharType="end"/>
      </w:r>
      <w:r>
        <w:rPr>
          <w:rFonts w:eastAsiaTheme="minorHAnsi"/>
          <w:lang w:eastAsia="en-US"/>
        </w:rPr>
        <w:t>” section), the CreateTicketOrEmail method is called to create a support ticket or send an email to support staff.</w:t>
      </w:r>
    </w:p>
    <w:p w14:paraId="67006339" w14:textId="455F789D" w:rsidR="007540A6" w:rsidRDefault="001A3BFC" w:rsidP="001A3BFC">
      <w:pPr>
        <w:pStyle w:val="bodytext"/>
        <w:rPr>
          <w:rFonts w:eastAsiaTheme="minorHAnsi"/>
          <w:lang w:eastAsia="en-US"/>
        </w:rPr>
      </w:pPr>
      <w:r>
        <w:rPr>
          <w:rFonts w:eastAsiaTheme="minorHAnsi"/>
          <w:lang w:eastAsia="en-US"/>
        </w:rPr>
        <w:t xml:space="preserve">CreateTicketOrEmail creates a list of attachments: the text file created by LogError (the name of which is in </w:t>
      </w:r>
      <w:r w:rsidRPr="001A3BFC">
        <w:rPr>
          <w:rFonts w:eastAsiaTheme="minorHAnsi"/>
          <w:lang w:eastAsia="en-US"/>
        </w:rPr>
        <w:t>cErrorLogTextFile</w:t>
      </w:r>
      <w:r>
        <w:rPr>
          <w:rFonts w:eastAsiaTheme="minorHAnsi"/>
          <w:lang w:eastAsia="en-US"/>
        </w:rPr>
        <w:t xml:space="preserve">), the screen shot created by ScreenShot (the name of </w:t>
      </w:r>
      <w:r>
        <w:rPr>
          <w:rFonts w:eastAsiaTheme="minorHAnsi"/>
          <w:lang w:eastAsia="en-US"/>
        </w:rPr>
        <w:lastRenderedPageBreak/>
        <w:t xml:space="preserve">which is in cImageFile if one was taken), and any additional attachments specified in cAttachments. You could set </w:t>
      </w:r>
      <w:r w:rsidR="008A591D">
        <w:rPr>
          <w:rFonts w:eastAsiaTheme="minorHAnsi"/>
          <w:lang w:eastAsia="en-US"/>
        </w:rPr>
        <w:t>cAttachments</w:t>
      </w:r>
      <w:r>
        <w:rPr>
          <w:rFonts w:eastAsiaTheme="minorHAnsi"/>
          <w:lang w:eastAsia="en-US"/>
        </w:rPr>
        <w:t xml:space="preserve">, for example, to </w:t>
      </w:r>
      <w:r w:rsidR="007540A6">
        <w:rPr>
          <w:rFonts w:eastAsiaTheme="minorHAnsi"/>
          <w:lang w:eastAsia="en-US"/>
        </w:rPr>
        <w:t xml:space="preserve">the path of </w:t>
      </w:r>
      <w:r w:rsidR="00DD2691">
        <w:rPr>
          <w:rFonts w:eastAsiaTheme="minorHAnsi"/>
          <w:lang w:eastAsia="en-US"/>
        </w:rPr>
        <w:t>an import if the error occurs while importing from that file.</w:t>
      </w:r>
      <w:r w:rsidR="00DD2691" w:rsidRPr="00DD2691">
        <w:rPr>
          <w:rFonts w:eastAsiaTheme="minorHAnsi"/>
          <w:lang w:eastAsia="en-US"/>
        </w:rPr>
        <w:t xml:space="preserve"> </w:t>
      </w:r>
      <w:r w:rsidR="00DD2691">
        <w:rPr>
          <w:rFonts w:eastAsiaTheme="minorHAnsi"/>
          <w:lang w:eastAsia="en-US"/>
        </w:rPr>
        <w:t>CreateTicketOrEmail then calls CreateTicket, which is an abstract method returning .F. in SFErrorMgr. If you want to create a support ticket, subclass SFErrorMgr and fill in CreateTicket with the necessary code. Be sure to return .F. if the code fails for some reason. For example, Stonefield Software uses HESK as our support ticket software, so our SFErrorMgr subclass calls the HESK API to create a support ticket, including attachments.</w:t>
      </w:r>
      <w:r w:rsidR="007540A6">
        <w:rPr>
          <w:rFonts w:eastAsiaTheme="minorHAnsi"/>
          <w:lang w:eastAsia="en-US"/>
        </w:rPr>
        <w:t xml:space="preserve"> </w:t>
      </w:r>
      <w:r w:rsidR="002C07CA">
        <w:rPr>
          <w:rFonts w:eastAsiaTheme="minorHAnsi"/>
          <w:lang w:eastAsia="en-US"/>
        </w:rPr>
        <w:t>Another popular support ticket system is FreshDesk; t</w:t>
      </w:r>
      <w:r w:rsidR="007540A6">
        <w:rPr>
          <w:rFonts w:eastAsiaTheme="minorHAnsi"/>
          <w:lang w:eastAsia="en-US"/>
        </w:rPr>
        <w:t xml:space="preserve">he code in </w:t>
      </w:r>
      <w:r w:rsidR="007540A6" w:rsidRPr="007540A6">
        <w:rPr>
          <w:rStyle w:val="reference"/>
          <w:rFonts w:eastAsiaTheme="minorHAnsi"/>
        </w:rPr>
        <w:fldChar w:fldCharType="begin"/>
      </w:r>
      <w:r w:rsidR="007540A6" w:rsidRPr="007540A6">
        <w:rPr>
          <w:rStyle w:val="reference"/>
          <w:rFonts w:eastAsiaTheme="minorHAnsi"/>
        </w:rPr>
        <w:instrText xml:space="preserve"> REF _Ref77674362 \h </w:instrText>
      </w:r>
      <w:r w:rsidR="007540A6">
        <w:rPr>
          <w:rStyle w:val="reference"/>
          <w:rFonts w:eastAsiaTheme="minorHAnsi"/>
        </w:rPr>
        <w:instrText xml:space="preserve"> \* MERGEFORMAT </w:instrText>
      </w:r>
      <w:r w:rsidR="007540A6" w:rsidRPr="007540A6">
        <w:rPr>
          <w:rStyle w:val="reference"/>
          <w:rFonts w:eastAsiaTheme="minorHAnsi"/>
        </w:rPr>
      </w:r>
      <w:r w:rsidR="007540A6" w:rsidRPr="007540A6">
        <w:rPr>
          <w:rStyle w:val="reference"/>
          <w:rFonts w:eastAsiaTheme="minorHAnsi"/>
        </w:rPr>
        <w:fldChar w:fldCharType="separate"/>
      </w:r>
      <w:r w:rsidR="007540A6" w:rsidRPr="007540A6">
        <w:rPr>
          <w:rStyle w:val="reference"/>
        </w:rPr>
        <w:t>Listing 2</w:t>
      </w:r>
      <w:r w:rsidR="007540A6" w:rsidRPr="007540A6">
        <w:rPr>
          <w:rStyle w:val="reference"/>
          <w:rFonts w:eastAsiaTheme="minorHAnsi"/>
        </w:rPr>
        <w:fldChar w:fldCharType="end"/>
      </w:r>
      <w:r w:rsidR="007540A6">
        <w:rPr>
          <w:rFonts w:eastAsiaTheme="minorHAnsi"/>
          <w:lang w:eastAsia="en-US"/>
        </w:rPr>
        <w:t xml:space="preserve"> </w:t>
      </w:r>
      <w:r w:rsidR="002C07CA">
        <w:rPr>
          <w:rFonts w:eastAsiaTheme="minorHAnsi"/>
          <w:lang w:eastAsia="en-US"/>
        </w:rPr>
        <w:t>creates a support ticket using</w:t>
      </w:r>
      <w:r w:rsidR="007540A6">
        <w:rPr>
          <w:rFonts w:eastAsiaTheme="minorHAnsi"/>
          <w:lang w:eastAsia="en-US"/>
        </w:rPr>
        <w:t xml:space="preserve"> the API</w:t>
      </w:r>
      <w:r w:rsidR="002C07CA">
        <w:rPr>
          <w:rFonts w:eastAsiaTheme="minorHAnsi"/>
          <w:lang w:eastAsia="en-US"/>
        </w:rPr>
        <w:t xml:space="preserve"> for that system</w:t>
      </w:r>
      <w:r w:rsidR="007540A6">
        <w:rPr>
          <w:rFonts w:eastAsiaTheme="minorHAnsi"/>
          <w:lang w:eastAsia="en-US"/>
        </w:rPr>
        <w:t>.</w:t>
      </w:r>
    </w:p>
    <w:p w14:paraId="416B3C3C" w14:textId="2814F0B8" w:rsidR="007540A6" w:rsidRDefault="007540A6" w:rsidP="007540A6">
      <w:pPr>
        <w:pStyle w:val="listingcaption"/>
        <w:rPr>
          <w:rFonts w:eastAsiaTheme="minorHAnsi"/>
          <w:lang w:eastAsia="en-US"/>
        </w:rPr>
      </w:pPr>
      <w:bookmarkStart w:id="6" w:name="_Ref77674362"/>
      <w:r w:rsidRPr="007540A6">
        <w:rPr>
          <w:rStyle w:val="figurename"/>
        </w:rPr>
        <w:t xml:space="preserve">Listing </w:t>
      </w:r>
      <w:r w:rsidRPr="007540A6">
        <w:rPr>
          <w:rStyle w:val="figurename"/>
        </w:rPr>
        <w:fldChar w:fldCharType="begin"/>
      </w:r>
      <w:r w:rsidRPr="007540A6">
        <w:rPr>
          <w:rStyle w:val="figurename"/>
        </w:rPr>
        <w:instrText xml:space="preserve"> SEQ Listing \* ARABIC </w:instrText>
      </w:r>
      <w:r w:rsidRPr="007540A6">
        <w:rPr>
          <w:rStyle w:val="figurename"/>
        </w:rPr>
        <w:fldChar w:fldCharType="separate"/>
      </w:r>
      <w:r w:rsidRPr="007540A6">
        <w:rPr>
          <w:rStyle w:val="figurename"/>
        </w:rPr>
        <w:t>2</w:t>
      </w:r>
      <w:r w:rsidRPr="007540A6">
        <w:rPr>
          <w:rStyle w:val="figurename"/>
        </w:rPr>
        <w:fldChar w:fldCharType="end"/>
      </w:r>
      <w:bookmarkEnd w:id="6"/>
      <w:r>
        <w:t>. Code for CreateTicket to create a support ticket using the Fresh</w:t>
      </w:r>
      <w:r w:rsidR="002C07CA">
        <w:t>Desk</w:t>
      </w:r>
      <w:r>
        <w:t xml:space="preserve"> API.</w:t>
      </w:r>
    </w:p>
    <w:p w14:paraId="654785B9" w14:textId="77777777" w:rsidR="007540A6" w:rsidRPr="007540A6" w:rsidRDefault="007540A6" w:rsidP="007540A6">
      <w:pPr>
        <w:pStyle w:val="codefirstline"/>
        <w:rPr>
          <w:rFonts w:eastAsiaTheme="minorHAnsi"/>
        </w:rPr>
      </w:pPr>
      <w:r w:rsidRPr="007540A6">
        <w:rPr>
          <w:rFonts w:eastAsiaTheme="minorHAnsi"/>
        </w:rPr>
        <w:t>lparameters tcMessage, ;</w:t>
      </w:r>
    </w:p>
    <w:p w14:paraId="03E1E506" w14:textId="77777777" w:rsidR="007540A6" w:rsidRPr="007540A6" w:rsidRDefault="007540A6" w:rsidP="007540A6">
      <w:pPr>
        <w:pStyle w:val="code"/>
        <w:rPr>
          <w:rFonts w:eastAsiaTheme="minorHAnsi"/>
        </w:rPr>
      </w:pPr>
      <w:r w:rsidRPr="007540A6">
        <w:rPr>
          <w:rFonts w:eastAsiaTheme="minorHAnsi"/>
        </w:rPr>
        <w:tab/>
        <w:t>tcEmail, ;</w:t>
      </w:r>
    </w:p>
    <w:p w14:paraId="0C1BD05A" w14:textId="77777777" w:rsidR="007540A6" w:rsidRPr="007540A6" w:rsidRDefault="007540A6" w:rsidP="007540A6">
      <w:pPr>
        <w:pStyle w:val="code"/>
        <w:rPr>
          <w:rFonts w:eastAsiaTheme="minorHAnsi"/>
        </w:rPr>
      </w:pPr>
      <w:r w:rsidRPr="007540A6">
        <w:rPr>
          <w:rFonts w:eastAsiaTheme="minorHAnsi"/>
        </w:rPr>
        <w:tab/>
        <w:t>tcContact, ;</w:t>
      </w:r>
    </w:p>
    <w:p w14:paraId="2214D6E0" w14:textId="77777777" w:rsidR="007540A6" w:rsidRPr="007540A6" w:rsidRDefault="007540A6" w:rsidP="007540A6">
      <w:pPr>
        <w:pStyle w:val="code"/>
        <w:rPr>
          <w:rFonts w:eastAsiaTheme="minorHAnsi"/>
        </w:rPr>
      </w:pPr>
      <w:r w:rsidRPr="007540A6">
        <w:rPr>
          <w:rFonts w:eastAsiaTheme="minorHAnsi"/>
        </w:rPr>
        <w:tab/>
        <w:t>tcAttachments</w:t>
      </w:r>
    </w:p>
    <w:p w14:paraId="14842279" w14:textId="77777777" w:rsidR="007540A6" w:rsidRPr="007540A6" w:rsidRDefault="007540A6" w:rsidP="007540A6">
      <w:pPr>
        <w:pStyle w:val="code"/>
        <w:rPr>
          <w:rFonts w:eastAsiaTheme="minorHAnsi"/>
        </w:rPr>
      </w:pPr>
      <w:r w:rsidRPr="007540A6">
        <w:rPr>
          <w:rFonts w:eastAsiaTheme="minorHAnsi"/>
        </w:rPr>
        <w:t>local lcAPIKey, ;</w:t>
      </w:r>
    </w:p>
    <w:p w14:paraId="2C2B404B" w14:textId="77777777" w:rsidR="007540A6" w:rsidRPr="007540A6" w:rsidRDefault="007540A6" w:rsidP="007540A6">
      <w:pPr>
        <w:pStyle w:val="code"/>
        <w:rPr>
          <w:rFonts w:eastAsiaTheme="minorHAnsi"/>
        </w:rPr>
      </w:pPr>
      <w:r w:rsidRPr="007540A6">
        <w:rPr>
          <w:rFonts w:eastAsiaTheme="minorHAnsi"/>
        </w:rPr>
        <w:tab/>
        <w:t>lcURL, ;</w:t>
      </w:r>
    </w:p>
    <w:p w14:paraId="124E49E7" w14:textId="77777777" w:rsidR="007540A6" w:rsidRPr="007540A6" w:rsidRDefault="007540A6" w:rsidP="007540A6">
      <w:pPr>
        <w:pStyle w:val="code"/>
        <w:rPr>
          <w:rFonts w:eastAsiaTheme="minorHAnsi"/>
        </w:rPr>
      </w:pPr>
      <w:r w:rsidRPr="007540A6">
        <w:rPr>
          <w:rFonts w:eastAsiaTheme="minorHAnsi"/>
        </w:rPr>
        <w:tab/>
        <w:t>lcFolder, ;</w:t>
      </w:r>
    </w:p>
    <w:p w14:paraId="6075CF6C" w14:textId="77777777" w:rsidR="007540A6" w:rsidRPr="007540A6" w:rsidRDefault="007540A6" w:rsidP="007540A6">
      <w:pPr>
        <w:pStyle w:val="code"/>
        <w:rPr>
          <w:rFonts w:eastAsiaTheme="minorHAnsi"/>
        </w:rPr>
      </w:pPr>
      <w:r w:rsidRPr="007540A6">
        <w:rPr>
          <w:rFonts w:eastAsiaTheme="minorHAnsi"/>
        </w:rPr>
        <w:tab/>
        <w:t>lcLogFile, ;</w:t>
      </w:r>
    </w:p>
    <w:p w14:paraId="22A35E65" w14:textId="77777777" w:rsidR="007540A6" w:rsidRPr="007540A6" w:rsidRDefault="007540A6" w:rsidP="007540A6">
      <w:pPr>
        <w:pStyle w:val="code"/>
        <w:rPr>
          <w:rFonts w:eastAsiaTheme="minorHAnsi"/>
        </w:rPr>
      </w:pPr>
      <w:r w:rsidRPr="007540A6">
        <w:rPr>
          <w:rFonts w:eastAsiaTheme="minorHAnsi"/>
        </w:rPr>
        <w:tab/>
        <w:t>lcDescription, ;</w:t>
      </w:r>
    </w:p>
    <w:p w14:paraId="7068FB57" w14:textId="77777777" w:rsidR="007540A6" w:rsidRPr="007540A6" w:rsidRDefault="007540A6" w:rsidP="007540A6">
      <w:pPr>
        <w:pStyle w:val="code"/>
        <w:rPr>
          <w:rFonts w:eastAsiaTheme="minorHAnsi"/>
        </w:rPr>
      </w:pPr>
      <w:r w:rsidRPr="007540A6">
        <w:rPr>
          <w:rFonts w:eastAsiaTheme="minorHAnsi"/>
        </w:rPr>
        <w:tab/>
        <w:t>laFiles[1], ;</w:t>
      </w:r>
    </w:p>
    <w:p w14:paraId="067F30B8" w14:textId="77777777" w:rsidR="007540A6" w:rsidRPr="007540A6" w:rsidRDefault="007540A6" w:rsidP="007540A6">
      <w:pPr>
        <w:pStyle w:val="code"/>
        <w:rPr>
          <w:rFonts w:eastAsiaTheme="minorHAnsi"/>
        </w:rPr>
      </w:pPr>
      <w:r w:rsidRPr="007540A6">
        <w:rPr>
          <w:rFonts w:eastAsiaTheme="minorHAnsi"/>
        </w:rPr>
        <w:tab/>
        <w:t>lnFiles, ;</w:t>
      </w:r>
    </w:p>
    <w:p w14:paraId="587CBCE9" w14:textId="77777777" w:rsidR="007540A6" w:rsidRPr="007540A6" w:rsidRDefault="007540A6" w:rsidP="007540A6">
      <w:pPr>
        <w:pStyle w:val="code"/>
        <w:rPr>
          <w:rFonts w:eastAsiaTheme="minorHAnsi"/>
        </w:rPr>
      </w:pPr>
      <w:r w:rsidRPr="007540A6">
        <w:rPr>
          <w:rFonts w:eastAsiaTheme="minorHAnsi"/>
        </w:rPr>
        <w:tab/>
        <w:t>lcAttachments, ;</w:t>
      </w:r>
    </w:p>
    <w:p w14:paraId="44682E15" w14:textId="77777777" w:rsidR="007540A6" w:rsidRPr="007540A6" w:rsidRDefault="007540A6" w:rsidP="007540A6">
      <w:pPr>
        <w:pStyle w:val="code"/>
        <w:rPr>
          <w:rFonts w:eastAsiaTheme="minorHAnsi"/>
        </w:rPr>
      </w:pPr>
      <w:r w:rsidRPr="007540A6">
        <w:rPr>
          <w:rFonts w:eastAsiaTheme="minorHAnsi"/>
        </w:rPr>
        <w:tab/>
        <w:t>lnI, ;</w:t>
      </w:r>
    </w:p>
    <w:p w14:paraId="6BBCA3A2" w14:textId="77777777" w:rsidR="007540A6" w:rsidRPr="007540A6" w:rsidRDefault="007540A6" w:rsidP="007540A6">
      <w:pPr>
        <w:pStyle w:val="code"/>
        <w:rPr>
          <w:rFonts w:eastAsiaTheme="minorHAnsi"/>
        </w:rPr>
      </w:pPr>
      <w:r w:rsidRPr="007540A6">
        <w:rPr>
          <w:rFonts w:eastAsiaTheme="minorHAnsi"/>
        </w:rPr>
        <w:tab/>
        <w:t>lcParameters, ;</w:t>
      </w:r>
    </w:p>
    <w:p w14:paraId="3EDE6D0C" w14:textId="77777777" w:rsidR="007540A6" w:rsidRPr="007540A6" w:rsidRDefault="007540A6" w:rsidP="007540A6">
      <w:pPr>
        <w:pStyle w:val="code"/>
        <w:rPr>
          <w:rFonts w:eastAsiaTheme="minorHAnsi"/>
        </w:rPr>
      </w:pPr>
      <w:r w:rsidRPr="007540A6">
        <w:rPr>
          <w:rFonts w:eastAsiaTheme="minorHAnsi"/>
        </w:rPr>
        <w:tab/>
        <w:t>lnResult, ;</w:t>
      </w:r>
    </w:p>
    <w:p w14:paraId="760A2E1D" w14:textId="77777777" w:rsidR="007540A6" w:rsidRPr="007540A6" w:rsidRDefault="007540A6" w:rsidP="007540A6">
      <w:pPr>
        <w:pStyle w:val="code"/>
        <w:rPr>
          <w:rFonts w:eastAsiaTheme="minorHAnsi"/>
        </w:rPr>
      </w:pPr>
      <w:r w:rsidRPr="007540A6">
        <w:rPr>
          <w:rFonts w:eastAsiaTheme="minorHAnsi"/>
        </w:rPr>
        <w:tab/>
        <w:t>llResult, ;</w:t>
      </w:r>
    </w:p>
    <w:p w14:paraId="7F97F6AF" w14:textId="77777777" w:rsidR="007540A6" w:rsidRPr="007540A6" w:rsidRDefault="007540A6" w:rsidP="007540A6">
      <w:pPr>
        <w:pStyle w:val="code"/>
        <w:rPr>
          <w:rFonts w:eastAsiaTheme="minorHAnsi"/>
        </w:rPr>
      </w:pPr>
      <w:r w:rsidRPr="007540A6">
        <w:rPr>
          <w:rFonts w:eastAsiaTheme="minorHAnsi"/>
        </w:rPr>
        <w:tab/>
        <w:t>lnCount, ;</w:t>
      </w:r>
    </w:p>
    <w:p w14:paraId="03DF8400" w14:textId="77777777" w:rsidR="007540A6" w:rsidRPr="007540A6" w:rsidRDefault="007540A6" w:rsidP="007540A6">
      <w:pPr>
        <w:pStyle w:val="code"/>
        <w:rPr>
          <w:rFonts w:eastAsiaTheme="minorHAnsi"/>
        </w:rPr>
      </w:pPr>
      <w:r w:rsidRPr="007540A6">
        <w:rPr>
          <w:rFonts w:eastAsiaTheme="minorHAnsi"/>
        </w:rPr>
        <w:tab/>
        <w:t>lcTicket, ;</w:t>
      </w:r>
    </w:p>
    <w:p w14:paraId="30D7A12F" w14:textId="77777777" w:rsidR="007540A6" w:rsidRPr="007540A6" w:rsidRDefault="007540A6" w:rsidP="007540A6">
      <w:pPr>
        <w:pStyle w:val="code"/>
        <w:rPr>
          <w:rFonts w:eastAsiaTheme="minorHAnsi"/>
        </w:rPr>
      </w:pPr>
      <w:r w:rsidRPr="007540A6">
        <w:rPr>
          <w:rFonts w:eastAsiaTheme="minorHAnsi"/>
        </w:rPr>
        <w:tab/>
        <w:t>loException</w:t>
      </w:r>
    </w:p>
    <w:p w14:paraId="5B4F4FDB" w14:textId="77777777" w:rsidR="007540A6" w:rsidRPr="007540A6" w:rsidRDefault="007540A6" w:rsidP="007540A6">
      <w:pPr>
        <w:pStyle w:val="code"/>
        <w:rPr>
          <w:rFonts w:eastAsiaTheme="minorHAnsi"/>
        </w:rPr>
      </w:pPr>
    </w:p>
    <w:p w14:paraId="0CB75EDA" w14:textId="77777777" w:rsidR="007540A6" w:rsidRPr="007540A6" w:rsidRDefault="007540A6" w:rsidP="007540A6">
      <w:pPr>
        <w:pStyle w:val="code"/>
        <w:rPr>
          <w:rFonts w:eastAsiaTheme="minorHAnsi"/>
        </w:rPr>
      </w:pPr>
      <w:r w:rsidRPr="007540A6">
        <w:rPr>
          <w:rFonts w:eastAsiaTheme="minorHAnsi"/>
        </w:rPr>
        <w:t>* Get the FreshService API settings.</w:t>
      </w:r>
    </w:p>
    <w:p w14:paraId="71BE7FF3" w14:textId="77777777" w:rsidR="007540A6" w:rsidRPr="007540A6" w:rsidRDefault="007540A6" w:rsidP="007540A6">
      <w:pPr>
        <w:pStyle w:val="code"/>
        <w:rPr>
          <w:rFonts w:eastAsiaTheme="minorHAnsi"/>
        </w:rPr>
      </w:pPr>
    </w:p>
    <w:p w14:paraId="02553F8D" w14:textId="77777777" w:rsidR="007540A6" w:rsidRPr="007540A6" w:rsidRDefault="007540A6" w:rsidP="007540A6">
      <w:pPr>
        <w:pStyle w:val="code"/>
        <w:rPr>
          <w:rFonts w:eastAsiaTheme="minorHAnsi"/>
        </w:rPr>
      </w:pPr>
      <w:r w:rsidRPr="007540A6">
        <w:rPr>
          <w:rFonts w:eastAsiaTheme="minorHAnsi"/>
        </w:rPr>
        <w:t>lcAPIKey = 'API</w:t>
      </w:r>
      <w:r>
        <w:rPr>
          <w:rFonts w:eastAsiaTheme="minorHAnsi"/>
        </w:rPr>
        <w:t xml:space="preserve"> k</w:t>
      </w:r>
      <w:r w:rsidRPr="007540A6">
        <w:rPr>
          <w:rFonts w:eastAsiaTheme="minorHAnsi"/>
        </w:rPr>
        <w:t>ey</w:t>
      </w:r>
      <w:r>
        <w:rPr>
          <w:rFonts w:eastAsiaTheme="minorHAnsi"/>
        </w:rPr>
        <w:t xml:space="preserve"> to use</w:t>
      </w:r>
      <w:r w:rsidRPr="007540A6">
        <w:rPr>
          <w:rFonts w:eastAsiaTheme="minorHAnsi"/>
        </w:rPr>
        <w:t>'</w:t>
      </w:r>
    </w:p>
    <w:p w14:paraId="015DA4E3" w14:textId="1EF23A97" w:rsidR="007540A6" w:rsidRPr="007540A6" w:rsidRDefault="007540A6" w:rsidP="007540A6">
      <w:pPr>
        <w:pStyle w:val="code"/>
        <w:rPr>
          <w:rFonts w:eastAsiaTheme="minorHAnsi"/>
        </w:rPr>
      </w:pPr>
      <w:r w:rsidRPr="007540A6">
        <w:rPr>
          <w:rFonts w:eastAsiaTheme="minorHAnsi"/>
        </w:rPr>
        <w:t>lcURL    = 'URL</w:t>
      </w:r>
      <w:r>
        <w:rPr>
          <w:rFonts w:eastAsiaTheme="minorHAnsi"/>
        </w:rPr>
        <w:t xml:space="preserve"> to use</w:t>
      </w:r>
      <w:r w:rsidRPr="007540A6">
        <w:rPr>
          <w:rFonts w:eastAsiaTheme="minorHAnsi"/>
        </w:rPr>
        <w:t>'</w:t>
      </w:r>
    </w:p>
    <w:p w14:paraId="0970B7F1" w14:textId="77777777" w:rsidR="007540A6" w:rsidRPr="007540A6" w:rsidRDefault="007540A6" w:rsidP="007540A6">
      <w:pPr>
        <w:pStyle w:val="code"/>
        <w:rPr>
          <w:rFonts w:eastAsiaTheme="minorHAnsi"/>
        </w:rPr>
      </w:pPr>
    </w:p>
    <w:p w14:paraId="444D4F53" w14:textId="77777777" w:rsidR="007540A6" w:rsidRPr="007540A6" w:rsidRDefault="007540A6" w:rsidP="007540A6">
      <w:pPr>
        <w:pStyle w:val="code"/>
        <w:rPr>
          <w:rFonts w:eastAsiaTheme="minorHAnsi"/>
        </w:rPr>
      </w:pPr>
      <w:r w:rsidRPr="007540A6">
        <w:rPr>
          <w:rFonts w:eastAsiaTheme="minorHAnsi"/>
        </w:rPr>
        <w:t>* Define where to write the output to.</w:t>
      </w:r>
    </w:p>
    <w:p w14:paraId="64E8F486" w14:textId="77777777" w:rsidR="007540A6" w:rsidRPr="007540A6" w:rsidRDefault="007540A6" w:rsidP="007540A6">
      <w:pPr>
        <w:pStyle w:val="code"/>
        <w:rPr>
          <w:rFonts w:eastAsiaTheme="minorHAnsi"/>
        </w:rPr>
      </w:pPr>
    </w:p>
    <w:p w14:paraId="57F99C8F" w14:textId="77777777" w:rsidR="007540A6" w:rsidRPr="007540A6" w:rsidRDefault="007540A6" w:rsidP="007540A6">
      <w:pPr>
        <w:pStyle w:val="code"/>
        <w:rPr>
          <w:rFonts w:eastAsiaTheme="minorHAnsi"/>
        </w:rPr>
      </w:pPr>
      <w:r w:rsidRPr="007540A6">
        <w:rPr>
          <w:rFonts w:eastAsiaTheme="minorHAnsi"/>
        </w:rPr>
        <w:t>lcFolder  = addbs(sys(2023))</w:t>
      </w:r>
    </w:p>
    <w:p w14:paraId="1DF7F8A9" w14:textId="77777777" w:rsidR="007540A6" w:rsidRPr="007540A6" w:rsidRDefault="007540A6" w:rsidP="007540A6">
      <w:pPr>
        <w:pStyle w:val="code"/>
        <w:rPr>
          <w:rFonts w:eastAsiaTheme="minorHAnsi"/>
        </w:rPr>
      </w:pPr>
      <w:r w:rsidRPr="007540A6">
        <w:rPr>
          <w:rFonts w:eastAsiaTheme="minorHAnsi"/>
        </w:rPr>
        <w:t>lcLogFile = lcFolder + 'CurlLog.txt'</w:t>
      </w:r>
    </w:p>
    <w:p w14:paraId="4D0B35A6" w14:textId="77777777" w:rsidR="007540A6" w:rsidRPr="007540A6" w:rsidRDefault="007540A6" w:rsidP="007540A6">
      <w:pPr>
        <w:pStyle w:val="code"/>
        <w:rPr>
          <w:rFonts w:eastAsiaTheme="minorHAnsi"/>
        </w:rPr>
      </w:pPr>
    </w:p>
    <w:p w14:paraId="4215FB5E" w14:textId="77777777" w:rsidR="007540A6" w:rsidRPr="007540A6" w:rsidRDefault="007540A6" w:rsidP="007540A6">
      <w:pPr>
        <w:pStyle w:val="code"/>
        <w:rPr>
          <w:rFonts w:eastAsiaTheme="minorHAnsi"/>
        </w:rPr>
      </w:pPr>
      <w:r w:rsidRPr="007540A6">
        <w:rPr>
          <w:rFonts w:eastAsiaTheme="minorHAnsi"/>
        </w:rPr>
        <w:t>* Create the parameters for CURL.</w:t>
      </w:r>
    </w:p>
    <w:p w14:paraId="60592BB9" w14:textId="77777777" w:rsidR="007540A6" w:rsidRPr="007540A6" w:rsidRDefault="007540A6" w:rsidP="007540A6">
      <w:pPr>
        <w:pStyle w:val="code"/>
        <w:rPr>
          <w:rFonts w:eastAsiaTheme="minorHAnsi"/>
        </w:rPr>
      </w:pPr>
    </w:p>
    <w:p w14:paraId="57EF4B98" w14:textId="77777777" w:rsidR="007540A6" w:rsidRPr="007540A6" w:rsidRDefault="007540A6" w:rsidP="007540A6">
      <w:pPr>
        <w:pStyle w:val="code"/>
        <w:rPr>
          <w:rFonts w:eastAsiaTheme="minorHAnsi"/>
        </w:rPr>
      </w:pPr>
      <w:r w:rsidRPr="007540A6">
        <w:rPr>
          <w:rFonts w:eastAsiaTheme="minorHAnsi"/>
        </w:rPr>
        <w:t>lcDescription = strtran(strtran(tcMessage, chr(13), '&lt;br/&gt;'), chr(10))</w:t>
      </w:r>
    </w:p>
    <w:p w14:paraId="1233FBEF" w14:textId="77777777" w:rsidR="007540A6" w:rsidRPr="007540A6" w:rsidRDefault="007540A6" w:rsidP="007540A6">
      <w:pPr>
        <w:pStyle w:val="code"/>
        <w:rPr>
          <w:rFonts w:eastAsiaTheme="minorHAnsi"/>
        </w:rPr>
      </w:pPr>
      <w:r w:rsidRPr="007540A6">
        <w:rPr>
          <w:rFonts w:eastAsiaTheme="minorHAnsi"/>
        </w:rPr>
        <w:t>lnFiles       = alines(laFiles, tcAttachments, 4, ',')</w:t>
      </w:r>
    </w:p>
    <w:p w14:paraId="6F54C102" w14:textId="77777777" w:rsidR="007540A6" w:rsidRPr="007540A6" w:rsidRDefault="007540A6" w:rsidP="007540A6">
      <w:pPr>
        <w:pStyle w:val="code"/>
        <w:rPr>
          <w:rFonts w:eastAsiaTheme="minorHAnsi"/>
        </w:rPr>
      </w:pPr>
      <w:r w:rsidRPr="007540A6">
        <w:rPr>
          <w:rFonts w:eastAsiaTheme="minorHAnsi"/>
        </w:rPr>
        <w:t>lcAttachments = ''</w:t>
      </w:r>
    </w:p>
    <w:p w14:paraId="217D6AFB" w14:textId="77777777" w:rsidR="007540A6" w:rsidRPr="007540A6" w:rsidRDefault="007540A6" w:rsidP="007540A6">
      <w:pPr>
        <w:pStyle w:val="code"/>
        <w:rPr>
          <w:rFonts w:eastAsiaTheme="minorHAnsi"/>
        </w:rPr>
      </w:pPr>
      <w:r w:rsidRPr="007540A6">
        <w:rPr>
          <w:rFonts w:eastAsiaTheme="minorHAnsi"/>
        </w:rPr>
        <w:t>for lnI = 1 to lnFiles</w:t>
      </w:r>
    </w:p>
    <w:p w14:paraId="637DDF65" w14:textId="77777777" w:rsidR="007540A6" w:rsidRPr="007540A6" w:rsidRDefault="007540A6" w:rsidP="007540A6">
      <w:pPr>
        <w:pStyle w:val="code"/>
        <w:rPr>
          <w:rFonts w:eastAsiaTheme="minorHAnsi"/>
        </w:rPr>
      </w:pPr>
      <w:r w:rsidRPr="007540A6">
        <w:rPr>
          <w:rFonts w:eastAsiaTheme="minorHAnsi"/>
        </w:rPr>
        <w:tab/>
        <w:t>lcAttachments = lcAttachments + ' -F "attachments[]=@' + laFiles[lnI] + '"'</w:t>
      </w:r>
    </w:p>
    <w:p w14:paraId="6EF01914" w14:textId="77777777" w:rsidR="007540A6" w:rsidRPr="007540A6" w:rsidRDefault="007540A6" w:rsidP="007540A6">
      <w:pPr>
        <w:pStyle w:val="code"/>
        <w:rPr>
          <w:rFonts w:eastAsiaTheme="minorHAnsi"/>
        </w:rPr>
      </w:pPr>
      <w:r w:rsidRPr="007540A6">
        <w:rPr>
          <w:rFonts w:eastAsiaTheme="minorHAnsi"/>
        </w:rPr>
        <w:t>next lnI</w:t>
      </w:r>
    </w:p>
    <w:p w14:paraId="0BFF09FB" w14:textId="77777777" w:rsidR="007540A6" w:rsidRPr="007540A6" w:rsidRDefault="007540A6" w:rsidP="007540A6">
      <w:pPr>
        <w:pStyle w:val="code"/>
        <w:rPr>
          <w:rFonts w:eastAsiaTheme="minorHAnsi"/>
        </w:rPr>
      </w:pPr>
      <w:r w:rsidRPr="007540A6">
        <w:rPr>
          <w:rFonts w:eastAsiaTheme="minorHAnsi"/>
        </w:rPr>
        <w:t>text to lcParameters noshow textmerge</w:t>
      </w:r>
    </w:p>
    <w:p w14:paraId="522EA372" w14:textId="77777777" w:rsidR="007540A6" w:rsidRPr="007540A6" w:rsidRDefault="007540A6" w:rsidP="007540A6">
      <w:pPr>
        <w:pStyle w:val="code"/>
        <w:rPr>
          <w:rFonts w:eastAsiaTheme="minorHAnsi"/>
        </w:rPr>
      </w:pPr>
      <w:r w:rsidRPr="007540A6">
        <w:rPr>
          <w:rFonts w:eastAsiaTheme="minorHAnsi"/>
        </w:rPr>
        <w:lastRenderedPageBreak/>
        <w:t>-u &lt;&lt;lcAPIKey&gt;&gt;:X -H "Content-Type: multipart/form-data" &lt;&lt;lcAttachments&gt;&gt; -F "description=&lt;&lt;lcDescription&gt;&gt;" -F "subject=&lt;&lt;This.cSubject&gt;&gt;" -F "email=&lt;&lt;tcEmail&gt;&gt;" -F "priority=1" -F "status=2" -X POST "&lt;&lt;lcURL&gt;&gt;" -o "&lt;&lt;lcLogFile&gt;&gt;"</w:t>
      </w:r>
    </w:p>
    <w:p w14:paraId="62412E45" w14:textId="77777777" w:rsidR="007540A6" w:rsidRPr="007540A6" w:rsidRDefault="007540A6" w:rsidP="007540A6">
      <w:pPr>
        <w:pStyle w:val="code"/>
        <w:rPr>
          <w:rFonts w:eastAsiaTheme="minorHAnsi"/>
        </w:rPr>
      </w:pPr>
      <w:r w:rsidRPr="007540A6">
        <w:rPr>
          <w:rFonts w:eastAsiaTheme="minorHAnsi"/>
        </w:rPr>
        <w:t>endtext</w:t>
      </w:r>
    </w:p>
    <w:p w14:paraId="7998EF72" w14:textId="77777777" w:rsidR="007540A6" w:rsidRPr="007540A6" w:rsidRDefault="007540A6" w:rsidP="007540A6">
      <w:pPr>
        <w:pStyle w:val="code"/>
        <w:rPr>
          <w:rFonts w:eastAsiaTheme="minorHAnsi"/>
        </w:rPr>
      </w:pPr>
    </w:p>
    <w:p w14:paraId="7B26D535" w14:textId="77777777" w:rsidR="007540A6" w:rsidRPr="007540A6" w:rsidRDefault="007540A6" w:rsidP="007540A6">
      <w:pPr>
        <w:pStyle w:val="code"/>
        <w:rPr>
          <w:rFonts w:eastAsiaTheme="minorHAnsi"/>
        </w:rPr>
      </w:pPr>
      <w:r w:rsidRPr="007540A6">
        <w:rPr>
          <w:rFonts w:eastAsiaTheme="minorHAnsi"/>
        </w:rPr>
        <w:t>* Execute the command to call the FreshService API. If it succeeded, get and</w:t>
      </w:r>
    </w:p>
    <w:p w14:paraId="1BCE4891" w14:textId="77777777" w:rsidR="007540A6" w:rsidRPr="007540A6" w:rsidRDefault="007540A6" w:rsidP="007540A6">
      <w:pPr>
        <w:pStyle w:val="code"/>
        <w:rPr>
          <w:rFonts w:eastAsiaTheme="minorHAnsi"/>
        </w:rPr>
      </w:pPr>
      <w:r w:rsidRPr="007540A6">
        <w:rPr>
          <w:rFonts w:eastAsiaTheme="minorHAnsi"/>
        </w:rPr>
        <w:t>* display the ticket number.</w:t>
      </w:r>
    </w:p>
    <w:p w14:paraId="53C2B552" w14:textId="77777777" w:rsidR="007540A6" w:rsidRPr="007540A6" w:rsidRDefault="007540A6" w:rsidP="007540A6">
      <w:pPr>
        <w:pStyle w:val="code"/>
        <w:rPr>
          <w:rFonts w:eastAsiaTheme="minorHAnsi"/>
        </w:rPr>
      </w:pPr>
    </w:p>
    <w:p w14:paraId="6FB2F20A" w14:textId="77777777" w:rsidR="007540A6" w:rsidRPr="007540A6" w:rsidRDefault="007540A6" w:rsidP="007540A6">
      <w:pPr>
        <w:pStyle w:val="code"/>
        <w:rPr>
          <w:rFonts w:eastAsiaTheme="minorHAnsi"/>
        </w:rPr>
      </w:pPr>
      <w:r w:rsidRPr="007540A6">
        <w:rPr>
          <w:rFonts w:eastAsiaTheme="minorHAnsi"/>
        </w:rPr>
        <w:t>declare Sleep in Win32API integer nMilliseconds</w:t>
      </w:r>
    </w:p>
    <w:p w14:paraId="3EFC4F03" w14:textId="77777777" w:rsidR="007540A6" w:rsidRPr="007540A6" w:rsidRDefault="007540A6" w:rsidP="007540A6">
      <w:pPr>
        <w:pStyle w:val="code"/>
        <w:rPr>
          <w:rFonts w:eastAsiaTheme="minorHAnsi"/>
        </w:rPr>
      </w:pPr>
      <w:r w:rsidRPr="007540A6">
        <w:rPr>
          <w:rFonts w:eastAsiaTheme="minorHAnsi"/>
        </w:rPr>
        <w:t>try</w:t>
      </w:r>
    </w:p>
    <w:p w14:paraId="706FF6C9" w14:textId="77777777" w:rsidR="007540A6" w:rsidRPr="007540A6" w:rsidRDefault="007540A6" w:rsidP="007540A6">
      <w:pPr>
        <w:pStyle w:val="code"/>
        <w:rPr>
          <w:rFonts w:eastAsiaTheme="minorHAnsi"/>
        </w:rPr>
      </w:pPr>
      <w:r w:rsidRPr="007540A6">
        <w:rPr>
          <w:rFonts w:eastAsiaTheme="minorHAnsi"/>
        </w:rPr>
        <w:tab/>
        <w:t>erase (lcLogFile)</w:t>
      </w:r>
    </w:p>
    <w:p w14:paraId="125B6EEA" w14:textId="77777777" w:rsidR="007540A6" w:rsidRPr="007540A6" w:rsidRDefault="007540A6" w:rsidP="007540A6">
      <w:pPr>
        <w:pStyle w:val="code"/>
        <w:rPr>
          <w:rFonts w:eastAsiaTheme="minorHAnsi"/>
        </w:rPr>
      </w:pPr>
      <w:r w:rsidRPr="007540A6">
        <w:rPr>
          <w:rFonts w:eastAsiaTheme="minorHAnsi"/>
        </w:rPr>
        <w:tab/>
        <w:t>lnResult = ShellExecute(0, 'Open', 'curl.exe', lcParameters, lcFolder, 0)</w:t>
      </w:r>
    </w:p>
    <w:p w14:paraId="58BABE14" w14:textId="77777777" w:rsidR="007540A6" w:rsidRPr="007540A6" w:rsidRDefault="007540A6" w:rsidP="007540A6">
      <w:pPr>
        <w:pStyle w:val="code"/>
        <w:rPr>
          <w:rFonts w:eastAsiaTheme="minorHAnsi"/>
        </w:rPr>
      </w:pPr>
      <w:r w:rsidRPr="007540A6">
        <w:rPr>
          <w:rFonts w:eastAsiaTheme="minorHAnsi"/>
        </w:rPr>
        <w:tab/>
        <w:t>llResult = lnResult &gt; 32</w:t>
      </w:r>
    </w:p>
    <w:p w14:paraId="0F1AF284" w14:textId="77777777" w:rsidR="007540A6" w:rsidRPr="007540A6" w:rsidRDefault="007540A6" w:rsidP="007540A6">
      <w:pPr>
        <w:pStyle w:val="code"/>
        <w:rPr>
          <w:rFonts w:eastAsiaTheme="minorHAnsi"/>
        </w:rPr>
      </w:pPr>
      <w:r w:rsidRPr="007540A6">
        <w:rPr>
          <w:rFonts w:eastAsiaTheme="minorHAnsi"/>
        </w:rPr>
        <w:tab/>
        <w:t>if llResult</w:t>
      </w:r>
    </w:p>
    <w:p w14:paraId="17D65EFD"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t>lnCount = 0</w:t>
      </w:r>
    </w:p>
    <w:p w14:paraId="1606C9C2"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t>do while not file(lcLogFile) and lnCount &lt; 10</w:t>
      </w:r>
    </w:p>
    <w:p w14:paraId="1D76D3A5"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t>lnCount = lnCount + 1</w:t>
      </w:r>
    </w:p>
    <w:p w14:paraId="72A2354F"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t>Sleep(500)</w:t>
      </w:r>
    </w:p>
    <w:p w14:paraId="53E405C5"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t>enddo while not file(lcLogFile) ...</w:t>
      </w:r>
    </w:p>
    <w:p w14:paraId="6DBE29F6"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t>if file(lcLogFile)</w:t>
      </w:r>
    </w:p>
    <w:p w14:paraId="335CA294"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t>lcTicket = strextract(filetostr(lcLogFile), '"id":', ',')</w:t>
      </w:r>
    </w:p>
    <w:p w14:paraId="03D5C3F0"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t>if empty(lcTicket)</w:t>
      </w:r>
    </w:p>
    <w:p w14:paraId="3ACA7C32"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r>
      <w:r w:rsidRPr="007540A6">
        <w:rPr>
          <w:rFonts w:eastAsiaTheme="minorHAnsi"/>
        </w:rPr>
        <w:tab/>
        <w:t>llResult = .F.</w:t>
      </w:r>
    </w:p>
    <w:p w14:paraId="050B51E0"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t>else</w:t>
      </w:r>
    </w:p>
    <w:p w14:paraId="1E50AB56"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r>
      <w:r w:rsidRPr="007540A6">
        <w:rPr>
          <w:rFonts w:eastAsiaTheme="minorHAnsi"/>
        </w:rPr>
        <w:tab/>
        <w:t>messagebox('Support ticket ' + lcTicket + ' was created.', ;</w:t>
      </w:r>
    </w:p>
    <w:p w14:paraId="17C9B51F"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r>
      <w:r w:rsidRPr="007540A6">
        <w:rPr>
          <w:rFonts w:eastAsiaTheme="minorHAnsi"/>
        </w:rPr>
        <w:tab/>
      </w:r>
      <w:r w:rsidRPr="007540A6">
        <w:rPr>
          <w:rFonts w:eastAsiaTheme="minorHAnsi"/>
        </w:rPr>
        <w:tab/>
        <w:t>64, _screen.Caption)</w:t>
      </w:r>
    </w:p>
    <w:p w14:paraId="3036268D"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t>endif empty(lcTicket)</w:t>
      </w:r>
    </w:p>
    <w:p w14:paraId="2871C338"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t>else</w:t>
      </w:r>
    </w:p>
    <w:p w14:paraId="2F5B0693"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r>
      <w:r w:rsidRPr="007540A6">
        <w:rPr>
          <w:rFonts w:eastAsiaTheme="minorHAnsi"/>
        </w:rPr>
        <w:tab/>
        <w:t>llResult = .F.</w:t>
      </w:r>
    </w:p>
    <w:p w14:paraId="5217F6F7"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t>endif file(lcLogFile)</w:t>
      </w:r>
    </w:p>
    <w:p w14:paraId="7C6A3918" w14:textId="77777777" w:rsidR="007540A6" w:rsidRPr="007540A6" w:rsidRDefault="007540A6" w:rsidP="007540A6">
      <w:pPr>
        <w:pStyle w:val="code"/>
        <w:rPr>
          <w:rFonts w:eastAsiaTheme="minorHAnsi"/>
        </w:rPr>
      </w:pPr>
      <w:r w:rsidRPr="007540A6">
        <w:rPr>
          <w:rFonts w:eastAsiaTheme="minorHAnsi"/>
        </w:rPr>
        <w:tab/>
      </w:r>
      <w:r w:rsidRPr="007540A6">
        <w:rPr>
          <w:rFonts w:eastAsiaTheme="minorHAnsi"/>
        </w:rPr>
        <w:tab/>
        <w:t>erase (lcLogFile)</w:t>
      </w:r>
    </w:p>
    <w:p w14:paraId="121D45FB" w14:textId="77777777" w:rsidR="007540A6" w:rsidRPr="007540A6" w:rsidRDefault="007540A6" w:rsidP="007540A6">
      <w:pPr>
        <w:pStyle w:val="code"/>
        <w:rPr>
          <w:rFonts w:eastAsiaTheme="minorHAnsi"/>
        </w:rPr>
      </w:pPr>
      <w:r w:rsidRPr="007540A6">
        <w:rPr>
          <w:rFonts w:eastAsiaTheme="minorHAnsi"/>
        </w:rPr>
        <w:tab/>
        <w:t>endif llResult</w:t>
      </w:r>
    </w:p>
    <w:p w14:paraId="08127632" w14:textId="77777777" w:rsidR="007540A6" w:rsidRPr="007540A6" w:rsidRDefault="007540A6" w:rsidP="007540A6">
      <w:pPr>
        <w:pStyle w:val="code"/>
        <w:rPr>
          <w:rFonts w:eastAsiaTheme="minorHAnsi"/>
        </w:rPr>
      </w:pPr>
      <w:r w:rsidRPr="007540A6">
        <w:rPr>
          <w:rFonts w:eastAsiaTheme="minorHAnsi"/>
        </w:rPr>
        <w:t>catch to loException</w:t>
      </w:r>
    </w:p>
    <w:p w14:paraId="474CFEA2" w14:textId="77777777" w:rsidR="007540A6" w:rsidRPr="007540A6" w:rsidRDefault="007540A6" w:rsidP="007540A6">
      <w:pPr>
        <w:pStyle w:val="code"/>
        <w:rPr>
          <w:rFonts w:eastAsiaTheme="minorHAnsi"/>
        </w:rPr>
      </w:pPr>
      <w:r w:rsidRPr="007540A6">
        <w:rPr>
          <w:rFonts w:eastAsiaTheme="minorHAnsi"/>
        </w:rPr>
        <w:t>endtry</w:t>
      </w:r>
    </w:p>
    <w:p w14:paraId="7C571791" w14:textId="6FD1559B" w:rsidR="007540A6" w:rsidRDefault="007540A6" w:rsidP="007540A6">
      <w:pPr>
        <w:pStyle w:val="codelastline"/>
        <w:rPr>
          <w:rFonts w:eastAsiaTheme="minorHAnsi"/>
        </w:rPr>
      </w:pPr>
      <w:r w:rsidRPr="007540A6">
        <w:rPr>
          <w:rFonts w:eastAsiaTheme="minorHAnsi"/>
        </w:rPr>
        <w:t>return llResult</w:t>
      </w:r>
    </w:p>
    <w:p w14:paraId="40C6D319" w14:textId="1B178D43" w:rsidR="00DD2691" w:rsidRDefault="00DD2691" w:rsidP="001A3BFC">
      <w:pPr>
        <w:pStyle w:val="bodytext"/>
        <w:rPr>
          <w:rFonts w:eastAsiaTheme="minorHAnsi"/>
          <w:lang w:eastAsia="en-US"/>
        </w:rPr>
      </w:pPr>
      <w:r>
        <w:rPr>
          <w:rFonts w:eastAsiaTheme="minorHAnsi"/>
          <w:lang w:eastAsia="en-US"/>
        </w:rPr>
        <w:t xml:space="preserve">If CreateTicket returns .F., that means either there is no code to create a support ticket or the process failed. In either case, CreateTicketOrEmail calls </w:t>
      </w:r>
      <w:r w:rsidR="00524F0C">
        <w:rPr>
          <w:rFonts w:eastAsiaTheme="minorHAnsi"/>
          <w:lang w:eastAsia="en-US"/>
        </w:rPr>
        <w:t>SendEmail</w:t>
      </w:r>
      <w:r>
        <w:rPr>
          <w:rFonts w:eastAsiaTheme="minorHAnsi"/>
          <w:lang w:eastAsia="en-US"/>
        </w:rPr>
        <w:t xml:space="preserve"> </w:t>
      </w:r>
      <w:r w:rsidR="00524F0C">
        <w:rPr>
          <w:rFonts w:eastAsiaTheme="minorHAnsi"/>
          <w:lang w:eastAsia="en-US"/>
        </w:rPr>
        <w:t xml:space="preserve">send an email to support staff instead. SendEmail expects the email-related </w:t>
      </w:r>
      <w:r w:rsidR="008C095B">
        <w:rPr>
          <w:rFonts w:eastAsiaTheme="minorHAnsi"/>
          <w:lang w:eastAsia="en-US"/>
        </w:rPr>
        <w:t xml:space="preserve">properties (cRecipient, cMailServer, cContact, cEmail, lMAPI, nSMTPPort, nSecurityOptions, cUserName, and cPassword) to be filled in with the correct values and uses SFMail </w:t>
      </w:r>
      <w:r w:rsidR="008A591D">
        <w:rPr>
          <w:rFonts w:eastAsiaTheme="minorHAnsi"/>
          <w:lang w:eastAsia="en-US"/>
        </w:rPr>
        <w:t xml:space="preserve">(see </w:t>
      </w:r>
      <w:hyperlink r:id="rId17" w:history="1">
        <w:r w:rsidR="008A591D" w:rsidRPr="001F0F50">
          <w:rPr>
            <w:rStyle w:val="Hyperlink"/>
            <w:rFonts w:eastAsiaTheme="minorHAnsi"/>
            <w:lang w:eastAsia="en-US"/>
          </w:rPr>
          <w:t>https://github.com/DougHennig/SFMail</w:t>
        </w:r>
      </w:hyperlink>
      <w:r w:rsidR="008A591D">
        <w:rPr>
          <w:rFonts w:eastAsiaTheme="minorHAnsi"/>
          <w:lang w:eastAsia="en-US"/>
        </w:rPr>
        <w:t xml:space="preserve"> for details about SFMail) </w:t>
      </w:r>
      <w:r w:rsidR="008C095B">
        <w:rPr>
          <w:rFonts w:eastAsiaTheme="minorHAnsi"/>
          <w:lang w:eastAsia="en-US"/>
        </w:rPr>
        <w:t>to send the email. If you want to use something other than SFMail, subclass SFErrorMgr and override SendEmail with the appropriate code.</w:t>
      </w:r>
    </w:p>
    <w:p w14:paraId="719308F2" w14:textId="3FA0472F" w:rsidR="00135E1E" w:rsidRDefault="00135E1E" w:rsidP="001A3BFC">
      <w:pPr>
        <w:pStyle w:val="bodytext"/>
        <w:rPr>
          <w:rFonts w:eastAsiaTheme="minorHAnsi"/>
          <w:lang w:eastAsia="en-US"/>
        </w:rPr>
      </w:pPr>
      <w:r>
        <w:rPr>
          <w:rFonts w:eastAsiaTheme="minorHAnsi"/>
          <w:lang w:eastAsia="en-US"/>
        </w:rPr>
        <w:t>Note: if you want to use Modern Authentication for emailing, subclass SFErrorMgr</w:t>
      </w:r>
      <w:r w:rsidR="007539D4">
        <w:rPr>
          <w:rFonts w:eastAsiaTheme="minorHAnsi"/>
          <w:lang w:eastAsia="en-US"/>
        </w:rPr>
        <w:t>, use it for the error handler class,</w:t>
      </w:r>
      <w:r>
        <w:rPr>
          <w:rFonts w:eastAsiaTheme="minorHAnsi"/>
          <w:lang w:eastAsia="en-US"/>
        </w:rPr>
        <w:t xml:space="preserve"> and in the CreateMailObject method</w:t>
      </w:r>
      <w:r w:rsidR="007539D4">
        <w:rPr>
          <w:rFonts w:eastAsiaTheme="minorHAnsi"/>
          <w:lang w:eastAsia="en-US"/>
        </w:rPr>
        <w:t xml:space="preserve"> of the subclass</w:t>
      </w:r>
      <w:r>
        <w:rPr>
          <w:rFonts w:eastAsiaTheme="minorHAnsi"/>
          <w:lang w:eastAsia="en-US"/>
        </w:rPr>
        <w:t>, use code like this:</w:t>
      </w:r>
    </w:p>
    <w:p w14:paraId="16A2A934" w14:textId="65CC2373" w:rsidR="00135E1E" w:rsidRDefault="00135E1E" w:rsidP="00135E1E">
      <w:pPr>
        <w:pStyle w:val="codefirstline"/>
        <w:rPr>
          <w:rFonts w:eastAsiaTheme="minorHAnsi"/>
        </w:rPr>
      </w:pPr>
      <w:r>
        <w:rPr>
          <w:rFonts w:eastAsiaTheme="minorHAnsi"/>
        </w:rPr>
        <w:t>loMail = default()</w:t>
      </w:r>
    </w:p>
    <w:p w14:paraId="6378E33E" w14:textId="7462710C" w:rsidR="00135E1E" w:rsidRDefault="00135E1E" w:rsidP="00135E1E">
      <w:pPr>
        <w:pStyle w:val="code"/>
        <w:rPr>
          <w:rFonts w:eastAsiaTheme="minorHAnsi"/>
        </w:rPr>
      </w:pPr>
      <w:r>
        <w:rPr>
          <w:rFonts w:eastAsiaTheme="minorHAnsi"/>
        </w:rPr>
        <w:t>with loMail</w:t>
      </w:r>
    </w:p>
    <w:p w14:paraId="7F97C4BA" w14:textId="1FF35B9C" w:rsidR="00135E1E" w:rsidRDefault="00135E1E" w:rsidP="00135E1E">
      <w:pPr>
        <w:pStyle w:val="code"/>
        <w:rPr>
          <w:rFonts w:eastAsiaTheme="minorHAnsi"/>
        </w:rPr>
      </w:pPr>
      <w:r>
        <w:rPr>
          <w:rFonts w:eastAsiaTheme="minorHAnsi"/>
        </w:rPr>
        <w:tab/>
      </w:r>
      <w:r w:rsidRPr="00135E1E">
        <w:rPr>
          <w:rFonts w:eastAsiaTheme="minorHAnsi"/>
        </w:rPr>
        <w:t>.cOAuthURL</w:t>
      </w:r>
      <w:r>
        <w:rPr>
          <w:rFonts w:eastAsiaTheme="minorHAnsi"/>
        </w:rPr>
        <w:t xml:space="preserve">          = 'URL for web site'</w:t>
      </w:r>
    </w:p>
    <w:p w14:paraId="3FDB4FA3" w14:textId="3D29BE5E" w:rsidR="00135E1E" w:rsidRDefault="00135E1E" w:rsidP="00135E1E">
      <w:pPr>
        <w:pStyle w:val="code"/>
        <w:rPr>
          <w:rFonts w:eastAsiaTheme="minorHAnsi"/>
        </w:rPr>
      </w:pPr>
      <w:r>
        <w:rPr>
          <w:rFonts w:eastAsiaTheme="minorHAnsi"/>
        </w:rPr>
        <w:tab/>
      </w:r>
      <w:r w:rsidRPr="00135E1E">
        <w:rPr>
          <w:rFonts w:eastAsiaTheme="minorHAnsi"/>
        </w:rPr>
        <w:t>.cOAuthClientID</w:t>
      </w:r>
      <w:r>
        <w:rPr>
          <w:rFonts w:eastAsiaTheme="minorHAnsi"/>
        </w:rPr>
        <w:t xml:space="preserve">     = 'OAuth client ID'</w:t>
      </w:r>
    </w:p>
    <w:p w14:paraId="6BADA39D" w14:textId="76F9F5FD" w:rsidR="00135E1E" w:rsidRDefault="00135E1E" w:rsidP="00135E1E">
      <w:pPr>
        <w:pStyle w:val="code"/>
        <w:rPr>
          <w:rFonts w:eastAsiaTheme="minorHAnsi"/>
        </w:rPr>
      </w:pPr>
      <w:r>
        <w:rPr>
          <w:rFonts w:eastAsiaTheme="minorHAnsi"/>
        </w:rPr>
        <w:lastRenderedPageBreak/>
        <w:tab/>
      </w:r>
      <w:r w:rsidRPr="00135E1E">
        <w:rPr>
          <w:rFonts w:eastAsiaTheme="minorHAnsi"/>
        </w:rPr>
        <w:t>.cOAuthScope</w:t>
      </w:r>
      <w:r>
        <w:rPr>
          <w:rFonts w:eastAsiaTheme="minorHAnsi"/>
        </w:rPr>
        <w:t xml:space="preserve">        = 'OAuth scope value'</w:t>
      </w:r>
    </w:p>
    <w:p w14:paraId="295D4710" w14:textId="72F9BF5C" w:rsidR="00135E1E" w:rsidRDefault="00135E1E" w:rsidP="00135E1E">
      <w:pPr>
        <w:pStyle w:val="code"/>
        <w:rPr>
          <w:rFonts w:eastAsiaTheme="minorHAnsi"/>
        </w:rPr>
      </w:pPr>
      <w:r>
        <w:rPr>
          <w:rFonts w:eastAsiaTheme="minorHAnsi" w:cs="Consolas"/>
          <w:color w:val="000000"/>
          <w:lang w:val="en-CA"/>
        </w:rPr>
        <w:tab/>
        <w:t xml:space="preserve">.cOAuthClientSecret = </w:t>
      </w:r>
      <w:r>
        <w:rPr>
          <w:rFonts w:eastAsiaTheme="minorHAnsi"/>
        </w:rPr>
        <w:t>'OAuth client secret'</w:t>
      </w:r>
    </w:p>
    <w:p w14:paraId="57E94ABE" w14:textId="4FADF3EA" w:rsidR="00135E1E" w:rsidRDefault="00135E1E" w:rsidP="00135E1E">
      <w:pPr>
        <w:pStyle w:val="code"/>
        <w:rPr>
          <w:rFonts w:eastAsiaTheme="minorHAnsi"/>
        </w:rPr>
      </w:pPr>
      <w:r>
        <w:rPr>
          <w:rFonts w:eastAsiaTheme="minorHAnsi"/>
        </w:rPr>
        <w:t>endwith</w:t>
      </w:r>
    </w:p>
    <w:p w14:paraId="5F732F86" w14:textId="143946EB" w:rsidR="00135E1E" w:rsidRDefault="00135E1E" w:rsidP="00135E1E">
      <w:pPr>
        <w:pStyle w:val="codelastline"/>
        <w:rPr>
          <w:rFonts w:eastAsiaTheme="minorHAnsi"/>
        </w:rPr>
      </w:pPr>
      <w:r>
        <w:rPr>
          <w:rFonts w:eastAsiaTheme="minorHAnsi"/>
        </w:rPr>
        <w:t>return loMail</w:t>
      </w:r>
    </w:p>
    <w:p w14:paraId="67F3EED0" w14:textId="77777777" w:rsidR="00EE6059" w:rsidRDefault="00EE6059" w:rsidP="00C2303D">
      <w:pPr>
        <w:pStyle w:val="Heading1"/>
        <w:rPr>
          <w:rFonts w:eastAsiaTheme="minorHAnsi"/>
        </w:rPr>
      </w:pPr>
      <w:bookmarkStart w:id="7" w:name="_Ref75181211"/>
      <w:r>
        <w:rPr>
          <w:rFonts w:eastAsiaTheme="minorHAnsi"/>
        </w:rPr>
        <w:t>Displaying the error to the user</w:t>
      </w:r>
      <w:bookmarkEnd w:id="7"/>
    </w:p>
    <w:p w14:paraId="141D9435" w14:textId="5427881C" w:rsidR="007263CE" w:rsidRDefault="007263CE" w:rsidP="0012145B">
      <w:pPr>
        <w:pStyle w:val="bodytext"/>
        <w:rPr>
          <w:rFonts w:eastAsiaTheme="minorHAnsi"/>
        </w:rPr>
      </w:pPr>
      <w:r>
        <w:rPr>
          <w:rFonts w:eastAsiaTheme="minorHAnsi"/>
          <w:lang w:eastAsia="en-US"/>
        </w:rPr>
        <w:t xml:space="preserve">After logging the error, ErrorHandler displays an error </w:t>
      </w:r>
      <w:r w:rsidR="002D56EF">
        <w:rPr>
          <w:rFonts w:eastAsiaTheme="minorHAnsi"/>
          <w:lang w:eastAsia="en-US"/>
        </w:rPr>
        <w:t>dialog</w:t>
      </w:r>
      <w:r>
        <w:rPr>
          <w:rFonts w:eastAsiaTheme="minorHAnsi"/>
          <w:lang w:eastAsia="en-US"/>
        </w:rPr>
        <w:t xml:space="preserve"> to the user if it’s supposed to </w:t>
      </w:r>
      <w:r>
        <w:rPr>
          <w:rFonts w:eastAsiaTheme="minorHAnsi"/>
        </w:rPr>
        <w:t>(</w:t>
      </w:r>
      <w:r w:rsidRPr="00DD352B">
        <w:rPr>
          <w:rFonts w:eastAsiaTheme="minorHAnsi"/>
        </w:rPr>
        <w:t>lSuppressErrors</w:t>
      </w:r>
      <w:r>
        <w:rPr>
          <w:rFonts w:eastAsiaTheme="minorHAnsi"/>
        </w:rPr>
        <w:t xml:space="preserve"> is</w:t>
      </w:r>
      <w:r w:rsidR="0064192E">
        <w:rPr>
          <w:rFonts w:eastAsiaTheme="minorHAnsi"/>
        </w:rPr>
        <w:t xml:space="preserve"> </w:t>
      </w:r>
      <w:r>
        <w:rPr>
          <w:rFonts w:eastAsiaTheme="minorHAnsi"/>
        </w:rPr>
        <w:t>.F. and lDisplayErrors is</w:t>
      </w:r>
      <w:r w:rsidR="0064192E">
        <w:rPr>
          <w:rFonts w:eastAsiaTheme="minorHAnsi"/>
        </w:rPr>
        <w:t xml:space="preserve"> </w:t>
      </w:r>
      <w:r>
        <w:rPr>
          <w:rFonts w:eastAsiaTheme="minorHAnsi"/>
        </w:rPr>
        <w:t xml:space="preserve">.T.) by calling DisplayError. DisplayError instantiates the class </w:t>
      </w:r>
      <w:r w:rsidR="0064192E">
        <w:rPr>
          <w:rFonts w:eastAsiaTheme="minorHAnsi"/>
        </w:rPr>
        <w:t>specified</w:t>
      </w:r>
      <w:r>
        <w:rPr>
          <w:rFonts w:eastAsiaTheme="minorHAnsi"/>
        </w:rPr>
        <w:t xml:space="preserve"> in cMessageClass and cMessageLibrary, sets some properties, and calls Show.</w:t>
      </w:r>
    </w:p>
    <w:p w14:paraId="42C4064A" w14:textId="56236A35" w:rsidR="0002473C" w:rsidRDefault="0002473C" w:rsidP="0012145B">
      <w:pPr>
        <w:pStyle w:val="bodytext"/>
        <w:rPr>
          <w:rFonts w:eastAsiaTheme="minorHAnsi"/>
        </w:rPr>
      </w:pPr>
      <w:r>
        <w:t xml:space="preserve">The dialog shown in </w:t>
      </w:r>
      <w:r w:rsidRPr="00F8237F">
        <w:fldChar w:fldCharType="begin"/>
      </w:r>
      <w:r w:rsidRPr="00F8237F">
        <w:instrText xml:space="preserve"> REF _Ref354554587 \h  \* MERGEFORMAT </w:instrText>
      </w:r>
      <w:r w:rsidRPr="00F8237F">
        <w:fldChar w:fldCharType="separate"/>
      </w:r>
      <w:r w:rsidR="00F8237F" w:rsidRPr="00F8237F">
        <w:t>Figure 1</w:t>
      </w:r>
      <w:r w:rsidRPr="00F8237F">
        <w:fldChar w:fldCharType="end"/>
      </w:r>
      <w:r>
        <w:t xml:space="preserve"> </w:t>
      </w:r>
      <w:r w:rsidR="009F1A80">
        <w:t>comes from SFErrorMessageDialog in SFErrorMgr.</w:t>
      </w:r>
      <w:r w:rsidR="003C2387">
        <w:t>vcx</w:t>
      </w:r>
      <w:r w:rsidR="00660370">
        <w:t xml:space="preserve"> while t</w:t>
      </w:r>
      <w:r w:rsidR="002D56EF">
        <w:t xml:space="preserve">he dialog in </w:t>
      </w:r>
      <w:r w:rsidR="002D56EF" w:rsidRPr="00E3316E">
        <w:fldChar w:fldCharType="begin"/>
      </w:r>
      <w:r w:rsidR="002D56EF" w:rsidRPr="00E3316E">
        <w:instrText xml:space="preserve"> REF _Ref354555238 \h  \* MERGEFORMAT </w:instrText>
      </w:r>
      <w:r w:rsidR="002D56EF" w:rsidRPr="00E3316E">
        <w:fldChar w:fldCharType="separate"/>
      </w:r>
      <w:r w:rsidR="002D56EF" w:rsidRPr="00E3316E">
        <w:t>Figure 2</w:t>
      </w:r>
      <w:r w:rsidR="002D56EF" w:rsidRPr="00E3316E">
        <w:fldChar w:fldCharType="end"/>
      </w:r>
      <w:r w:rsidR="002D56EF" w:rsidRPr="002D56EF">
        <w:t xml:space="preserve"> comes </w:t>
      </w:r>
      <w:r w:rsidR="002D56EF">
        <w:t xml:space="preserve">from SFErrorMessage, also in SFErrorMgr.vcx. </w:t>
      </w:r>
      <w:r w:rsidR="009F1A80">
        <w:rPr>
          <w:rFonts w:eastAsiaTheme="minorHAnsi"/>
        </w:rPr>
        <w:t>I use the following code in my application startup:</w:t>
      </w:r>
    </w:p>
    <w:p w14:paraId="75321D25" w14:textId="77777777" w:rsidR="009F1A80" w:rsidRPr="009F1A80" w:rsidRDefault="009F1A80" w:rsidP="009F1A80">
      <w:pPr>
        <w:pStyle w:val="codefirstline"/>
        <w:rPr>
          <w:rFonts w:eastAsiaTheme="minorHAnsi"/>
        </w:rPr>
      </w:pPr>
      <w:r w:rsidRPr="009F1A80">
        <w:rPr>
          <w:rFonts w:eastAsiaTheme="minorHAnsi"/>
        </w:rPr>
        <w:t>if llDebug</w:t>
      </w:r>
    </w:p>
    <w:p w14:paraId="1E951399" w14:textId="77777777" w:rsidR="009F1A80" w:rsidRPr="009F1A80" w:rsidRDefault="009F1A80" w:rsidP="009F1A80">
      <w:pPr>
        <w:pStyle w:val="code"/>
        <w:rPr>
          <w:rFonts w:eastAsiaTheme="minorHAnsi"/>
        </w:rPr>
      </w:pPr>
      <w:r w:rsidRPr="009F1A80">
        <w:rPr>
          <w:rFonts w:eastAsiaTheme="minorHAnsi"/>
        </w:rPr>
        <w:tab/>
        <w:t>oError.cMessageClass   = 'SFErrorMessage'</w:t>
      </w:r>
    </w:p>
    <w:p w14:paraId="581D917F" w14:textId="77777777" w:rsidR="009F1A80" w:rsidRPr="009F1A80" w:rsidRDefault="009F1A80" w:rsidP="009F1A80">
      <w:pPr>
        <w:pStyle w:val="code"/>
        <w:rPr>
          <w:rFonts w:eastAsiaTheme="minorHAnsi"/>
        </w:rPr>
      </w:pPr>
      <w:r w:rsidRPr="009F1A80">
        <w:rPr>
          <w:rFonts w:eastAsiaTheme="minorHAnsi"/>
        </w:rPr>
        <w:tab/>
        <w:t>oError.cMessageLibrary = 'SFErrorMgr.vcx'</w:t>
      </w:r>
    </w:p>
    <w:p w14:paraId="1882CB32" w14:textId="57E8E76E" w:rsidR="002D56EF" w:rsidRDefault="002D56EF" w:rsidP="009F1A80">
      <w:pPr>
        <w:pStyle w:val="code"/>
        <w:rPr>
          <w:rFonts w:eastAsiaTheme="minorHAnsi"/>
        </w:rPr>
      </w:pPr>
      <w:r>
        <w:rPr>
          <w:rFonts w:eastAsiaTheme="minorHAnsi"/>
        </w:rPr>
        <w:tab/>
      </w:r>
      <w:r w:rsidRPr="009F1A80">
        <w:rPr>
          <w:rFonts w:eastAsiaTheme="minorHAnsi"/>
        </w:rPr>
        <w:t>oError.lShowDebug = llDebug</w:t>
      </w:r>
    </w:p>
    <w:p w14:paraId="0163A8D5" w14:textId="461E6E85" w:rsidR="009F1A80" w:rsidRPr="009F1A80" w:rsidRDefault="009F1A80" w:rsidP="009F1A80">
      <w:pPr>
        <w:pStyle w:val="code"/>
        <w:rPr>
          <w:rFonts w:eastAsiaTheme="minorHAnsi"/>
        </w:rPr>
      </w:pPr>
      <w:r w:rsidRPr="009F1A80">
        <w:rPr>
          <w:rFonts w:eastAsiaTheme="minorHAnsi"/>
        </w:rPr>
        <w:t>else</w:t>
      </w:r>
    </w:p>
    <w:p w14:paraId="675091DF" w14:textId="77777777" w:rsidR="009F1A80" w:rsidRPr="009F1A80" w:rsidRDefault="009F1A80" w:rsidP="009F1A80">
      <w:pPr>
        <w:pStyle w:val="code"/>
        <w:rPr>
          <w:rFonts w:eastAsiaTheme="minorHAnsi"/>
        </w:rPr>
      </w:pPr>
      <w:r w:rsidRPr="009F1A80">
        <w:rPr>
          <w:rFonts w:eastAsiaTheme="minorHAnsi"/>
        </w:rPr>
        <w:tab/>
        <w:t>oError.cMessageClass   = 'SFErrorMessageDialog'</w:t>
      </w:r>
    </w:p>
    <w:p w14:paraId="18F91572" w14:textId="77777777" w:rsidR="009F1A80" w:rsidRPr="009F1A80" w:rsidRDefault="009F1A80" w:rsidP="009F1A80">
      <w:pPr>
        <w:pStyle w:val="code"/>
        <w:rPr>
          <w:rFonts w:eastAsiaTheme="minorHAnsi"/>
        </w:rPr>
      </w:pPr>
      <w:r w:rsidRPr="009F1A80">
        <w:rPr>
          <w:rFonts w:eastAsiaTheme="minorHAnsi"/>
        </w:rPr>
        <w:tab/>
        <w:t>oError.cMessageLibrary = 'SFErrorMgr.vcx'</w:t>
      </w:r>
    </w:p>
    <w:p w14:paraId="26B877E7" w14:textId="77777777" w:rsidR="009F1A80" w:rsidRPr="009F1A80" w:rsidRDefault="009F1A80" w:rsidP="002D56EF">
      <w:pPr>
        <w:pStyle w:val="codelastline"/>
        <w:rPr>
          <w:rFonts w:eastAsiaTheme="minorHAnsi"/>
        </w:rPr>
      </w:pPr>
      <w:r w:rsidRPr="009F1A80">
        <w:rPr>
          <w:rFonts w:eastAsiaTheme="minorHAnsi"/>
        </w:rPr>
        <w:t>endif llDebug</w:t>
      </w:r>
    </w:p>
    <w:p w14:paraId="65585E71" w14:textId="3ACFC3C1" w:rsidR="009F1A80" w:rsidRDefault="009F1A80" w:rsidP="0012145B">
      <w:pPr>
        <w:pStyle w:val="bodytext"/>
        <w:rPr>
          <w:rFonts w:eastAsiaTheme="minorHAnsi"/>
        </w:rPr>
      </w:pPr>
      <w:r>
        <w:rPr>
          <w:rFonts w:eastAsiaTheme="minorHAnsi"/>
        </w:rPr>
        <w:t>llDebug is set to .T. if we want to run in “debug” mode, meaning we get the developer’s dialog and have a “debug” option.</w:t>
      </w:r>
    </w:p>
    <w:p w14:paraId="3A488797" w14:textId="48BA2473" w:rsidR="002D56EF" w:rsidRDefault="002D56EF" w:rsidP="002D56EF">
      <w:pPr>
        <w:pStyle w:val="bodytext"/>
        <w:rPr>
          <w:rFonts w:eastAsiaTheme="minorHAnsi"/>
        </w:rPr>
      </w:pPr>
      <w:r>
        <w:t xml:space="preserve">If you don’t like either of these dialogs, feel free to create your own and set </w:t>
      </w:r>
      <w:r>
        <w:rPr>
          <w:rFonts w:eastAsiaTheme="minorHAnsi"/>
        </w:rPr>
        <w:t>cMessageClass and cMessageLibrary to the appropriate values. Note that the class doesn’t have to be a form class; all it needs is the properties written to by DisplayError, a Show method, and optionally a cChoice property indicating how to recover from the error.</w:t>
      </w:r>
    </w:p>
    <w:p w14:paraId="281537EE" w14:textId="02DC6C7B" w:rsidR="00ED05EA" w:rsidRDefault="00ED05EA" w:rsidP="002D56EF">
      <w:pPr>
        <w:pStyle w:val="bodytext"/>
      </w:pPr>
      <w:r>
        <w:rPr>
          <w:rFonts w:eastAsiaTheme="minorHAnsi"/>
        </w:rPr>
        <w:t xml:space="preserve">If the user clicks the Send button, the same mechanism described in the </w:t>
      </w:r>
      <w:r w:rsidRPr="00ED05EA">
        <w:rPr>
          <w:rStyle w:val="reference"/>
          <w:rFonts w:eastAsiaTheme="minorHAnsi"/>
        </w:rPr>
        <w:fldChar w:fldCharType="begin"/>
      </w:r>
      <w:r w:rsidRPr="00ED05EA">
        <w:rPr>
          <w:rStyle w:val="reference"/>
          <w:rFonts w:eastAsiaTheme="minorHAnsi"/>
        </w:rPr>
        <w:instrText xml:space="preserve"> REF _Ref75183508 \h </w:instrText>
      </w:r>
      <w:r>
        <w:rPr>
          <w:rStyle w:val="reference"/>
          <w:rFonts w:eastAsiaTheme="minorHAnsi"/>
        </w:rPr>
        <w:instrText xml:space="preserve"> \* MERGEFORMAT </w:instrText>
      </w:r>
      <w:r w:rsidRPr="00ED05EA">
        <w:rPr>
          <w:rStyle w:val="reference"/>
          <w:rFonts w:eastAsiaTheme="minorHAnsi"/>
        </w:rPr>
      </w:r>
      <w:r w:rsidRPr="00ED05EA">
        <w:rPr>
          <w:rStyle w:val="reference"/>
          <w:rFonts w:eastAsiaTheme="minorHAnsi"/>
        </w:rPr>
        <w:fldChar w:fldCharType="separate"/>
      </w:r>
      <w:r w:rsidRPr="00ED05EA">
        <w:rPr>
          <w:rStyle w:val="reference"/>
          <w:rFonts w:eastAsiaTheme="minorHAnsi"/>
        </w:rPr>
        <w:t>Notifying support staff</w:t>
      </w:r>
      <w:r w:rsidRPr="00ED05EA">
        <w:rPr>
          <w:rStyle w:val="reference"/>
          <w:rFonts w:eastAsiaTheme="minorHAnsi"/>
        </w:rPr>
        <w:fldChar w:fldCharType="end"/>
      </w:r>
      <w:r>
        <w:rPr>
          <w:rFonts w:eastAsiaTheme="minorHAnsi"/>
        </w:rPr>
        <w:t xml:space="preserve"> section is used.</w:t>
      </w:r>
    </w:p>
    <w:p w14:paraId="014B1A86" w14:textId="145EACFE" w:rsidR="007B3161" w:rsidRDefault="007B3161" w:rsidP="007B3161">
      <w:pPr>
        <w:pStyle w:val="Heading1"/>
      </w:pPr>
      <w:bookmarkStart w:id="8" w:name="_Ref75177618"/>
      <w:r>
        <w:t>Localizing the error dialog</w:t>
      </w:r>
    </w:p>
    <w:p w14:paraId="4C56797F" w14:textId="416F9E6B" w:rsidR="00782CB0" w:rsidRDefault="007B3161" w:rsidP="007B3161">
      <w:pPr>
        <w:pStyle w:val="bodytext"/>
        <w:rPr>
          <w:rFonts w:eastAsiaTheme="minorHAnsi"/>
        </w:rPr>
      </w:pPr>
      <w:r>
        <w:rPr>
          <w:rFonts w:eastAsiaTheme="minorHAnsi"/>
        </w:rPr>
        <w:t>By default, all messages are displayed in English. However, ErrorHandler uses a localization object, SFLocalize in SFLocalize.vcx, to display messages in any language you wish.</w:t>
      </w:r>
      <w:r w:rsidR="00F4213F">
        <w:rPr>
          <w:rFonts w:eastAsiaTheme="minorHAnsi"/>
        </w:rPr>
        <w:t xml:space="preserve"> Set the cLanguage property of the error object to the desired language; for example, oError.cLanguage = 'French' specifies that messages should be displayed in French.</w:t>
      </w:r>
    </w:p>
    <w:p w14:paraId="3945422C" w14:textId="3B8B3189" w:rsidR="007B3161" w:rsidRDefault="007B3161" w:rsidP="007B3161">
      <w:pPr>
        <w:pStyle w:val="bodytext"/>
        <w:rPr>
          <w:rFonts w:eastAsiaTheme="minorHAnsi"/>
        </w:rPr>
      </w:pPr>
      <w:r>
        <w:rPr>
          <w:rFonts w:eastAsiaTheme="minorHAnsi"/>
        </w:rPr>
        <w:t xml:space="preserve">SFLocalize uses a table named Resource.dbf </w:t>
      </w:r>
      <w:r w:rsidR="00F4213F">
        <w:rPr>
          <w:rFonts w:eastAsiaTheme="minorHAnsi"/>
        </w:rPr>
        <w:t xml:space="preserve">(see </w:t>
      </w:r>
      <w:r w:rsidR="00F4213F" w:rsidRPr="00F4213F">
        <w:rPr>
          <w:rStyle w:val="reference"/>
          <w:rFonts w:eastAsiaTheme="minorHAnsi"/>
        </w:rPr>
        <w:fldChar w:fldCharType="begin"/>
      </w:r>
      <w:r w:rsidR="00F4213F" w:rsidRPr="00F4213F">
        <w:rPr>
          <w:rStyle w:val="reference"/>
          <w:rFonts w:eastAsiaTheme="minorHAnsi"/>
        </w:rPr>
        <w:instrText xml:space="preserve"> REF _Ref89855971 \h </w:instrText>
      </w:r>
      <w:r w:rsidR="00F4213F">
        <w:rPr>
          <w:rStyle w:val="reference"/>
          <w:rFonts w:eastAsiaTheme="minorHAnsi"/>
        </w:rPr>
        <w:instrText xml:space="preserve"> \* MERGEFORMAT </w:instrText>
      </w:r>
      <w:r w:rsidR="00F4213F" w:rsidRPr="00F4213F">
        <w:rPr>
          <w:rStyle w:val="reference"/>
          <w:rFonts w:eastAsiaTheme="minorHAnsi"/>
        </w:rPr>
      </w:r>
      <w:r w:rsidR="00F4213F" w:rsidRPr="00F4213F">
        <w:rPr>
          <w:rStyle w:val="reference"/>
          <w:rFonts w:eastAsiaTheme="minorHAnsi"/>
        </w:rPr>
        <w:fldChar w:fldCharType="separate"/>
      </w:r>
      <w:r w:rsidR="00F4213F" w:rsidRPr="00F4213F">
        <w:rPr>
          <w:rStyle w:val="reference"/>
        </w:rPr>
        <w:t>Figure 4</w:t>
      </w:r>
      <w:r w:rsidR="00F4213F" w:rsidRPr="00F4213F">
        <w:rPr>
          <w:rStyle w:val="reference"/>
          <w:rFonts w:eastAsiaTheme="minorHAnsi"/>
        </w:rPr>
        <w:fldChar w:fldCharType="end"/>
      </w:r>
      <w:r w:rsidR="00F4213F">
        <w:rPr>
          <w:rFonts w:eastAsiaTheme="minorHAnsi"/>
        </w:rPr>
        <w:t xml:space="preserve">) </w:t>
      </w:r>
      <w:r>
        <w:rPr>
          <w:rFonts w:eastAsiaTheme="minorHAnsi"/>
        </w:rPr>
        <w:t>to hold strings displayed to the user.</w:t>
      </w:r>
      <w:r w:rsidR="00F4213F">
        <w:rPr>
          <w:rFonts w:eastAsiaTheme="minorHAnsi"/>
        </w:rPr>
        <w:t xml:space="preserve"> If you wish to change any string, edit the appropriate memo field. For example, edit the contents of French to change the French message for a string. To add a new language, add a new Memo (Binary) field to the table named for the language (for example, “Italian”), fill in that field with the appropriate string for all records, and set oError.cLanguage to the name of the field to use.</w:t>
      </w:r>
    </w:p>
    <w:p w14:paraId="11952F02" w14:textId="0AC4252F" w:rsidR="00782CB0" w:rsidRDefault="00782CB0" w:rsidP="00782CB0">
      <w:pPr>
        <w:pStyle w:val="figure"/>
        <w:rPr>
          <w:rFonts w:eastAsiaTheme="minorHAnsi"/>
        </w:rPr>
      </w:pPr>
      <w:r>
        <w:rPr>
          <w:noProof/>
        </w:rPr>
        <w:lastRenderedPageBreak/>
        <w:drawing>
          <wp:inline distT="0" distB="0" distL="0" distR="0" wp14:anchorId="3BBB8424" wp14:editId="24C7AFA6">
            <wp:extent cx="5943600" cy="17932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8"/>
                    <a:stretch>
                      <a:fillRect/>
                    </a:stretch>
                  </pic:blipFill>
                  <pic:spPr>
                    <a:xfrm>
                      <a:off x="0" y="0"/>
                      <a:ext cx="5943600" cy="1793240"/>
                    </a:xfrm>
                    <a:prstGeom prst="rect">
                      <a:avLst/>
                    </a:prstGeom>
                  </pic:spPr>
                </pic:pic>
              </a:graphicData>
            </a:graphic>
          </wp:inline>
        </w:drawing>
      </w:r>
    </w:p>
    <w:p w14:paraId="21D32596" w14:textId="32C06C0C" w:rsidR="00782CB0" w:rsidRPr="00782CB0" w:rsidRDefault="00782CB0" w:rsidP="00782CB0">
      <w:pPr>
        <w:pStyle w:val="figurecaption"/>
        <w:rPr>
          <w:rFonts w:eastAsiaTheme="minorHAnsi"/>
        </w:rPr>
      </w:pPr>
      <w:bookmarkStart w:id="9" w:name="_Ref89855971"/>
      <w:r w:rsidRPr="00782CB0">
        <w:rPr>
          <w:rStyle w:val="figurename"/>
        </w:rPr>
        <w:t xml:space="preserve">Figure </w:t>
      </w:r>
      <w:r w:rsidRPr="00782CB0">
        <w:rPr>
          <w:rStyle w:val="figurename"/>
        </w:rPr>
        <w:fldChar w:fldCharType="begin"/>
      </w:r>
      <w:r w:rsidRPr="00782CB0">
        <w:rPr>
          <w:rStyle w:val="figurename"/>
        </w:rPr>
        <w:instrText xml:space="preserve"> SEQ Figure \* ARABIC </w:instrText>
      </w:r>
      <w:r w:rsidRPr="00782CB0">
        <w:rPr>
          <w:rStyle w:val="figurename"/>
        </w:rPr>
        <w:fldChar w:fldCharType="separate"/>
      </w:r>
      <w:r w:rsidRPr="00782CB0">
        <w:rPr>
          <w:rStyle w:val="figurename"/>
        </w:rPr>
        <w:t>4</w:t>
      </w:r>
      <w:r w:rsidRPr="00782CB0">
        <w:rPr>
          <w:rStyle w:val="figurename"/>
        </w:rPr>
        <w:fldChar w:fldCharType="end"/>
      </w:r>
      <w:bookmarkEnd w:id="9"/>
      <w:r>
        <w:t>. Resource.</w:t>
      </w:r>
      <w:r>
        <w:rPr>
          <w:noProof/>
        </w:rPr>
        <w:t>dbf contains the strings displayed in the error message dialog.</w:t>
      </w:r>
    </w:p>
    <w:p w14:paraId="414CBA6F" w14:textId="77777777" w:rsidR="00BA2CAD" w:rsidRDefault="00BA2CAD" w:rsidP="00C2303D">
      <w:pPr>
        <w:pStyle w:val="Heading1"/>
      </w:pPr>
      <w:r>
        <w:t>Recovering from an error</w:t>
      </w:r>
      <w:bookmarkEnd w:id="8"/>
    </w:p>
    <w:p w14:paraId="3798FCA2" w14:textId="6A5B0104" w:rsidR="00F127D7" w:rsidRPr="002E2C10" w:rsidRDefault="00F127D7" w:rsidP="0012145B">
      <w:pPr>
        <w:pStyle w:val="bodytext"/>
        <w:rPr>
          <w:rFonts w:eastAsiaTheme="minorHAnsi"/>
        </w:rPr>
      </w:pPr>
      <w:r>
        <w:rPr>
          <w:rFonts w:eastAsiaTheme="minorHAnsi"/>
        </w:rPr>
        <w:t xml:space="preserve">DisplayError returns a string indicating what the user chose to do in the dialog. </w:t>
      </w:r>
      <w:r>
        <w:t xml:space="preserve">Notice in </w:t>
      </w:r>
      <w:r w:rsidRPr="00ED05EA">
        <w:fldChar w:fldCharType="begin"/>
      </w:r>
      <w:r w:rsidRPr="00ED05EA">
        <w:instrText xml:space="preserve"> REF _Ref354554587 \h </w:instrText>
      </w:r>
      <w:r w:rsidR="00F94256" w:rsidRPr="00ED05EA">
        <w:instrText xml:space="preserve"> \* MERGEFORMAT </w:instrText>
      </w:r>
      <w:r w:rsidRPr="00ED05EA">
        <w:fldChar w:fldCharType="separate"/>
      </w:r>
      <w:r w:rsidR="00F8237F" w:rsidRPr="00ED05EA">
        <w:t>Figure 1</w:t>
      </w:r>
      <w:r w:rsidRPr="00ED05EA">
        <w:fldChar w:fldCharType="end"/>
      </w:r>
      <w:r>
        <w:t>, there’s an option to continue working in the application. How could that work? After all, the VFP CONTINUE command returns execution to the statement following the one that triggered the error, and since the one causing the error didn’t execute, anything it was supposed to do, such as creating a variable, didn’t happen. As a result, another error is very likely to occur (after all, if the statement not executing isn’t important, what is it there for?). Let’s discuss error recovery.</w:t>
      </w:r>
    </w:p>
    <w:p w14:paraId="03209132" w14:textId="77777777" w:rsidR="009F1A80" w:rsidRDefault="002E2C10" w:rsidP="0012145B">
      <w:pPr>
        <w:pStyle w:val="bodytext"/>
        <w:rPr>
          <w:rFonts w:eastAsiaTheme="minorHAnsi"/>
        </w:rPr>
      </w:pPr>
      <w:r>
        <w:rPr>
          <w:rFonts w:eastAsiaTheme="minorHAnsi"/>
        </w:rPr>
        <w:t>ErrorHandler decides what to do based on the action the user chose:</w:t>
      </w:r>
    </w:p>
    <w:p w14:paraId="136EE370" w14:textId="77777777" w:rsidR="00F47644" w:rsidRPr="00DD352B" w:rsidRDefault="00F47644" w:rsidP="0012145B">
      <w:pPr>
        <w:pStyle w:val="bulletfirst"/>
        <w:rPr>
          <w:rFonts w:eastAsiaTheme="minorHAnsi"/>
        </w:rPr>
      </w:pPr>
      <w:r>
        <w:rPr>
          <w:rFonts w:eastAsiaTheme="minorHAnsi"/>
        </w:rPr>
        <w:t>If the action is “Cancel</w:t>
      </w:r>
      <w:r w:rsidR="003D6E93">
        <w:rPr>
          <w:rFonts w:eastAsiaTheme="minorHAnsi"/>
        </w:rPr>
        <w:t>,</w:t>
      </w:r>
      <w:r>
        <w:rPr>
          <w:rFonts w:eastAsiaTheme="minorHAnsi"/>
        </w:rPr>
        <w:t>” a flag is set to return to the program in the call stack</w:t>
      </w:r>
      <w:r w:rsidR="00155E83">
        <w:rPr>
          <w:rFonts w:eastAsiaTheme="minorHAnsi"/>
        </w:rPr>
        <w:t xml:space="preserve"> containing the READ EVENTS statement</w:t>
      </w:r>
      <w:r>
        <w:rPr>
          <w:rFonts w:eastAsiaTheme="minorHAnsi"/>
        </w:rPr>
        <w:t>.</w:t>
      </w:r>
    </w:p>
    <w:p w14:paraId="201802FA" w14:textId="77777777" w:rsidR="00F47644" w:rsidRPr="00DD352B" w:rsidRDefault="00F47644" w:rsidP="0012145B">
      <w:pPr>
        <w:pStyle w:val="bullet"/>
        <w:rPr>
          <w:rFonts w:eastAsiaTheme="minorHAnsi"/>
        </w:rPr>
      </w:pPr>
      <w:r>
        <w:rPr>
          <w:rFonts w:eastAsiaTheme="minorHAnsi"/>
        </w:rPr>
        <w:t xml:space="preserve">If the </w:t>
      </w:r>
      <w:r w:rsidR="00EE2F80">
        <w:rPr>
          <w:rFonts w:eastAsiaTheme="minorHAnsi"/>
        </w:rPr>
        <w:t xml:space="preserve">action </w:t>
      </w:r>
      <w:r>
        <w:rPr>
          <w:rFonts w:eastAsiaTheme="minorHAnsi"/>
        </w:rPr>
        <w:t xml:space="preserve">is “Quit” when we’re running the application from the VFP IDE (in which case, we don’t want to quit from VFP, just the application), </w:t>
      </w:r>
      <w:r w:rsidR="00F40B26">
        <w:rPr>
          <w:rFonts w:eastAsiaTheme="minorHAnsi"/>
        </w:rPr>
        <w:t xml:space="preserve">the code calls RevertAllTables so </w:t>
      </w:r>
      <w:r>
        <w:rPr>
          <w:rFonts w:eastAsiaTheme="minorHAnsi"/>
        </w:rPr>
        <w:t xml:space="preserve">all transactions are rolled back and all open cursors are reverted so we don’t have issues with </w:t>
      </w:r>
      <w:r w:rsidR="00F40B26">
        <w:rPr>
          <w:rFonts w:eastAsiaTheme="minorHAnsi"/>
        </w:rPr>
        <w:t xml:space="preserve">uncommitted changes, and </w:t>
      </w:r>
      <w:r>
        <w:rPr>
          <w:rFonts w:eastAsiaTheme="minorHAnsi"/>
        </w:rPr>
        <w:t xml:space="preserve">then </w:t>
      </w:r>
      <w:r w:rsidR="00F40B26">
        <w:rPr>
          <w:rFonts w:eastAsiaTheme="minorHAnsi"/>
        </w:rPr>
        <w:t xml:space="preserve">sets </w:t>
      </w:r>
      <w:r>
        <w:rPr>
          <w:rFonts w:eastAsiaTheme="minorHAnsi"/>
        </w:rPr>
        <w:t>a flag to return to the top-most program in the call stack.</w:t>
      </w:r>
    </w:p>
    <w:p w14:paraId="5436FFA5" w14:textId="7E698760" w:rsidR="00F47644" w:rsidRPr="004536C6" w:rsidRDefault="00EE2F80" w:rsidP="0012145B">
      <w:pPr>
        <w:pStyle w:val="bullet"/>
        <w:rPr>
          <w:rFonts w:eastAsiaTheme="minorHAnsi"/>
        </w:rPr>
      </w:pPr>
      <w:r>
        <w:rPr>
          <w:rFonts w:eastAsiaTheme="minorHAnsi"/>
        </w:rPr>
        <w:t xml:space="preserve">For “Debug” in a runtime environment, the code calls CommandShell to display </w:t>
      </w:r>
      <w:r w:rsidR="001612A9">
        <w:rPr>
          <w:rFonts w:eastAsiaTheme="minorHAnsi"/>
        </w:rPr>
        <w:t>a VFP Command window emulator</w:t>
      </w:r>
      <w:r w:rsidR="00FB55E4">
        <w:rPr>
          <w:rFonts w:eastAsiaTheme="minorHAnsi"/>
        </w:rPr>
        <w:t xml:space="preserve">. The default is </w:t>
      </w:r>
      <w:r>
        <w:rPr>
          <w:rFonts w:eastAsiaTheme="minorHAnsi"/>
        </w:rPr>
        <w:t xml:space="preserve">SFConsoleForm in SFConsole.VCX, the runtime “command window” shown in </w:t>
      </w:r>
      <w:r w:rsidRPr="00F94256">
        <w:rPr>
          <w:rStyle w:val="reference"/>
          <w:rFonts w:eastAsiaTheme="minorHAnsi"/>
        </w:rPr>
        <w:fldChar w:fldCharType="begin"/>
      </w:r>
      <w:r w:rsidRPr="00F94256">
        <w:rPr>
          <w:rStyle w:val="reference"/>
          <w:rFonts w:eastAsiaTheme="minorHAnsi"/>
        </w:rPr>
        <w:instrText xml:space="preserve"> REF _Ref354555869 \h </w:instrText>
      </w:r>
      <w:r w:rsidR="00F94256">
        <w:rPr>
          <w:rStyle w:val="reference"/>
          <w:rFonts w:eastAsiaTheme="minorHAnsi"/>
        </w:rPr>
        <w:instrText xml:space="preserve"> \* MERGEFORMAT </w:instrText>
      </w:r>
      <w:r w:rsidRPr="00F94256">
        <w:rPr>
          <w:rStyle w:val="reference"/>
          <w:rFonts w:eastAsiaTheme="minorHAnsi"/>
        </w:rPr>
      </w:r>
      <w:r w:rsidRPr="00F94256">
        <w:rPr>
          <w:rStyle w:val="reference"/>
          <w:rFonts w:eastAsiaTheme="minorHAnsi"/>
        </w:rPr>
        <w:fldChar w:fldCharType="separate"/>
      </w:r>
      <w:r w:rsidR="00F8237F" w:rsidRPr="00F8237F">
        <w:rPr>
          <w:rStyle w:val="reference"/>
        </w:rPr>
        <w:t>Figure 4</w:t>
      </w:r>
      <w:r w:rsidRPr="00F94256">
        <w:rPr>
          <w:rStyle w:val="reference"/>
          <w:rFonts w:eastAsiaTheme="minorHAnsi"/>
        </w:rPr>
        <w:fldChar w:fldCharType="end"/>
      </w:r>
      <w:r w:rsidR="00FB55E4">
        <w:rPr>
          <w:rFonts w:eastAsiaTheme="minorHAnsi"/>
        </w:rPr>
        <w:t>, but you can specify a different class and library.</w:t>
      </w:r>
    </w:p>
    <w:p w14:paraId="5CFA3A13" w14:textId="71CC58A0" w:rsidR="000810C1" w:rsidRDefault="000810C1" w:rsidP="0012145B">
      <w:pPr>
        <w:pStyle w:val="bullet"/>
        <w:rPr>
          <w:rFonts w:eastAsiaTheme="minorHAnsi"/>
        </w:rPr>
      </w:pPr>
      <w:r>
        <w:rPr>
          <w:rFonts w:eastAsiaTheme="minorHAnsi"/>
        </w:rPr>
        <w:t xml:space="preserve">For “Debug” in the VFP IDE, _SCREEN.Visible is set to .T. in case you’re running a top-level form application with _SCREEN hidden and </w:t>
      </w:r>
      <w:r w:rsidR="00F94256">
        <w:rPr>
          <w:rFonts w:eastAsiaTheme="minorHAnsi"/>
        </w:rPr>
        <w:t>the DEBUG command is executed.</w:t>
      </w:r>
    </w:p>
    <w:p w14:paraId="0692E2A4" w14:textId="76F85CE3" w:rsidR="0024655B" w:rsidRDefault="0024655B" w:rsidP="0012145B">
      <w:pPr>
        <w:pStyle w:val="bullet"/>
        <w:rPr>
          <w:rFonts w:eastAsiaTheme="minorHAnsi"/>
        </w:rPr>
      </w:pPr>
      <w:r>
        <w:rPr>
          <w:rFonts w:eastAsiaTheme="minorHAnsi"/>
        </w:rPr>
        <w:t>For “Retry”, RETRY is executed.</w:t>
      </w:r>
    </w:p>
    <w:p w14:paraId="4C0D6B18" w14:textId="77777777" w:rsidR="00F40B26" w:rsidRPr="00DD352B" w:rsidRDefault="00F40B26" w:rsidP="0012145B">
      <w:pPr>
        <w:pStyle w:val="bulletlast"/>
      </w:pPr>
      <w:r>
        <w:t>For “Quit” in a runtime environment, the code calls RevertAllTables as described earlier, issues ON SHUTDOWN and CLEAR EVENTS to prepare for shutting down the application, and then sets a flag to return to the top-most program in the call stack.</w:t>
      </w:r>
    </w:p>
    <w:p w14:paraId="39D2566E" w14:textId="77777777" w:rsidR="00EC1CE1" w:rsidRDefault="006D752E" w:rsidP="0012145B">
      <w:pPr>
        <w:pStyle w:val="bodytext"/>
        <w:rPr>
          <w:rFonts w:eastAsiaTheme="minorHAnsi"/>
        </w:rPr>
      </w:pPr>
      <w:r>
        <w:rPr>
          <w:rFonts w:eastAsiaTheme="minorHAnsi"/>
        </w:rPr>
        <w:t xml:space="preserve">The actual error </w:t>
      </w:r>
      <w:r w:rsidR="001C16EF">
        <w:rPr>
          <w:rFonts w:eastAsiaTheme="minorHAnsi"/>
        </w:rPr>
        <w:t xml:space="preserve">recovery </w:t>
      </w:r>
      <w:r>
        <w:rPr>
          <w:rFonts w:eastAsiaTheme="minorHAnsi"/>
        </w:rPr>
        <w:t>is a little complicated</w:t>
      </w:r>
      <w:r w:rsidR="00EC1CE1">
        <w:rPr>
          <w:rFonts w:eastAsiaTheme="minorHAnsi"/>
        </w:rPr>
        <w:t>. Normally, we’d do one of a few things:</w:t>
      </w:r>
    </w:p>
    <w:p w14:paraId="26BF0C0C" w14:textId="77777777" w:rsidR="00EC1CE1" w:rsidRDefault="00EC1CE1" w:rsidP="00E11BA3">
      <w:pPr>
        <w:pStyle w:val="bulletfirst"/>
        <w:rPr>
          <w:rFonts w:eastAsiaTheme="minorHAnsi"/>
        </w:rPr>
      </w:pPr>
      <w:r>
        <w:rPr>
          <w:rFonts w:eastAsiaTheme="minorHAnsi"/>
        </w:rPr>
        <w:lastRenderedPageBreak/>
        <w:t xml:space="preserve">If we’re supposed to continue in the program, use RETURN TO </w:t>
      </w:r>
      <w:r w:rsidRPr="00EC1CE1">
        <w:rPr>
          <w:rFonts w:eastAsiaTheme="minorHAnsi"/>
          <w:i/>
        </w:rPr>
        <w:t>SomeMethod</w:t>
      </w:r>
      <w:r>
        <w:rPr>
          <w:rFonts w:eastAsiaTheme="minorHAnsi"/>
        </w:rPr>
        <w:t xml:space="preserve">, where </w:t>
      </w:r>
      <w:r w:rsidRPr="00EC1CE1">
        <w:rPr>
          <w:rFonts w:eastAsiaTheme="minorHAnsi"/>
          <w:i/>
        </w:rPr>
        <w:t>SomeMethod</w:t>
      </w:r>
      <w:r>
        <w:rPr>
          <w:rFonts w:eastAsiaTheme="minorHAnsi"/>
        </w:rPr>
        <w:t xml:space="preserve"> is the name of the routine where READ EVENTS exists. This has the effect of unwinding the call stack that caused the error to occur and the application is sitting in the event loop, waiting for the next action by the user.</w:t>
      </w:r>
    </w:p>
    <w:p w14:paraId="0A3DE894" w14:textId="77777777" w:rsidR="00EC1CE1" w:rsidRPr="00EC1CE1" w:rsidRDefault="00EC1CE1" w:rsidP="0012145B">
      <w:pPr>
        <w:pStyle w:val="bulletlast"/>
      </w:pPr>
      <w:r>
        <w:t>If we’re supposed to quit the application, use RETURN TO MASTER to unwind the call stack and go back to the top-level program so we can do an orderly shutdown.</w:t>
      </w:r>
    </w:p>
    <w:p w14:paraId="5DB3CDF8" w14:textId="545722AD" w:rsidR="00E11BA3" w:rsidRDefault="00E11BA3" w:rsidP="0012145B">
      <w:pPr>
        <w:pStyle w:val="bodytext"/>
      </w:pPr>
      <w:r>
        <w:t>As discussed earlier, RETURN TO can’t be used if there’s a TRY structure on the call stack. In that case, the only thing we can do is cancel or quit the program.</w:t>
      </w:r>
    </w:p>
    <w:p w14:paraId="3EF63ABE" w14:textId="77777777" w:rsidR="00B452FE" w:rsidRDefault="00B452FE" w:rsidP="0012145B">
      <w:pPr>
        <w:pStyle w:val="bodytext"/>
      </w:pPr>
      <w:r>
        <w:t>The code at the end of ErrorHandler</w:t>
      </w:r>
      <w:r w:rsidR="00A45B6F">
        <w:t xml:space="preserve"> does one of the following things:</w:t>
      </w:r>
    </w:p>
    <w:p w14:paraId="1B90634C" w14:textId="7C2FF3E1" w:rsidR="00A45B6F" w:rsidRDefault="00A45B6F" w:rsidP="00E11BA3">
      <w:pPr>
        <w:pStyle w:val="bulletfirst"/>
      </w:pPr>
      <w:r>
        <w:t>If we’re inside a TRY or the error occurred in the startup program at runtime, call ImmediateExit, which closes all forms, releases all global objects, closes all procedure and library files, does other cleanup, and terminates the program with either CANCEL (</w:t>
      </w:r>
      <w:r w:rsidR="00D6650E">
        <w:t xml:space="preserve">when </w:t>
      </w:r>
      <w:r>
        <w:t>running in the IDE) or the</w:t>
      </w:r>
      <w:r w:rsidR="003250AE">
        <w:t xml:space="preserve"> ExitProcess</w:t>
      </w:r>
      <w:r>
        <w:t xml:space="preserve"> Windows API function</w:t>
      </w:r>
      <w:r w:rsidR="00D6650E">
        <w:t xml:space="preserve"> (when running an executable)</w:t>
      </w:r>
      <w:r>
        <w:t>, which returns an error code (I’ll discuss that in more detail later).</w:t>
      </w:r>
    </w:p>
    <w:p w14:paraId="0D3E11AF" w14:textId="7E5F0B38" w:rsidR="00A45B6F" w:rsidRDefault="00A45B6F" w:rsidP="0012145B">
      <w:pPr>
        <w:pStyle w:val="bullet"/>
      </w:pPr>
      <w:r>
        <w:t>If we’re supposed to continue in the program, do some cleanup and then RETURN TO the routine containing the READ EVENT</w:t>
      </w:r>
      <w:r w:rsidR="00D6650E">
        <w:t>S statement</w:t>
      </w:r>
      <w:r>
        <w:t>.</w:t>
      </w:r>
    </w:p>
    <w:p w14:paraId="21392D75" w14:textId="77777777" w:rsidR="00A45B6F" w:rsidRPr="00A45B6F" w:rsidRDefault="00A45B6F" w:rsidP="0012145B">
      <w:pPr>
        <w:pStyle w:val="bulletlast"/>
      </w:pPr>
      <w:r>
        <w:t xml:space="preserve">If </w:t>
      </w:r>
      <w:r w:rsidR="009F158B">
        <w:t>none</w:t>
      </w:r>
      <w:r>
        <w:t xml:space="preserve"> of the above </w:t>
      </w:r>
      <w:r w:rsidR="009F158B">
        <w:t>is</w:t>
      </w:r>
      <w:r>
        <w:t xml:space="preserve"> done, do some cleanup and RETURN TO MASTER to shut down the program in an orderly manner.</w:t>
      </w:r>
    </w:p>
    <w:p w14:paraId="2991B4E7" w14:textId="77777777" w:rsidR="00CE215E" w:rsidRDefault="00CE215E" w:rsidP="00C2303D">
      <w:pPr>
        <w:pStyle w:val="Heading1"/>
      </w:pPr>
      <w:r>
        <w:t>Returning an error code</w:t>
      </w:r>
    </w:p>
    <w:p w14:paraId="55D5BBC3" w14:textId="77777777" w:rsidR="00CE215E" w:rsidRDefault="00CE215E" w:rsidP="0012145B">
      <w:pPr>
        <w:pStyle w:val="bodytext"/>
      </w:pPr>
      <w:r>
        <w:t>While a function or method can return a value to the caller, an executable can’t. So, if you</w:t>
      </w:r>
      <w:r w:rsidR="003250AE">
        <w:t>r application was launched from another application, such as the Windows Task Scheduler, and you</w:t>
      </w:r>
      <w:r>
        <w:t xml:space="preserve"> want to </w:t>
      </w:r>
      <w:r w:rsidR="003250AE">
        <w:t xml:space="preserve">tell that application </w:t>
      </w:r>
      <w:r>
        <w:t xml:space="preserve">whether </w:t>
      </w:r>
      <w:r w:rsidR="003250AE">
        <w:t>your</w:t>
      </w:r>
      <w:r>
        <w:t xml:space="preserve"> application succeeded or terminated with an error, you need some way to </w:t>
      </w:r>
      <w:r w:rsidR="003250AE">
        <w:t xml:space="preserve">send </w:t>
      </w:r>
      <w:r>
        <w:t>that to the caller. One way is to terminate the application using the ExitProcess Windows API</w:t>
      </w:r>
      <w:r w:rsidR="003250AE">
        <w:t xml:space="preserve"> function. </w:t>
      </w:r>
      <w:r w:rsidR="00040F9C">
        <w:t>The function returns an exit code the other application can use; 0 means the application succeeded.</w:t>
      </w:r>
    </w:p>
    <w:p w14:paraId="03910A60" w14:textId="77777777" w:rsidR="00040F9C" w:rsidRDefault="00040F9C" w:rsidP="0012145B">
      <w:pPr>
        <w:pStyle w:val="bodytext"/>
      </w:pPr>
      <w:r>
        <w:t>ExitProcess is easy to use:</w:t>
      </w:r>
    </w:p>
    <w:p w14:paraId="6E47B2E1" w14:textId="77777777" w:rsidR="00CE215E" w:rsidRPr="00CE215E" w:rsidRDefault="00CE215E" w:rsidP="00CE215E">
      <w:pPr>
        <w:pStyle w:val="codefirstline"/>
        <w:rPr>
          <w:rFonts w:eastAsiaTheme="minorHAnsi"/>
        </w:rPr>
      </w:pPr>
      <w:r w:rsidRPr="00CE215E">
        <w:rPr>
          <w:rFonts w:eastAsiaTheme="minorHAnsi"/>
        </w:rPr>
        <w:t>declare ExitProcess in Win32API integer ExitCode</w:t>
      </w:r>
    </w:p>
    <w:p w14:paraId="4FA64FCF" w14:textId="77777777" w:rsidR="00CE215E" w:rsidRPr="00CE215E" w:rsidRDefault="00CE215E" w:rsidP="00CE215E">
      <w:pPr>
        <w:pStyle w:val="codelastline"/>
        <w:rPr>
          <w:rFonts w:eastAsiaTheme="minorHAnsi"/>
        </w:rPr>
      </w:pPr>
      <w:r w:rsidRPr="00CE215E">
        <w:rPr>
          <w:rFonts w:eastAsiaTheme="minorHAnsi"/>
        </w:rPr>
        <w:t>ExitProcess(lnReturnCode)</w:t>
      </w:r>
    </w:p>
    <w:p w14:paraId="3A508B98" w14:textId="56E77E3C" w:rsidR="00CE215E" w:rsidRDefault="00040F9C" w:rsidP="0012145B">
      <w:pPr>
        <w:pStyle w:val="bodytext"/>
      </w:pPr>
      <w:r>
        <w:t xml:space="preserve">However, since it terminates the application immediately, be sure to do this as the last thing in your application. If you look at the ImmediateExit method of SFErrorMgr, you’ll see that </w:t>
      </w:r>
      <w:r w:rsidR="00E11BA3">
        <w:t xml:space="preserve">it calls </w:t>
      </w:r>
      <w:r>
        <w:t>ExitProcess after all the cleanup tasks are done</w:t>
      </w:r>
      <w:r w:rsidR="00E11BA3">
        <w:t>. It passes nReturnCode as the return value, so you can set that to any value you wish in a subclass of SFErrorMgr.</w:t>
      </w:r>
    </w:p>
    <w:p w14:paraId="68894C90" w14:textId="77777777" w:rsidR="001002A1" w:rsidRDefault="001002A1" w:rsidP="00C2303D">
      <w:pPr>
        <w:pStyle w:val="Heading1"/>
      </w:pPr>
      <w:r>
        <w:t>Error log analy</w:t>
      </w:r>
      <w:r w:rsidR="002D1C77">
        <w:t>s</w:t>
      </w:r>
      <w:r>
        <w:t>is strategies</w:t>
      </w:r>
    </w:p>
    <w:p w14:paraId="764B189C" w14:textId="77777777" w:rsidR="00E32B34" w:rsidRPr="00E32B34" w:rsidRDefault="00E32B34" w:rsidP="0012145B">
      <w:pPr>
        <w:pStyle w:val="bodytext"/>
      </w:pPr>
      <w:r>
        <w:t>Let’s look at some strategies for analyzing the error log.</w:t>
      </w:r>
    </w:p>
    <w:p w14:paraId="39FC12E1" w14:textId="7C41F7EC" w:rsidR="004536C6" w:rsidRDefault="00E32B34" w:rsidP="0012145B">
      <w:pPr>
        <w:pStyle w:val="bulletfirst"/>
      </w:pPr>
      <w:r>
        <w:lastRenderedPageBreak/>
        <w:t xml:space="preserve">I tend to look at </w:t>
      </w:r>
      <w:r w:rsidR="00665F9C">
        <w:t>the text file generated by SFErrorMgr</w:t>
      </w:r>
      <w:r>
        <w:t xml:space="preserve"> much more often than Errorlog.dbf, mostly because that’s what’s emailed to us or attached to a support ticket. It contains information about the most recent error. However, sometimes I ask the user to send me </w:t>
      </w:r>
      <w:r w:rsidR="004536C6">
        <w:t xml:space="preserve">Errorlog.dbf </w:t>
      </w:r>
      <w:r>
        <w:t>and fpt because they contain a history of all errors, and sometimes that’s needed for more complex issues.</w:t>
      </w:r>
    </w:p>
    <w:p w14:paraId="166D2578" w14:textId="77777777" w:rsidR="00391727" w:rsidRDefault="00391727" w:rsidP="0012145B">
      <w:pPr>
        <w:pStyle w:val="bullet"/>
      </w:pPr>
      <w:r>
        <w:t>The first thing</w:t>
      </w:r>
      <w:r w:rsidR="00706740">
        <w:t>s</w:t>
      </w:r>
      <w:r>
        <w:t xml:space="preserve"> I look at </w:t>
      </w:r>
      <w:r w:rsidR="00706740">
        <w:t xml:space="preserve">are </w:t>
      </w:r>
      <w:r>
        <w:t>the error number, message, and method. Sometimes that alone tells you what the problem is. For example:</w:t>
      </w:r>
    </w:p>
    <w:p w14:paraId="74433D5D" w14:textId="77777777" w:rsidR="00391727" w:rsidRDefault="00391727" w:rsidP="00391727">
      <w:pPr>
        <w:pStyle w:val="codefirstline"/>
      </w:pPr>
      <w:r>
        <w:tab/>
      </w:r>
      <w:r>
        <w:tab/>
        <w:t>Error #:    2005</w:t>
      </w:r>
    </w:p>
    <w:p w14:paraId="529611A5" w14:textId="77777777" w:rsidR="00391727" w:rsidRDefault="00391727" w:rsidP="00391727">
      <w:pPr>
        <w:pStyle w:val="code"/>
      </w:pPr>
      <w:r>
        <w:tab/>
      </w:r>
      <w:r>
        <w:tab/>
        <w:t>Message:    Error loading file - record number 3.  frmScheduleWizard &lt;or one</w:t>
      </w:r>
    </w:p>
    <w:p w14:paraId="622FC054" w14:textId="77777777" w:rsidR="00391727" w:rsidRDefault="00391727" w:rsidP="00391727">
      <w:pPr>
        <w:pStyle w:val="code"/>
      </w:pPr>
      <w:r>
        <w:tab/>
      </w:r>
      <w:r>
        <w:tab/>
      </w:r>
      <w:r>
        <w:tab/>
        <w:t>of its members&gt;.  Loading form or the data environment : OLE error code</w:t>
      </w:r>
    </w:p>
    <w:p w14:paraId="5CF24B1A" w14:textId="77777777" w:rsidR="00391727" w:rsidRDefault="00391727" w:rsidP="00391727">
      <w:pPr>
        <w:pStyle w:val="code"/>
      </w:pPr>
      <w:r>
        <w:tab/>
      </w:r>
      <w:r>
        <w:tab/>
      </w:r>
      <w:r>
        <w:tab/>
        <w:t>0x80040154: Class not registered</w:t>
      </w:r>
    </w:p>
    <w:p w14:paraId="5638168F" w14:textId="77777777" w:rsidR="00391727" w:rsidRDefault="00391727" w:rsidP="00391727">
      <w:pPr>
        <w:pStyle w:val="codelastline"/>
      </w:pPr>
      <w:r>
        <w:tab/>
      </w:r>
      <w:r>
        <w:tab/>
        <w:t>Method:     sfqapplication.schedulereport</w:t>
      </w:r>
    </w:p>
    <w:p w14:paraId="40C65E4A" w14:textId="77777777" w:rsidR="00391727" w:rsidRDefault="00391727" w:rsidP="0012145B">
      <w:pPr>
        <w:pStyle w:val="indented"/>
      </w:pPr>
      <w:r>
        <w:t>The ScheduleReport method instantiates a form class, which fails when loading the class (otherwise the error would have occurring in a method of the class). “Class not registered” means an ActiveX control on the form isn’t registered on the user’s system. A quick check of the controls on the form tells me it’s TaskScheduler.DLL that for some reason isn’t registered, so using REGSVR32 fixe</w:t>
      </w:r>
      <w:r w:rsidR="00B70DDA">
        <w:t>d</w:t>
      </w:r>
      <w:r>
        <w:t xml:space="preserve"> the problem.</w:t>
      </w:r>
    </w:p>
    <w:p w14:paraId="151C1DC5" w14:textId="77777777" w:rsidR="00B70DDA" w:rsidRDefault="00B70DDA" w:rsidP="0012145B">
      <w:pPr>
        <w:pStyle w:val="indented"/>
      </w:pPr>
      <w:r>
        <w:t>Here’s another one:</w:t>
      </w:r>
    </w:p>
    <w:p w14:paraId="72AEBCB8" w14:textId="77777777" w:rsidR="00B70DDA" w:rsidRDefault="00B70DDA" w:rsidP="00B70DDA">
      <w:pPr>
        <w:pStyle w:val="codefirstline"/>
      </w:pPr>
      <w:r>
        <w:tab/>
      </w:r>
      <w:r>
        <w:tab/>
        <w:t>Error #:    1</w:t>
      </w:r>
    </w:p>
    <w:p w14:paraId="348ADADA" w14:textId="77777777" w:rsidR="00B70DDA" w:rsidRDefault="00B70DDA" w:rsidP="00B70DDA">
      <w:pPr>
        <w:pStyle w:val="code"/>
      </w:pPr>
      <w:r>
        <w:tab/>
      </w:r>
      <w:r>
        <w:tab/>
        <w:t>Message:    File 'decrypt.prg' does not exist.</w:t>
      </w:r>
    </w:p>
    <w:p w14:paraId="4DFAA859" w14:textId="77777777" w:rsidR="00B70DDA" w:rsidRDefault="00B70DDA" w:rsidP="00B70DDA">
      <w:pPr>
        <w:pStyle w:val="codelastline"/>
      </w:pPr>
      <w:r>
        <w:tab/>
      </w:r>
      <w:r>
        <w:tab/>
        <w:t>Method:     sfutility.decrypt</w:t>
      </w:r>
    </w:p>
    <w:p w14:paraId="24193F4B" w14:textId="649AB199" w:rsidR="00B70DDA" w:rsidRPr="00B70DDA" w:rsidRDefault="00B70DDA" w:rsidP="0012145B">
      <w:pPr>
        <w:pStyle w:val="indented"/>
      </w:pPr>
      <w:r>
        <w:t>Looking at the Decrypt method, I see a call to a Decrypt function. However, that function is actually in a</w:t>
      </w:r>
      <w:r w:rsidR="00F12468">
        <w:t>n</w:t>
      </w:r>
      <w:r>
        <w:t xml:space="preserve"> </w:t>
      </w:r>
      <w:r w:rsidR="00F12468">
        <w:t>F</w:t>
      </w:r>
      <w:r>
        <w:t>LL written by Craig Boyd (VFPEncryption</w:t>
      </w:r>
      <w:r w:rsidR="003347EB">
        <w:t>71</w:t>
      </w:r>
      <w:r>
        <w:t>.</w:t>
      </w:r>
      <w:r w:rsidR="00F12468">
        <w:t>fll</w:t>
      </w:r>
      <w:r>
        <w:t xml:space="preserve">), so obviously that </w:t>
      </w:r>
      <w:r w:rsidR="00F12468">
        <w:t>F</w:t>
      </w:r>
      <w:r>
        <w:t xml:space="preserve">LL wasn’t loaded with SET LIBRARY TO. Code doing that is wrapped in a TRY structure, so a quick peek at the folder on the user’s computer showed that file was missing. </w:t>
      </w:r>
      <w:r w:rsidR="004F12C9">
        <w:t>Replacing it solved the problem.</w:t>
      </w:r>
    </w:p>
    <w:p w14:paraId="779DD55E" w14:textId="77777777" w:rsidR="00577786" w:rsidRDefault="00577786" w:rsidP="0012145B">
      <w:pPr>
        <w:pStyle w:val="bullet"/>
      </w:pPr>
      <w:r>
        <w:t>After looking at the error number and message, I next scroll down to the variables defined in the method where the error occurred, looking for clues. If it’s an object, I may also look at the values of the properties of that object. For example, this error occurred when trying to output a report to a file:</w:t>
      </w:r>
    </w:p>
    <w:p w14:paraId="7D0F6F08" w14:textId="77777777" w:rsidR="00577786" w:rsidRDefault="00577786" w:rsidP="00577786">
      <w:pPr>
        <w:pStyle w:val="codefirstline"/>
      </w:pPr>
      <w:r>
        <w:tab/>
      </w:r>
      <w:r>
        <w:tab/>
        <w:t>Error #:    202</w:t>
      </w:r>
    </w:p>
    <w:p w14:paraId="542377B9" w14:textId="77777777" w:rsidR="00577786" w:rsidRDefault="00577786" w:rsidP="00577786">
      <w:pPr>
        <w:pStyle w:val="code"/>
      </w:pPr>
      <w:r>
        <w:tab/>
      </w:r>
      <w:r>
        <w:tab/>
        <w:t>Message:    Invalid path or file name.</w:t>
      </w:r>
    </w:p>
    <w:p w14:paraId="6FB4CABF" w14:textId="77777777" w:rsidR="00577786" w:rsidRDefault="00577786" w:rsidP="00577786">
      <w:pPr>
        <w:pStyle w:val="codelastline"/>
      </w:pPr>
      <w:r>
        <w:tab/>
      </w:r>
      <w:r>
        <w:tab/>
        <w:t>Method:     sfroutputdelimited..createfile</w:t>
      </w:r>
    </w:p>
    <w:p w14:paraId="05D2F9BA" w14:textId="77777777" w:rsidR="00577786" w:rsidRDefault="00577786" w:rsidP="0012145B">
      <w:pPr>
        <w:pStyle w:val="indented"/>
      </w:pPr>
      <w:r>
        <w:t>The cOutputFileName property of SFROutputDelimited was set to “Z:\Data\Export.csv.” The user used to have a drive mapping for Z: but doesn’t anymore, hence the error.</w:t>
      </w:r>
      <w:r w:rsidR="0000324E">
        <w:t xml:space="preserve"> The immediate solution is to tell the user to use a different path, but this also gives us an opportunity to improve the error handling of the application: rather than letting the user get the “red error dialog,” we could test whether the specified path is valid and display an appropriate warning message if not.</w:t>
      </w:r>
    </w:p>
    <w:p w14:paraId="09C2FD43" w14:textId="77777777" w:rsidR="007C0A2A" w:rsidRDefault="007C0A2A" w:rsidP="0012145B">
      <w:pPr>
        <w:pStyle w:val="indented"/>
      </w:pPr>
      <w:r>
        <w:lastRenderedPageBreak/>
        <w:t>Here’s another error:</w:t>
      </w:r>
    </w:p>
    <w:p w14:paraId="187A98A8" w14:textId="77777777" w:rsidR="007C0A2A" w:rsidRDefault="007C0A2A" w:rsidP="007C0A2A">
      <w:pPr>
        <w:pStyle w:val="codefirstline"/>
      </w:pPr>
      <w:r>
        <w:tab/>
      </w:r>
      <w:r>
        <w:tab/>
        <w:t>Error #:    1526</w:t>
      </w:r>
    </w:p>
    <w:p w14:paraId="323F2A0B" w14:textId="77777777" w:rsidR="007C0A2A" w:rsidRDefault="007C0A2A" w:rsidP="007C0A2A">
      <w:pPr>
        <w:pStyle w:val="code"/>
      </w:pPr>
      <w:r>
        <w:tab/>
      </w:r>
      <w:r>
        <w:tab/>
        <w:t>Message:    [MySQL][ODBC 5.2(a) Driver][mysqld-5.5.28-log]FUNCTION</w:t>
      </w:r>
    </w:p>
    <w:p w14:paraId="3C3CA6A3" w14:textId="77777777" w:rsidR="007C0A2A" w:rsidRDefault="007C0A2A" w:rsidP="007C0A2A">
      <w:pPr>
        <w:pStyle w:val="code"/>
      </w:pPr>
      <w:r>
        <w:tab/>
      </w:r>
      <w:r>
        <w:tab/>
      </w:r>
      <w:r>
        <w:tab/>
        <w:t>central.GoMonthDay does not exist</w:t>
      </w:r>
    </w:p>
    <w:p w14:paraId="7DD18F5B" w14:textId="77777777" w:rsidR="007C0A2A" w:rsidRDefault="007C0A2A" w:rsidP="007C0A2A">
      <w:pPr>
        <w:pStyle w:val="codelastline"/>
      </w:pPr>
      <w:r>
        <w:tab/>
      </w:r>
      <w:r>
        <w:tab/>
        <w:t>Method:     SelectFromSingleTable</w:t>
      </w:r>
    </w:p>
    <w:p w14:paraId="6B759596" w14:textId="77777777" w:rsidR="007C0A2A" w:rsidRDefault="007C0A2A" w:rsidP="0012145B">
      <w:pPr>
        <w:pStyle w:val="indented"/>
      </w:pPr>
      <w:r>
        <w:t>Looking at the variables for SelectFromSingleTable, I see that tcSelect, which contains the SQL statement to use, contains:</w:t>
      </w:r>
    </w:p>
    <w:p w14:paraId="18F87B54" w14:textId="77777777" w:rsidR="004D0AEA" w:rsidRDefault="007C0A2A" w:rsidP="007C0A2A">
      <w:pPr>
        <w:pStyle w:val="codefirstline"/>
      </w:pPr>
      <w:r>
        <w:tab/>
      </w:r>
      <w:r>
        <w:tab/>
        <w:t>select CustID, SettlementDateTime, DollarAmountPaid, MergedSettlementID from</w:t>
      </w:r>
    </w:p>
    <w:p w14:paraId="0FA00548" w14:textId="77777777" w:rsidR="007C0A2A" w:rsidRDefault="004D0AEA" w:rsidP="004D0AEA">
      <w:pPr>
        <w:pStyle w:val="codelastline"/>
      </w:pPr>
      <w:r>
        <w:tab/>
      </w:r>
      <w:r>
        <w:tab/>
      </w:r>
      <w:r w:rsidR="007C0A2A">
        <w:t>settlement where SettlementDateTime&gt;=GoMonthDay(curdate, -5,  1)</w:t>
      </w:r>
    </w:p>
    <w:p w14:paraId="08F764BD" w14:textId="77777777" w:rsidR="007C0A2A" w:rsidRDefault="004D0AEA" w:rsidP="0012145B">
      <w:pPr>
        <w:pStyle w:val="indented"/>
      </w:pPr>
      <w:r>
        <w:t>The user created a filter that uses an expression the MySQL database doesn’t understand.</w:t>
      </w:r>
    </w:p>
    <w:p w14:paraId="15E06860" w14:textId="77777777" w:rsidR="004536C6" w:rsidRDefault="00E9797E" w:rsidP="0012145B">
      <w:pPr>
        <w:pStyle w:val="bullet"/>
      </w:pPr>
      <w:r>
        <w:t>Unless you’re running the application in the IDE or had Debug Info turned on when you built the EXE (which make</w:t>
      </w:r>
      <w:r w:rsidR="00706740">
        <w:t>s</w:t>
      </w:r>
      <w:r>
        <w:t xml:space="preserve"> the EXE much larger), the line number and code statement in the error log are empty. To figure out exactly where an error occurred in that case sometimes calls for detective work. I look at the </w:t>
      </w:r>
      <w:r w:rsidR="004536C6">
        <w:t>value</w:t>
      </w:r>
      <w:r>
        <w:t>s</w:t>
      </w:r>
      <w:r w:rsidR="004536C6">
        <w:t xml:space="preserve"> of variables </w:t>
      </w:r>
      <w:r>
        <w:t xml:space="preserve">and </w:t>
      </w:r>
      <w:r w:rsidR="004536C6">
        <w:t xml:space="preserve">determine where </w:t>
      </w:r>
      <w:r>
        <w:t>they were set in the code. For example, variables that contain .F. probably weren’t touched (they’re .F. because the LOCAL statement that declared them made them logical by default)</w:t>
      </w:r>
      <w:r w:rsidR="00845BCE">
        <w:t>, so I know execution didn’t get to the point where those</w:t>
      </w:r>
      <w:r w:rsidR="000349E2">
        <w:t xml:space="preserve"> variables were assigned values.</w:t>
      </w:r>
      <w:r w:rsidR="00714A3B">
        <w:t xml:space="preserve"> Here’s an example:</w:t>
      </w:r>
    </w:p>
    <w:p w14:paraId="5D10E9D0" w14:textId="77777777" w:rsidR="00714A3B" w:rsidRDefault="00714A3B" w:rsidP="00714A3B">
      <w:pPr>
        <w:pStyle w:val="codefirstline"/>
      </w:pPr>
      <w:r>
        <w:tab/>
      </w:r>
      <w:r>
        <w:tab/>
        <w:t>LCGROUPBY Local C "group by 14"  processcursor</w:t>
      </w:r>
    </w:p>
    <w:p w14:paraId="6CE6C094" w14:textId="77777777" w:rsidR="00714A3B" w:rsidRDefault="00714A3B" w:rsidP="00714A3B">
      <w:pPr>
        <w:pStyle w:val="code"/>
      </w:pPr>
      <w:r>
        <w:tab/>
      </w:r>
      <w:r>
        <w:tab/>
        <w:t>LCGROUP_AVERAGE_FIELDS Local C ""  processcursor</w:t>
      </w:r>
    </w:p>
    <w:p w14:paraId="6B76DCCF" w14:textId="77777777" w:rsidR="00714A3B" w:rsidRDefault="00714A3B" w:rsidP="00714A3B">
      <w:pPr>
        <w:pStyle w:val="code"/>
      </w:pPr>
      <w:r>
        <w:tab/>
      </w:r>
      <w:r>
        <w:tab/>
        <w:t>LCGROUP_COUNTS Local C ""  processcursor</w:t>
      </w:r>
    </w:p>
    <w:p w14:paraId="4A01D288" w14:textId="77777777" w:rsidR="00714A3B" w:rsidRDefault="00714A3B" w:rsidP="00714A3B">
      <w:pPr>
        <w:pStyle w:val="code"/>
      </w:pPr>
      <w:r>
        <w:tab/>
      </w:r>
      <w:r>
        <w:tab/>
        <w:t>LCGROUP_COUNT_FIELDS Local C ""  processcursor</w:t>
      </w:r>
    </w:p>
    <w:p w14:paraId="42F68372" w14:textId="77777777" w:rsidR="00714A3B" w:rsidRDefault="00714A3B" w:rsidP="00714A3B">
      <w:pPr>
        <w:pStyle w:val="code"/>
      </w:pPr>
      <w:r>
        <w:tab/>
      </w:r>
      <w:r>
        <w:tab/>
        <w:t>LLHAVECOUNT Local L .F.  processcursor</w:t>
      </w:r>
    </w:p>
    <w:p w14:paraId="061D96AB" w14:textId="77777777" w:rsidR="00714A3B" w:rsidRDefault="00714A3B" w:rsidP="00714A3B">
      <w:pPr>
        <w:pStyle w:val="codelastline"/>
      </w:pPr>
      <w:r>
        <w:tab/>
      </w:r>
      <w:r>
        <w:tab/>
        <w:t>LCAVERAGE Local L .F.  processcursor</w:t>
      </w:r>
    </w:p>
    <w:p w14:paraId="3829C0F7" w14:textId="77777777" w:rsidR="006C7E98" w:rsidRDefault="00714A3B" w:rsidP="0012145B">
      <w:pPr>
        <w:pStyle w:val="indented"/>
      </w:pPr>
      <w:r>
        <w:t xml:space="preserve">It looks like the block of code where the </w:t>
      </w:r>
      <w:r w:rsidR="00023534">
        <w:t xml:space="preserve">error </w:t>
      </w:r>
      <w:r>
        <w:t>occurred is between the initialization of lcGroup_Count_Fields and llHaveCount.</w:t>
      </w:r>
    </w:p>
    <w:p w14:paraId="34DC88F7" w14:textId="5A701CA7" w:rsidR="006C7E98" w:rsidRDefault="006C7E98" w:rsidP="0012145B">
      <w:pPr>
        <w:pStyle w:val="bullet"/>
      </w:pPr>
      <w:r>
        <w:t>Note that declaring variables in the LOCAL statement in the same order as they’re first assigned values helps immensely. Because declaring them assigns them a value of .F., they’ll appear in the order declared in the error log. If they’re also assigned values in that same order, code assigned values to variables which appear in the error log with the default of .F. probably hasn’t been reached yet.</w:t>
      </w:r>
      <w:r w:rsidR="00E25E1F">
        <w:t xml:space="preserve"> Rather than doing this manually, which would be tedious, I use Thor’s Create LOCALs tool</w:t>
      </w:r>
      <w:r w:rsidR="00792897">
        <w:t xml:space="preserve"> (Thor is another VFPX project: </w:t>
      </w:r>
      <w:hyperlink r:id="rId19" w:history="1">
        <w:r w:rsidR="00792897" w:rsidRPr="00A14A00">
          <w:rPr>
            <w:rStyle w:val="Hyperlink"/>
          </w:rPr>
          <w:t>https://github.com/VFPX/Thor</w:t>
        </w:r>
      </w:hyperlink>
      <w:r w:rsidR="00792897">
        <w:t>)</w:t>
      </w:r>
      <w:r w:rsidR="00E25E1F">
        <w:t>, which I’ve assigned a hotkey to.</w:t>
      </w:r>
    </w:p>
    <w:p w14:paraId="0B7F3F47" w14:textId="77777777" w:rsidR="00257C00" w:rsidRDefault="00257C00" w:rsidP="0012145B">
      <w:pPr>
        <w:pStyle w:val="bullet"/>
      </w:pPr>
      <w:r>
        <w:t>Because LIST OBJECTS only shows objects stored in memory variables, you can’t see the values of properties of objects that are contained in properties of objects. For example, suppose you have a SFApplication object stored in the global variable oApp, and it has a reference to a SFUser object in its oUser property. All the error log will display for oUser is this:</w:t>
      </w:r>
    </w:p>
    <w:p w14:paraId="2BAB4E93" w14:textId="77777777" w:rsidR="00257C00" w:rsidRDefault="00257C00" w:rsidP="00257C00">
      <w:pPr>
        <w:pStyle w:val="codesingleline"/>
        <w:ind w:left="720"/>
      </w:pPr>
      <w:r w:rsidRPr="00257C00">
        <w:lastRenderedPageBreak/>
        <w:t>O</w:t>
      </w:r>
      <w:r>
        <w:t xml:space="preserve">USER </w:t>
      </w:r>
      <w:r w:rsidRPr="00257C00">
        <w:t xml:space="preserve"> O</w:t>
      </w:r>
      <w:r>
        <w:t xml:space="preserve"> SFUSER</w:t>
      </w:r>
    </w:p>
    <w:p w14:paraId="65F237B0" w14:textId="6DA12375" w:rsidR="000E02C8" w:rsidRDefault="000E02C8" w:rsidP="0012145B">
      <w:pPr>
        <w:pStyle w:val="indented"/>
      </w:pPr>
      <w:r>
        <w:t>The only way to see the values of the properties of oUser is to put it, even if just temporarily</w:t>
      </w:r>
      <w:r w:rsidR="00792897">
        <w:t>,</w:t>
      </w:r>
      <w:r>
        <w:t xml:space="preserve"> into a memory variable:</w:t>
      </w:r>
    </w:p>
    <w:p w14:paraId="184F566C" w14:textId="77777777" w:rsidR="000E02C8" w:rsidRPr="000E02C8" w:rsidRDefault="000E02C8" w:rsidP="000E02C8">
      <w:pPr>
        <w:pStyle w:val="codesingleline"/>
      </w:pPr>
      <w:r>
        <w:tab/>
      </w:r>
      <w:r>
        <w:tab/>
        <w:t>loUser = oApp.oUser</w:t>
      </w:r>
    </w:p>
    <w:p w14:paraId="36B32DE6" w14:textId="77777777" w:rsidR="000E02C8" w:rsidRDefault="000E02C8" w:rsidP="0012145B">
      <w:pPr>
        <w:pStyle w:val="indented"/>
      </w:pPr>
      <w:r>
        <w:t>Now loUser will show up as its own object, complete with a listing of property values.</w:t>
      </w:r>
    </w:p>
    <w:p w14:paraId="12F4A108" w14:textId="77777777" w:rsidR="000E02C8" w:rsidRDefault="000E02C8" w:rsidP="0012145B">
      <w:pPr>
        <w:pStyle w:val="indented"/>
      </w:pPr>
      <w:r>
        <w:t>A bigger design issue is that you should favor objects as individual global variables rather than members of a single global application object.</w:t>
      </w:r>
    </w:p>
    <w:p w14:paraId="4DD26687" w14:textId="77777777" w:rsidR="00EF1DF4" w:rsidRDefault="00EF1DF4" w:rsidP="0012145B">
      <w:pPr>
        <w:pStyle w:val="bullet"/>
      </w:pPr>
      <w:r>
        <w:t>I don’t look at the call stack very often. About the only time is when I’m trying to figure out where a particular method was called from when it can be called from multiple places.</w:t>
      </w:r>
    </w:p>
    <w:p w14:paraId="1BB432D8" w14:textId="77777777" w:rsidR="00EF1DF4" w:rsidRDefault="00EF1DF4" w:rsidP="0012145B">
      <w:pPr>
        <w:pStyle w:val="bullet"/>
      </w:pPr>
      <w:r>
        <w:t>The environment variables section is occasionally handy. One puzzling VFP error that can occur before the application even starts is caused by an invalid PATH setting (the Windows, not VFP, path). Also, if the error occurs before the user logs into the application, the environment variables often contain values that hint at who the user might be in case you need to contact them for more information:</w:t>
      </w:r>
    </w:p>
    <w:p w14:paraId="6B0F4E3A" w14:textId="77777777" w:rsidR="00EF1DF4" w:rsidRDefault="00EF1DF4" w:rsidP="00EF1DF4">
      <w:pPr>
        <w:pStyle w:val="codelastline"/>
      </w:pPr>
      <w:r>
        <w:tab/>
      </w:r>
      <w:r>
        <w:tab/>
      </w:r>
      <w:r w:rsidRPr="00EF1DF4">
        <w:t>TEMP (</w:t>
      </w:r>
      <w:r w:rsidRPr="00150B06">
        <w:rPr>
          <w:highlight w:val="yellow"/>
        </w:rPr>
        <w:t>DHENNIGWIN8\dhennig</w:t>
      </w:r>
      <w:r w:rsidRPr="00EF1DF4">
        <w:t>): %USERPROFILE%\AppData\Local\Temp</w:t>
      </w:r>
    </w:p>
    <w:p w14:paraId="4538E508" w14:textId="77777777" w:rsidR="00A8009C" w:rsidRDefault="00A8009C" w:rsidP="0012145B">
      <w:pPr>
        <w:pStyle w:val="bullet"/>
      </w:pPr>
      <w:r>
        <w:t>The other sections in the error log have only proven useful once or twice but it’s worth having them there just in case.</w:t>
      </w:r>
    </w:p>
    <w:p w14:paraId="32B7355B" w14:textId="77777777" w:rsidR="0012145B" w:rsidRDefault="0012145B" w:rsidP="0012145B">
      <w:pPr>
        <w:pStyle w:val="bulletlast"/>
      </w:pPr>
      <w:r>
        <w:t>Sometimes the cause of an error can be far removed from where the error happens. Here’s part of an error log we received recently:</w:t>
      </w:r>
    </w:p>
    <w:p w14:paraId="3986A88B" w14:textId="77777777" w:rsidR="0012145B" w:rsidRDefault="0012145B" w:rsidP="0012145B">
      <w:pPr>
        <w:pStyle w:val="codefirstline"/>
        <w:ind w:left="720"/>
      </w:pPr>
      <w:r>
        <w:t>Error #:    31</w:t>
      </w:r>
    </w:p>
    <w:p w14:paraId="7DFCB715" w14:textId="77777777" w:rsidR="0012145B" w:rsidRDefault="0012145B" w:rsidP="0012145B">
      <w:pPr>
        <w:pStyle w:val="code"/>
        <w:ind w:left="720"/>
      </w:pPr>
      <w:r>
        <w:t>Message:    Invalid subscript reference.</w:t>
      </w:r>
    </w:p>
    <w:p w14:paraId="6308919E" w14:textId="77777777" w:rsidR="0012145B" w:rsidRDefault="0012145B" w:rsidP="0012145B">
      <w:pPr>
        <w:pStyle w:val="code"/>
        <w:ind w:left="720"/>
      </w:pPr>
      <w:r>
        <w:t>Method:     sfgetcondition.cboOperator.requery</w:t>
      </w:r>
    </w:p>
    <w:p w14:paraId="5AC7574D" w14:textId="77777777" w:rsidR="0012145B" w:rsidRDefault="0012145B" w:rsidP="0012145B">
      <w:pPr>
        <w:pStyle w:val="code"/>
        <w:ind w:left="720"/>
      </w:pPr>
      <w:r>
        <w:t>LNOPERATORS Local N 0   requery</w:t>
      </w:r>
    </w:p>
    <w:p w14:paraId="2C6D1D4F" w14:textId="77777777" w:rsidR="0012145B" w:rsidRDefault="0012145B" w:rsidP="0012145B">
      <w:pPr>
        <w:pStyle w:val="code"/>
        <w:ind w:left="720"/>
      </w:pPr>
      <w:r>
        <w:t>LNI Local N 29   requery</w:t>
      </w:r>
    </w:p>
    <w:p w14:paraId="710A2E99" w14:textId="77777777" w:rsidR="0012145B" w:rsidRDefault="0012145B" w:rsidP="0012145B">
      <w:pPr>
        <w:pStyle w:val="code"/>
        <w:ind w:left="720"/>
      </w:pPr>
      <w:r>
        <w:t>LOOPERATOR Local O SFOPERATORISNO  requery</w:t>
      </w:r>
    </w:p>
    <w:p w14:paraId="2EAA87B0" w14:textId="77777777" w:rsidR="0012145B" w:rsidRDefault="0012145B" w:rsidP="0012145B">
      <w:pPr>
        <w:pStyle w:val="code"/>
        <w:ind w:left="720"/>
      </w:pPr>
      <w:r>
        <w:t>LCOPERATOR Local C ""  requery</w:t>
      </w:r>
    </w:p>
    <w:p w14:paraId="5F243830" w14:textId="77777777" w:rsidR="0012145B" w:rsidRDefault="0012145B" w:rsidP="0012145B">
      <w:pPr>
        <w:pStyle w:val="code"/>
        <w:ind w:left="720"/>
      </w:pPr>
      <w:r>
        <w:t>LAITEMS Local A requery</w:t>
      </w:r>
    </w:p>
    <w:p w14:paraId="0B8C6DB2" w14:textId="77777777" w:rsidR="0012145B" w:rsidRDefault="0012145B" w:rsidP="0012145B">
      <w:pPr>
        <w:pStyle w:val="codelastline"/>
        <w:ind w:left="720"/>
      </w:pPr>
      <w:r>
        <w:t>( 1) L .F.</w:t>
      </w:r>
    </w:p>
    <w:p w14:paraId="2558FA7E" w14:textId="77777777" w:rsidR="0012145B" w:rsidRPr="0012145B" w:rsidRDefault="0012145B" w:rsidP="008769F6">
      <w:pPr>
        <w:pStyle w:val="indented"/>
      </w:pPr>
      <w:r>
        <w:t>Here’s the relevant code from the Requery method:</w:t>
      </w:r>
    </w:p>
    <w:p w14:paraId="618E696C" w14:textId="77777777" w:rsidR="0012145B" w:rsidRPr="0012145B" w:rsidRDefault="0012145B" w:rsidP="0012145B">
      <w:pPr>
        <w:pStyle w:val="codefirstline"/>
        <w:ind w:left="720"/>
        <w:rPr>
          <w:rFonts w:eastAsiaTheme="minorHAnsi"/>
        </w:rPr>
      </w:pPr>
      <w:r w:rsidRPr="0012145B">
        <w:rPr>
          <w:rFonts w:eastAsiaTheme="minorHAnsi"/>
        </w:rPr>
        <w:t>for lnI = 1 to alen(.aOperators, 1)</w:t>
      </w:r>
    </w:p>
    <w:p w14:paraId="2F6F302C" w14:textId="77777777" w:rsidR="0012145B" w:rsidRPr="0012145B" w:rsidRDefault="0012145B" w:rsidP="0012145B">
      <w:pPr>
        <w:pStyle w:val="code"/>
        <w:ind w:left="720"/>
        <w:rPr>
          <w:rFonts w:eastAsiaTheme="minorHAnsi"/>
        </w:rPr>
      </w:pPr>
      <w:r w:rsidRPr="0012145B">
        <w:rPr>
          <w:rFonts w:eastAsiaTheme="minorHAnsi"/>
        </w:rPr>
        <w:tab/>
        <w:t>loOperator = .aOperators[lnI, 1]</w:t>
      </w:r>
    </w:p>
    <w:p w14:paraId="5797DCF4" w14:textId="77777777" w:rsidR="0012145B" w:rsidRPr="0012145B" w:rsidRDefault="0012145B" w:rsidP="0012145B">
      <w:pPr>
        <w:pStyle w:val="code"/>
        <w:ind w:left="720"/>
        <w:rPr>
          <w:rFonts w:eastAsiaTheme="minorHAnsi"/>
        </w:rPr>
      </w:pPr>
      <w:r w:rsidRPr="0012145B">
        <w:rPr>
          <w:rFonts w:eastAsiaTheme="minorHAnsi"/>
        </w:rPr>
        <w:tab/>
        <w:t>do case</w:t>
      </w:r>
    </w:p>
    <w:p w14:paraId="780455BA"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case vartype(loOperator) = 'C'</w:t>
      </w:r>
    </w:p>
    <w:p w14:paraId="5959BFA6"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r>
      <w:r w:rsidRPr="0012145B">
        <w:rPr>
          <w:rFonts w:eastAsiaTheme="minorHAnsi"/>
        </w:rPr>
        <w:tab/>
        <w:t>lcOperator = loOperator</w:t>
      </w:r>
    </w:p>
    <w:p w14:paraId="631A1F8A"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case .oValues.cFieldType $ loOperator.cDataTypes</w:t>
      </w:r>
    </w:p>
    <w:p w14:paraId="7C38E1F9"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r>
      <w:r w:rsidRPr="0012145B">
        <w:rPr>
          <w:rFonts w:eastAsiaTheme="minorHAnsi"/>
        </w:rPr>
        <w:tab/>
        <w:t>lcOperator = loOperator.cOperator</w:t>
      </w:r>
    </w:p>
    <w:p w14:paraId="2D41FC6D"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otherwise</w:t>
      </w:r>
    </w:p>
    <w:p w14:paraId="577DBBE3"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r>
      <w:r w:rsidRPr="0012145B">
        <w:rPr>
          <w:rFonts w:eastAsiaTheme="minorHAnsi"/>
        </w:rPr>
        <w:tab/>
        <w:t>lcOperator = ''</w:t>
      </w:r>
    </w:p>
    <w:p w14:paraId="0D9DC896" w14:textId="77777777" w:rsidR="0012145B" w:rsidRPr="0012145B" w:rsidRDefault="0012145B" w:rsidP="0012145B">
      <w:pPr>
        <w:pStyle w:val="code"/>
        <w:ind w:left="720"/>
        <w:rPr>
          <w:rFonts w:eastAsiaTheme="minorHAnsi"/>
        </w:rPr>
      </w:pPr>
      <w:r w:rsidRPr="0012145B">
        <w:rPr>
          <w:rFonts w:eastAsiaTheme="minorHAnsi"/>
        </w:rPr>
        <w:lastRenderedPageBreak/>
        <w:tab/>
        <w:t>endcase</w:t>
      </w:r>
    </w:p>
    <w:p w14:paraId="7924E327" w14:textId="77777777" w:rsidR="0012145B" w:rsidRPr="0012145B" w:rsidRDefault="0012145B" w:rsidP="0012145B">
      <w:pPr>
        <w:pStyle w:val="code"/>
        <w:ind w:left="720"/>
        <w:rPr>
          <w:rFonts w:eastAsiaTheme="minorHAnsi"/>
        </w:rPr>
      </w:pPr>
      <w:r w:rsidRPr="0012145B">
        <w:rPr>
          <w:rFonts w:eastAsiaTheme="minorHAnsi"/>
        </w:rPr>
        <w:tab/>
        <w:t>if not empty(lcOperator) and not lcOperator == lcLastOperator and ;</w:t>
      </w:r>
    </w:p>
    <w:p w14:paraId="172B4602"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not (lcOperator = '\-' and lnOperators = 0)</w:t>
      </w:r>
    </w:p>
    <w:p w14:paraId="7229717F"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lnOperators = lnOperators + 1</w:t>
      </w:r>
    </w:p>
    <w:p w14:paraId="3AF40CDF"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dimension laItems[lnOperators, 2]</w:t>
      </w:r>
    </w:p>
    <w:p w14:paraId="3F9EAB0B"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store lcOperator to laItems[lnOperators, 1], lcLastOperator</w:t>
      </w:r>
    </w:p>
    <w:p w14:paraId="45148B47"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if vartype(loOperator) = 'O'</w:t>
      </w:r>
    </w:p>
    <w:p w14:paraId="40300B2B"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r>
      <w:r w:rsidRPr="0012145B">
        <w:rPr>
          <w:rFonts w:eastAsiaTheme="minorHAnsi"/>
        </w:rPr>
        <w:tab/>
        <w:t>laItems[lnOperators, 2] = lower(loOperator.Class)</w:t>
      </w:r>
    </w:p>
    <w:p w14:paraId="0E294B70"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else</w:t>
      </w:r>
    </w:p>
    <w:p w14:paraId="613FC0DB"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r>
      <w:r w:rsidRPr="0012145B">
        <w:rPr>
          <w:rFonts w:eastAsiaTheme="minorHAnsi"/>
        </w:rPr>
        <w:tab/>
        <w:t>laItems[lnOperators, 2] = ''</w:t>
      </w:r>
    </w:p>
    <w:p w14:paraId="65D68219" w14:textId="77777777" w:rsidR="0012145B" w:rsidRPr="0012145B" w:rsidRDefault="0012145B" w:rsidP="0012145B">
      <w:pPr>
        <w:pStyle w:val="code"/>
        <w:ind w:left="720"/>
        <w:rPr>
          <w:rFonts w:eastAsiaTheme="minorHAnsi"/>
        </w:rPr>
      </w:pPr>
      <w:r w:rsidRPr="0012145B">
        <w:rPr>
          <w:rFonts w:eastAsiaTheme="minorHAnsi"/>
        </w:rPr>
        <w:tab/>
      </w:r>
      <w:r w:rsidRPr="0012145B">
        <w:rPr>
          <w:rFonts w:eastAsiaTheme="minorHAnsi"/>
        </w:rPr>
        <w:tab/>
        <w:t>endif vartype(loOperator) = 'O'</w:t>
      </w:r>
    </w:p>
    <w:p w14:paraId="7149F28A" w14:textId="77777777" w:rsidR="0012145B" w:rsidRPr="0012145B" w:rsidRDefault="0012145B" w:rsidP="0012145B">
      <w:pPr>
        <w:pStyle w:val="code"/>
        <w:ind w:left="720"/>
        <w:rPr>
          <w:rFonts w:eastAsiaTheme="minorHAnsi"/>
        </w:rPr>
      </w:pPr>
      <w:r w:rsidRPr="0012145B">
        <w:rPr>
          <w:rFonts w:eastAsiaTheme="minorHAnsi"/>
        </w:rPr>
        <w:tab/>
        <w:t>endif not empty(lcOperator) ...</w:t>
      </w:r>
    </w:p>
    <w:p w14:paraId="3CEA82D5" w14:textId="77777777" w:rsidR="0012145B" w:rsidRPr="0012145B" w:rsidRDefault="0012145B" w:rsidP="0012145B">
      <w:pPr>
        <w:pStyle w:val="code"/>
        <w:ind w:left="720"/>
        <w:rPr>
          <w:rFonts w:eastAsiaTheme="minorHAnsi"/>
        </w:rPr>
      </w:pPr>
      <w:r w:rsidRPr="0012145B">
        <w:rPr>
          <w:rFonts w:eastAsiaTheme="minorHAnsi"/>
        </w:rPr>
        <w:t>next lnI</w:t>
      </w:r>
    </w:p>
    <w:p w14:paraId="0BA9F209" w14:textId="77777777" w:rsidR="0012145B" w:rsidRPr="0012145B" w:rsidRDefault="0012145B" w:rsidP="0012145B">
      <w:pPr>
        <w:pStyle w:val="code"/>
        <w:ind w:left="720"/>
        <w:rPr>
          <w:rFonts w:eastAsiaTheme="minorHAnsi"/>
        </w:rPr>
      </w:pPr>
    </w:p>
    <w:p w14:paraId="11B6EFC8" w14:textId="77777777" w:rsidR="0012145B" w:rsidRPr="0012145B" w:rsidRDefault="0012145B" w:rsidP="0012145B">
      <w:pPr>
        <w:pStyle w:val="code"/>
        <w:ind w:left="720"/>
        <w:rPr>
          <w:rFonts w:eastAsiaTheme="minorHAnsi"/>
        </w:rPr>
      </w:pPr>
      <w:r w:rsidRPr="0012145B">
        <w:rPr>
          <w:rFonts w:eastAsiaTheme="minorHAnsi"/>
        </w:rPr>
        <w:t>* If the last item is a separator, remove it.</w:t>
      </w:r>
    </w:p>
    <w:p w14:paraId="32197B16" w14:textId="77777777" w:rsidR="0012145B" w:rsidRPr="0012145B" w:rsidRDefault="0012145B" w:rsidP="0012145B">
      <w:pPr>
        <w:pStyle w:val="code"/>
        <w:ind w:left="720"/>
        <w:rPr>
          <w:rFonts w:eastAsiaTheme="minorHAnsi"/>
        </w:rPr>
      </w:pPr>
    </w:p>
    <w:p w14:paraId="1693D403" w14:textId="77777777" w:rsidR="0012145B" w:rsidRPr="0012145B" w:rsidRDefault="0012145B" w:rsidP="0012145B">
      <w:pPr>
        <w:pStyle w:val="code"/>
        <w:ind w:left="720"/>
        <w:rPr>
          <w:rFonts w:eastAsiaTheme="minorHAnsi"/>
        </w:rPr>
      </w:pPr>
      <w:r w:rsidRPr="0012145B">
        <w:rPr>
          <w:rFonts w:eastAsiaTheme="minorHAnsi"/>
        </w:rPr>
        <w:t>if laItems[lnOperators, 1] = '\-'</w:t>
      </w:r>
    </w:p>
    <w:p w14:paraId="40392279" w14:textId="77777777" w:rsidR="0012145B" w:rsidRPr="0012145B" w:rsidRDefault="0012145B" w:rsidP="0012145B">
      <w:pPr>
        <w:pStyle w:val="code"/>
        <w:ind w:left="720"/>
        <w:rPr>
          <w:rFonts w:eastAsiaTheme="minorHAnsi"/>
        </w:rPr>
      </w:pPr>
      <w:r w:rsidRPr="0012145B">
        <w:rPr>
          <w:rFonts w:eastAsiaTheme="minorHAnsi"/>
        </w:rPr>
        <w:tab/>
        <w:t>lnOperators = lnOperators - 1</w:t>
      </w:r>
    </w:p>
    <w:p w14:paraId="6AEC5C50" w14:textId="77777777" w:rsidR="0012145B" w:rsidRPr="0012145B" w:rsidRDefault="0012145B" w:rsidP="0012145B">
      <w:pPr>
        <w:pStyle w:val="code"/>
        <w:ind w:left="720"/>
        <w:rPr>
          <w:rFonts w:eastAsiaTheme="minorHAnsi"/>
        </w:rPr>
      </w:pPr>
      <w:r w:rsidRPr="0012145B">
        <w:rPr>
          <w:rFonts w:eastAsiaTheme="minorHAnsi"/>
        </w:rPr>
        <w:tab/>
        <w:t>dimension laItems[lnOperators, 2]</w:t>
      </w:r>
    </w:p>
    <w:p w14:paraId="089E5989" w14:textId="77777777" w:rsidR="0012145B" w:rsidRDefault="0012145B" w:rsidP="0012145B">
      <w:pPr>
        <w:pStyle w:val="codelastline"/>
        <w:ind w:left="720"/>
        <w:rPr>
          <w:rFonts w:eastAsiaTheme="minorHAnsi"/>
        </w:rPr>
      </w:pPr>
      <w:r w:rsidRPr="0012145B">
        <w:rPr>
          <w:rFonts w:eastAsiaTheme="minorHAnsi"/>
        </w:rPr>
        <w:t>endif laItems[lnOperators, 1] = '\-'</w:t>
      </w:r>
    </w:p>
    <w:p w14:paraId="3DDD829C" w14:textId="59DA2ED9" w:rsidR="00AA5F25" w:rsidRPr="0012145B" w:rsidRDefault="0012145B" w:rsidP="00792897">
      <w:pPr>
        <w:pStyle w:val="indented"/>
        <w:rPr>
          <w:rFonts w:eastAsiaTheme="minorHAnsi"/>
        </w:rPr>
      </w:pPr>
      <w:r>
        <w:rPr>
          <w:rFonts w:eastAsiaTheme="minorHAnsi"/>
        </w:rPr>
        <w:t>This code creates an array of filter operators applicable to the data type of a field; for example, we don’t want “begins with” for anything but character fields. The code goes through an array of all possible operators and only adds those where the data type of the field is in the list of types the operator is applicable to the laItems array. We can see from the value of lnI that the loop must have finished yet laItems is empty. In fact, that’s the cause of the error: the IF statement right after the loop blows up because</w:t>
      </w:r>
      <w:r w:rsidRPr="0012145B">
        <w:rPr>
          <w:rFonts w:eastAsiaTheme="minorHAnsi"/>
        </w:rPr>
        <w:t xml:space="preserve"> </w:t>
      </w:r>
      <w:r>
        <w:rPr>
          <w:rFonts w:eastAsiaTheme="minorHAnsi"/>
        </w:rPr>
        <w:t>lnOperators is 0 which isn’t a valid subscript value for an array.</w:t>
      </w:r>
      <w:r w:rsidR="00AA5F25">
        <w:rPr>
          <w:rFonts w:eastAsiaTheme="minorHAnsi"/>
        </w:rPr>
        <w:t xml:space="preserve"> That means the data type of the field wasn’t found. Although we can’t see the value of This.oValues.cFieldType in the log, code calling this method sets that property from loField.cFieldType. The log has this for loField:</w:t>
      </w:r>
    </w:p>
    <w:p w14:paraId="75E86A18" w14:textId="77777777" w:rsidR="00AA5F25" w:rsidRDefault="00AA5F25" w:rsidP="00AA5F25">
      <w:pPr>
        <w:pStyle w:val="codefirstline"/>
        <w:ind w:left="720"/>
      </w:pPr>
      <w:r>
        <w:t>Object: LOFIELD          Local    O  SFRFIELD</w:t>
      </w:r>
    </w:p>
    <w:p w14:paraId="703B093C" w14:textId="77777777" w:rsidR="00AA5F25" w:rsidRDefault="00AA5F25" w:rsidP="00AA5F25">
      <w:pPr>
        <w:pStyle w:val="code"/>
        <w:ind w:left="720"/>
      </w:pPr>
    </w:p>
    <w:p w14:paraId="23DE4001" w14:textId="77777777" w:rsidR="00AA5F25" w:rsidRDefault="00AA5F25" w:rsidP="00AA5F25">
      <w:pPr>
        <w:pStyle w:val="code"/>
        <w:ind w:left="720"/>
      </w:pPr>
      <w:r>
        <w:t>Properties:</w:t>
      </w:r>
    </w:p>
    <w:p w14:paraId="204A2DEC" w14:textId="77777777" w:rsidR="00AA5F25" w:rsidRDefault="00AA5F25" w:rsidP="00AA5F25">
      <w:pPr>
        <w:pStyle w:val="code"/>
        <w:ind w:left="720"/>
      </w:pPr>
      <w:r>
        <w:t>CFIELDNAME               C  "CONTACT.Carte"</w:t>
      </w:r>
    </w:p>
    <w:p w14:paraId="58D07C1E" w14:textId="77777777" w:rsidR="0012145B" w:rsidRDefault="00AA5F25" w:rsidP="00AA5F25">
      <w:pPr>
        <w:pStyle w:val="codelastline"/>
        <w:ind w:left="720"/>
      </w:pPr>
      <w:r>
        <w:t>CFIELDTYPE               C  " "</w:t>
      </w:r>
    </w:p>
    <w:p w14:paraId="51366C61" w14:textId="77777777" w:rsidR="00AA5F25" w:rsidRPr="00AA5F25" w:rsidRDefault="00AA5F25" w:rsidP="002007F8">
      <w:pPr>
        <w:pStyle w:val="bodytext"/>
        <w:ind w:left="720"/>
      </w:pPr>
      <w:r>
        <w:t xml:space="preserve">CONTACT.Carte is a custom field added dynamically to the data dictionary. Checking with the customer, it turns out it’s a picture-type field and our code adding custom fields to the data dictionary, which executed long before and far away from the error, didn’t handle that data type, so cFieldType is empty. Fixing that resolved the error, but we also added defensive code in Requery to handle </w:t>
      </w:r>
      <w:r w:rsidR="00344EB5">
        <w:t>illegal subscript values in case another data type comes up in the future.</w:t>
      </w:r>
    </w:p>
    <w:p w14:paraId="5B901353" w14:textId="67E6F436" w:rsidR="0040069E" w:rsidRDefault="0040069E" w:rsidP="005C7904">
      <w:pPr>
        <w:pStyle w:val="Heading1"/>
      </w:pPr>
      <w:r>
        <w:t>References</w:t>
      </w:r>
    </w:p>
    <w:p w14:paraId="4142500D" w14:textId="2C301C9C" w:rsidR="0040069E" w:rsidRDefault="0040069E" w:rsidP="0012145B">
      <w:pPr>
        <w:pStyle w:val="bodytext"/>
      </w:pPr>
      <w:r w:rsidRPr="0040069E">
        <w:rPr>
          <w:i/>
        </w:rPr>
        <w:t>Error Handling in Visual FoxPro</w:t>
      </w:r>
      <w:r w:rsidRPr="0040069E">
        <w:t xml:space="preserve">, </w:t>
      </w:r>
      <w:hyperlink r:id="rId20" w:history="1">
        <w:r w:rsidR="00925E2F" w:rsidRPr="0045707D">
          <w:rPr>
            <w:rStyle w:val="Hyperlink"/>
          </w:rPr>
          <w:t>http://www.doughennig.com/Papers/Pub/errorh.pdf</w:t>
        </w:r>
      </w:hyperlink>
    </w:p>
    <w:p w14:paraId="2805CC4E" w14:textId="4CC66802" w:rsidR="0040069E" w:rsidRDefault="0040069E" w:rsidP="0012145B">
      <w:pPr>
        <w:pStyle w:val="bodytext"/>
      </w:pPr>
      <w:r w:rsidRPr="0040069E">
        <w:rPr>
          <w:i/>
        </w:rPr>
        <w:t>Error Handling in VFP 8</w:t>
      </w:r>
      <w:r>
        <w:t xml:space="preserve">, </w:t>
      </w:r>
      <w:hyperlink r:id="rId21" w:history="1">
        <w:r w:rsidR="00925E2F" w:rsidRPr="0045707D">
          <w:rPr>
            <w:rStyle w:val="Hyperlink"/>
          </w:rPr>
          <w:t>http://www.doughennig.com/Papers/Pub/ErrorHandlingInVFP8.pdf</w:t>
        </w:r>
      </w:hyperlink>
    </w:p>
    <w:p w14:paraId="017B8E0D" w14:textId="7290FEAC" w:rsidR="0040069E" w:rsidRPr="0040069E" w:rsidRDefault="0040069E" w:rsidP="0012145B">
      <w:pPr>
        <w:pStyle w:val="bodytext"/>
        <w:rPr>
          <w:lang w:eastAsia="en-US"/>
        </w:rPr>
      </w:pPr>
      <w:r w:rsidRPr="0040069E">
        <w:rPr>
          <w:i/>
        </w:rPr>
        <w:lastRenderedPageBreak/>
        <w:t>Error Handling Revisited</w:t>
      </w:r>
      <w:r>
        <w:t xml:space="preserve">, </w:t>
      </w:r>
      <w:hyperlink r:id="rId22" w:history="1">
        <w:r w:rsidR="00925E2F" w:rsidRPr="0045707D">
          <w:rPr>
            <w:rStyle w:val="Hyperlink"/>
          </w:rPr>
          <w:t>http://www.doughennig.com/Papers/Pub/Jan98.pdf</w:t>
        </w:r>
      </w:hyperlink>
    </w:p>
    <w:sectPr w:rsidR="0040069E" w:rsidRPr="0040069E" w:rsidSect="00C0311A">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300B4" w14:textId="77777777" w:rsidR="00706B78" w:rsidRDefault="00706B78" w:rsidP="00F63EF3">
      <w:pPr>
        <w:spacing w:after="0"/>
      </w:pPr>
      <w:r>
        <w:separator/>
      </w:r>
    </w:p>
  </w:endnote>
  <w:endnote w:type="continuationSeparator" w:id="0">
    <w:p w14:paraId="781946CA" w14:textId="77777777" w:rsidR="00706B78" w:rsidRDefault="00706B78" w:rsidP="00F63E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2373"/>
      <w:docPartObj>
        <w:docPartGallery w:val="Page Numbers (Bottom of Page)"/>
        <w:docPartUnique/>
      </w:docPartObj>
    </w:sdtPr>
    <w:sdtContent>
      <w:sdt>
        <w:sdtPr>
          <w:id w:val="98381352"/>
          <w:docPartObj>
            <w:docPartGallery w:val="Page Numbers (Top of Page)"/>
            <w:docPartUnique/>
          </w:docPartObj>
        </w:sdtPr>
        <w:sdtContent>
          <w:p w14:paraId="31A895B9" w14:textId="05C2B194" w:rsidR="00597676" w:rsidRDefault="00000000" w:rsidP="006D2A45">
            <w:pPr>
              <w:pStyle w:val="Footer"/>
              <w:pBdr>
                <w:top w:val="single" w:sz="4" w:space="1" w:color="auto"/>
              </w:pBdr>
              <w:tabs>
                <w:tab w:val="clear" w:pos="4320"/>
                <w:tab w:val="clear" w:pos="8640"/>
                <w:tab w:val="right" w:pos="9360"/>
              </w:tabs>
            </w:pPr>
            <w:sdt>
              <w:sdtPr>
                <w:alias w:val="Author"/>
                <w:tag w:val=""/>
                <w:id w:val="307987138"/>
                <w:dataBinding w:prefixMappings="xmlns:ns0='http://purl.org/dc/elements/1.1/' xmlns:ns1='http://schemas.openxmlformats.org/package/2006/metadata/core-properties' " w:xpath="/ns1:coreProperties[1]/ns0:creator[1]" w:storeItemID="{6C3C8BC8-F283-45AE-878A-BAB7291924A1}"/>
                <w:text/>
              </w:sdtPr>
              <w:sdtContent>
                <w:r w:rsidR="00325D9E">
                  <w:t>Doug Hennig</w:t>
                </w:r>
              </w:sdtContent>
            </w:sdt>
            <w:r w:rsidR="00597676">
              <w:tab/>
            </w:r>
            <w:r w:rsidR="00597676" w:rsidRPr="002138A9">
              <w:t xml:space="preserve">Page </w:t>
            </w:r>
            <w:r w:rsidR="00597676" w:rsidRPr="002138A9">
              <w:fldChar w:fldCharType="begin"/>
            </w:r>
            <w:r w:rsidR="00597676" w:rsidRPr="002138A9">
              <w:instrText xml:space="preserve"> PAGE </w:instrText>
            </w:r>
            <w:r w:rsidR="00597676" w:rsidRPr="002138A9">
              <w:fldChar w:fldCharType="separate"/>
            </w:r>
            <w:r w:rsidR="00BD60D0">
              <w:rPr>
                <w:noProof/>
              </w:rPr>
              <w:t>24</w:t>
            </w:r>
            <w:r w:rsidR="00597676" w:rsidRPr="002138A9">
              <w:fldChar w:fldCharType="end"/>
            </w:r>
            <w:r w:rsidR="00597676" w:rsidRPr="002138A9">
              <w:t xml:space="preserve"> of </w:t>
            </w:r>
            <w:fldSimple w:instr=" NUMPAGES  ">
              <w:r w:rsidR="00BD60D0">
                <w:rPr>
                  <w:noProof/>
                </w:rPr>
                <w:t>30</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78D73" w14:textId="77777777" w:rsidR="00706B78" w:rsidRDefault="00706B78" w:rsidP="00F63EF3">
      <w:pPr>
        <w:spacing w:after="0"/>
      </w:pPr>
      <w:r>
        <w:separator/>
      </w:r>
    </w:p>
  </w:footnote>
  <w:footnote w:type="continuationSeparator" w:id="0">
    <w:p w14:paraId="219A9F0C" w14:textId="77777777" w:rsidR="00706B78" w:rsidRDefault="00706B78" w:rsidP="00F63EF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30069E6491A8443B893A31709C57A93A"/>
      </w:placeholder>
      <w:temporary/>
      <w:showingPlcHdr/>
    </w:sdtPr>
    <w:sdtContent>
      <w:sdt>
        <w:sdtPr>
          <w:alias w:val="Title"/>
          <w:tag w:val=""/>
          <w:id w:val="-2056464695"/>
          <w:placeholder>
            <w:docPart w:val="26DCB8AC95F84994B9F5AF3ED1F47819"/>
          </w:placeholder>
          <w:dataBinding w:prefixMappings="xmlns:ns0='http://purl.org/dc/elements/1.1/' xmlns:ns1='http://schemas.openxmlformats.org/package/2006/metadata/core-properties' " w:xpath="/ns1:coreProperties[1]/ns0:title[1]" w:storeItemID="{6C3C8BC8-F283-45AE-878A-BAB7291924A1}"/>
          <w:text/>
        </w:sdtPr>
        <w:sdtContent>
          <w:p w14:paraId="0B78F270" w14:textId="6A968374" w:rsidR="00597676" w:rsidRDefault="00A13458" w:rsidP="00C0311A">
            <w:pPr>
              <w:pStyle w:val="Header"/>
              <w:pBdr>
                <w:bottom w:val="single" w:sz="4" w:space="1" w:color="auto"/>
              </w:pBdr>
            </w:pPr>
            <w:r>
              <w:t>Error Handler</w:t>
            </w:r>
          </w:p>
        </w:sdtContent>
      </w:sdt>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2AD90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79C032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C74B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B0E36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03A17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A42BC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29AD7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2240C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91261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E436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411020"/>
    <w:multiLevelType w:val="hybridMultilevel"/>
    <w:tmpl w:val="87C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B2591"/>
    <w:multiLevelType w:val="hybridMultilevel"/>
    <w:tmpl w:val="EA64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032444"/>
    <w:multiLevelType w:val="hybridMultilevel"/>
    <w:tmpl w:val="E5E2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29256D"/>
    <w:multiLevelType w:val="hybridMultilevel"/>
    <w:tmpl w:val="F4167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9D690C"/>
    <w:multiLevelType w:val="hybridMultilevel"/>
    <w:tmpl w:val="73BA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732796"/>
    <w:multiLevelType w:val="multilevel"/>
    <w:tmpl w:val="A12C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072484"/>
    <w:multiLevelType w:val="hybridMultilevel"/>
    <w:tmpl w:val="BAB0841C"/>
    <w:lvl w:ilvl="0" w:tplc="262A6D32">
      <w:start w:val="1"/>
      <w:numFmt w:val="bullet"/>
      <w:pStyle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281018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78D2333"/>
    <w:multiLevelType w:val="hybridMultilevel"/>
    <w:tmpl w:val="2B828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E8036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F040C3F"/>
    <w:multiLevelType w:val="hybridMultilevel"/>
    <w:tmpl w:val="D814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35330E"/>
    <w:multiLevelType w:val="hybridMultilevel"/>
    <w:tmpl w:val="A8544902"/>
    <w:lvl w:ilvl="0" w:tplc="57D2A5DE">
      <w:start w:val="1"/>
      <w:numFmt w:val="bullet"/>
      <w:pStyle w:val="bulletla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D91491"/>
    <w:multiLevelType w:val="hybridMultilevel"/>
    <w:tmpl w:val="7BBA1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D4259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6A879D9"/>
    <w:multiLevelType w:val="hybridMultilevel"/>
    <w:tmpl w:val="7A4C5B5C"/>
    <w:lvl w:ilvl="0" w:tplc="E51C231E">
      <w:start w:val="1"/>
      <w:numFmt w:val="bullet"/>
      <w:pStyle w:val="bulletfirs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8A335C"/>
    <w:multiLevelType w:val="hybridMultilevel"/>
    <w:tmpl w:val="33B8A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6528B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999918405">
    <w:abstractNumId w:val="22"/>
  </w:num>
  <w:num w:numId="2" w16cid:durableId="335502236">
    <w:abstractNumId w:val="14"/>
  </w:num>
  <w:num w:numId="3" w16cid:durableId="498081908">
    <w:abstractNumId w:val="20"/>
  </w:num>
  <w:num w:numId="4" w16cid:durableId="1785616837">
    <w:abstractNumId w:val="12"/>
  </w:num>
  <w:num w:numId="5" w16cid:durableId="1794054687">
    <w:abstractNumId w:val="10"/>
  </w:num>
  <w:num w:numId="6" w16cid:durableId="1730878942">
    <w:abstractNumId w:val="11"/>
  </w:num>
  <w:num w:numId="7" w16cid:durableId="592906478">
    <w:abstractNumId w:val="25"/>
  </w:num>
  <w:num w:numId="8" w16cid:durableId="462308090">
    <w:abstractNumId w:val="18"/>
  </w:num>
  <w:num w:numId="9" w16cid:durableId="1113938201">
    <w:abstractNumId w:val="9"/>
  </w:num>
  <w:num w:numId="10" w16cid:durableId="1879465198">
    <w:abstractNumId w:val="7"/>
  </w:num>
  <w:num w:numId="11" w16cid:durableId="623779473">
    <w:abstractNumId w:val="6"/>
  </w:num>
  <w:num w:numId="12" w16cid:durableId="1721981496">
    <w:abstractNumId w:val="5"/>
  </w:num>
  <w:num w:numId="13" w16cid:durableId="1424229761">
    <w:abstractNumId w:val="4"/>
  </w:num>
  <w:num w:numId="14" w16cid:durableId="787552906">
    <w:abstractNumId w:val="8"/>
  </w:num>
  <w:num w:numId="15" w16cid:durableId="1211915450">
    <w:abstractNumId w:val="3"/>
  </w:num>
  <w:num w:numId="16" w16cid:durableId="803738444">
    <w:abstractNumId w:val="2"/>
  </w:num>
  <w:num w:numId="17" w16cid:durableId="2080442072">
    <w:abstractNumId w:val="1"/>
  </w:num>
  <w:num w:numId="18" w16cid:durableId="957486859">
    <w:abstractNumId w:val="0"/>
  </w:num>
  <w:num w:numId="19" w16cid:durableId="26684970">
    <w:abstractNumId w:val="16"/>
  </w:num>
  <w:num w:numId="20" w16cid:durableId="1504664423">
    <w:abstractNumId w:val="24"/>
  </w:num>
  <w:num w:numId="21" w16cid:durableId="124473097">
    <w:abstractNumId w:val="21"/>
  </w:num>
  <w:num w:numId="22" w16cid:durableId="783354311">
    <w:abstractNumId w:val="19"/>
  </w:num>
  <w:num w:numId="23" w16cid:durableId="211700804">
    <w:abstractNumId w:val="17"/>
  </w:num>
  <w:num w:numId="24" w16cid:durableId="310864940">
    <w:abstractNumId w:val="23"/>
  </w:num>
  <w:num w:numId="25" w16cid:durableId="1861357396">
    <w:abstractNumId w:val="26"/>
  </w:num>
  <w:num w:numId="26" w16cid:durableId="1165632212">
    <w:abstractNumId w:val="13"/>
  </w:num>
  <w:num w:numId="27" w16cid:durableId="2734899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30E3"/>
    <w:rsid w:val="00000488"/>
    <w:rsid w:val="00000FCC"/>
    <w:rsid w:val="0000324E"/>
    <w:rsid w:val="000060B8"/>
    <w:rsid w:val="0001027B"/>
    <w:rsid w:val="00013F7B"/>
    <w:rsid w:val="00014521"/>
    <w:rsid w:val="0001479F"/>
    <w:rsid w:val="000158E8"/>
    <w:rsid w:val="00021320"/>
    <w:rsid w:val="00023534"/>
    <w:rsid w:val="0002473C"/>
    <w:rsid w:val="0002623F"/>
    <w:rsid w:val="00030B41"/>
    <w:rsid w:val="000327D9"/>
    <w:rsid w:val="000328E4"/>
    <w:rsid w:val="00033C03"/>
    <w:rsid w:val="000348DF"/>
    <w:rsid w:val="000349E2"/>
    <w:rsid w:val="00040912"/>
    <w:rsid w:val="00040F9C"/>
    <w:rsid w:val="00043CA8"/>
    <w:rsid w:val="000476AA"/>
    <w:rsid w:val="00050E25"/>
    <w:rsid w:val="00051CA7"/>
    <w:rsid w:val="00056A96"/>
    <w:rsid w:val="000623A8"/>
    <w:rsid w:val="00062CF7"/>
    <w:rsid w:val="00073CBD"/>
    <w:rsid w:val="000744CD"/>
    <w:rsid w:val="00074BF3"/>
    <w:rsid w:val="000810C1"/>
    <w:rsid w:val="0009037A"/>
    <w:rsid w:val="000937E0"/>
    <w:rsid w:val="00096A9C"/>
    <w:rsid w:val="00096C20"/>
    <w:rsid w:val="00097BD8"/>
    <w:rsid w:val="00097F10"/>
    <w:rsid w:val="000A170B"/>
    <w:rsid w:val="000A30FD"/>
    <w:rsid w:val="000A5D04"/>
    <w:rsid w:val="000B307E"/>
    <w:rsid w:val="000B3E69"/>
    <w:rsid w:val="000C0525"/>
    <w:rsid w:val="000C3997"/>
    <w:rsid w:val="000C3BCE"/>
    <w:rsid w:val="000C5234"/>
    <w:rsid w:val="000C6EA9"/>
    <w:rsid w:val="000D6AFD"/>
    <w:rsid w:val="000E02C8"/>
    <w:rsid w:val="000E1369"/>
    <w:rsid w:val="000F5FA2"/>
    <w:rsid w:val="000F7202"/>
    <w:rsid w:val="001002A1"/>
    <w:rsid w:val="001060C4"/>
    <w:rsid w:val="0011323E"/>
    <w:rsid w:val="00114F95"/>
    <w:rsid w:val="00120AD0"/>
    <w:rsid w:val="0012145B"/>
    <w:rsid w:val="00121A80"/>
    <w:rsid w:val="001223E2"/>
    <w:rsid w:val="00125A1D"/>
    <w:rsid w:val="001269E3"/>
    <w:rsid w:val="001301C8"/>
    <w:rsid w:val="00130CD7"/>
    <w:rsid w:val="0013107D"/>
    <w:rsid w:val="001319B0"/>
    <w:rsid w:val="00135E1E"/>
    <w:rsid w:val="0013752E"/>
    <w:rsid w:val="00144DBA"/>
    <w:rsid w:val="00150B06"/>
    <w:rsid w:val="001548D6"/>
    <w:rsid w:val="00155E83"/>
    <w:rsid w:val="001567C5"/>
    <w:rsid w:val="001612A9"/>
    <w:rsid w:val="00162F07"/>
    <w:rsid w:val="00163CC8"/>
    <w:rsid w:val="001732FF"/>
    <w:rsid w:val="00173E3F"/>
    <w:rsid w:val="00174A4F"/>
    <w:rsid w:val="0017747E"/>
    <w:rsid w:val="00177C59"/>
    <w:rsid w:val="0018077F"/>
    <w:rsid w:val="00180D3C"/>
    <w:rsid w:val="0018208C"/>
    <w:rsid w:val="00182B65"/>
    <w:rsid w:val="00186F38"/>
    <w:rsid w:val="00191221"/>
    <w:rsid w:val="0019219D"/>
    <w:rsid w:val="0019693F"/>
    <w:rsid w:val="001A2AFC"/>
    <w:rsid w:val="001A37BF"/>
    <w:rsid w:val="001A3BFC"/>
    <w:rsid w:val="001B1CC1"/>
    <w:rsid w:val="001B5013"/>
    <w:rsid w:val="001B5A61"/>
    <w:rsid w:val="001C16EF"/>
    <w:rsid w:val="001C2349"/>
    <w:rsid w:val="001C24FC"/>
    <w:rsid w:val="001C6E1E"/>
    <w:rsid w:val="001D15EC"/>
    <w:rsid w:val="001D6505"/>
    <w:rsid w:val="001E6C8B"/>
    <w:rsid w:val="002007F8"/>
    <w:rsid w:val="00200F1B"/>
    <w:rsid w:val="002020D4"/>
    <w:rsid w:val="00202C54"/>
    <w:rsid w:val="00203EAC"/>
    <w:rsid w:val="002058E9"/>
    <w:rsid w:val="00205FC8"/>
    <w:rsid w:val="00210065"/>
    <w:rsid w:val="002106DE"/>
    <w:rsid w:val="00210FD8"/>
    <w:rsid w:val="00212F16"/>
    <w:rsid w:val="00213AC8"/>
    <w:rsid w:val="002140E6"/>
    <w:rsid w:val="00221A78"/>
    <w:rsid w:val="00222CCB"/>
    <w:rsid w:val="00226B2C"/>
    <w:rsid w:val="002318E2"/>
    <w:rsid w:val="00234BD1"/>
    <w:rsid w:val="002360DA"/>
    <w:rsid w:val="002368AF"/>
    <w:rsid w:val="00240269"/>
    <w:rsid w:val="00241616"/>
    <w:rsid w:val="00244EEE"/>
    <w:rsid w:val="0024655B"/>
    <w:rsid w:val="00247A66"/>
    <w:rsid w:val="00251987"/>
    <w:rsid w:val="00252792"/>
    <w:rsid w:val="00255D46"/>
    <w:rsid w:val="00257C00"/>
    <w:rsid w:val="00261A89"/>
    <w:rsid w:val="00261C82"/>
    <w:rsid w:val="00261D97"/>
    <w:rsid w:val="002648B3"/>
    <w:rsid w:val="00265EBE"/>
    <w:rsid w:val="0027300A"/>
    <w:rsid w:val="00281951"/>
    <w:rsid w:val="00283147"/>
    <w:rsid w:val="00285773"/>
    <w:rsid w:val="00286AB2"/>
    <w:rsid w:val="00286CA6"/>
    <w:rsid w:val="00291A5D"/>
    <w:rsid w:val="002939D7"/>
    <w:rsid w:val="00294D86"/>
    <w:rsid w:val="00297133"/>
    <w:rsid w:val="002A0680"/>
    <w:rsid w:val="002A6886"/>
    <w:rsid w:val="002B094F"/>
    <w:rsid w:val="002B2C1B"/>
    <w:rsid w:val="002B41C8"/>
    <w:rsid w:val="002B573C"/>
    <w:rsid w:val="002B5D23"/>
    <w:rsid w:val="002C07CA"/>
    <w:rsid w:val="002C13AE"/>
    <w:rsid w:val="002C13C5"/>
    <w:rsid w:val="002C251A"/>
    <w:rsid w:val="002C58AF"/>
    <w:rsid w:val="002C5B6C"/>
    <w:rsid w:val="002C5DAF"/>
    <w:rsid w:val="002C5EF4"/>
    <w:rsid w:val="002D080E"/>
    <w:rsid w:val="002D1345"/>
    <w:rsid w:val="002D1C77"/>
    <w:rsid w:val="002D56EF"/>
    <w:rsid w:val="002D5C40"/>
    <w:rsid w:val="002D730F"/>
    <w:rsid w:val="002E2C10"/>
    <w:rsid w:val="002E68DD"/>
    <w:rsid w:val="002E6EE3"/>
    <w:rsid w:val="002E70C5"/>
    <w:rsid w:val="002E763E"/>
    <w:rsid w:val="002E767A"/>
    <w:rsid w:val="002F31CD"/>
    <w:rsid w:val="002F5BA0"/>
    <w:rsid w:val="002F79BF"/>
    <w:rsid w:val="00302804"/>
    <w:rsid w:val="00303145"/>
    <w:rsid w:val="00305704"/>
    <w:rsid w:val="00320116"/>
    <w:rsid w:val="003250AE"/>
    <w:rsid w:val="00325D9E"/>
    <w:rsid w:val="00326B1A"/>
    <w:rsid w:val="00327289"/>
    <w:rsid w:val="00327712"/>
    <w:rsid w:val="003277CC"/>
    <w:rsid w:val="00330CA2"/>
    <w:rsid w:val="003314CE"/>
    <w:rsid w:val="00331D75"/>
    <w:rsid w:val="00332481"/>
    <w:rsid w:val="00332C41"/>
    <w:rsid w:val="00333516"/>
    <w:rsid w:val="003347EB"/>
    <w:rsid w:val="003350C9"/>
    <w:rsid w:val="00335258"/>
    <w:rsid w:val="00340C3E"/>
    <w:rsid w:val="00344EB5"/>
    <w:rsid w:val="00345FAB"/>
    <w:rsid w:val="00350ED3"/>
    <w:rsid w:val="003568E4"/>
    <w:rsid w:val="0035723F"/>
    <w:rsid w:val="0035756A"/>
    <w:rsid w:val="003630F3"/>
    <w:rsid w:val="003661FB"/>
    <w:rsid w:val="003718FE"/>
    <w:rsid w:val="0037250F"/>
    <w:rsid w:val="00374514"/>
    <w:rsid w:val="00375929"/>
    <w:rsid w:val="00380D62"/>
    <w:rsid w:val="003810BE"/>
    <w:rsid w:val="00384023"/>
    <w:rsid w:val="0038550A"/>
    <w:rsid w:val="0038798A"/>
    <w:rsid w:val="00391727"/>
    <w:rsid w:val="003932AD"/>
    <w:rsid w:val="00393AAD"/>
    <w:rsid w:val="00393D33"/>
    <w:rsid w:val="0039745D"/>
    <w:rsid w:val="00397AF2"/>
    <w:rsid w:val="003A28B9"/>
    <w:rsid w:val="003B0DC8"/>
    <w:rsid w:val="003B296A"/>
    <w:rsid w:val="003B2F90"/>
    <w:rsid w:val="003B37EA"/>
    <w:rsid w:val="003B454A"/>
    <w:rsid w:val="003B47B2"/>
    <w:rsid w:val="003C2387"/>
    <w:rsid w:val="003C2C49"/>
    <w:rsid w:val="003C3596"/>
    <w:rsid w:val="003D1C4E"/>
    <w:rsid w:val="003D6E93"/>
    <w:rsid w:val="003E1BAA"/>
    <w:rsid w:val="003E1C35"/>
    <w:rsid w:val="003E2B60"/>
    <w:rsid w:val="003E3018"/>
    <w:rsid w:val="003E3BBB"/>
    <w:rsid w:val="003E6F76"/>
    <w:rsid w:val="003F5D99"/>
    <w:rsid w:val="0040069E"/>
    <w:rsid w:val="00401B5C"/>
    <w:rsid w:val="0040556D"/>
    <w:rsid w:val="00405760"/>
    <w:rsid w:val="00407ED4"/>
    <w:rsid w:val="00411A15"/>
    <w:rsid w:val="00413023"/>
    <w:rsid w:val="004147AE"/>
    <w:rsid w:val="00421A36"/>
    <w:rsid w:val="0042553B"/>
    <w:rsid w:val="0043113E"/>
    <w:rsid w:val="00433176"/>
    <w:rsid w:val="00435A21"/>
    <w:rsid w:val="0043661E"/>
    <w:rsid w:val="0044305B"/>
    <w:rsid w:val="0044342E"/>
    <w:rsid w:val="00444589"/>
    <w:rsid w:val="004536C6"/>
    <w:rsid w:val="00453710"/>
    <w:rsid w:val="00457FA4"/>
    <w:rsid w:val="0046003D"/>
    <w:rsid w:val="00461AB3"/>
    <w:rsid w:val="00463C2C"/>
    <w:rsid w:val="004678F6"/>
    <w:rsid w:val="00472E43"/>
    <w:rsid w:val="00476DA2"/>
    <w:rsid w:val="00480752"/>
    <w:rsid w:val="00485C8A"/>
    <w:rsid w:val="00485E2A"/>
    <w:rsid w:val="0048630C"/>
    <w:rsid w:val="00490B9C"/>
    <w:rsid w:val="00490D30"/>
    <w:rsid w:val="00493419"/>
    <w:rsid w:val="00494D55"/>
    <w:rsid w:val="00495452"/>
    <w:rsid w:val="00496AC0"/>
    <w:rsid w:val="004A110B"/>
    <w:rsid w:val="004A1C1E"/>
    <w:rsid w:val="004A7C07"/>
    <w:rsid w:val="004B4EC1"/>
    <w:rsid w:val="004B577D"/>
    <w:rsid w:val="004B657C"/>
    <w:rsid w:val="004B6AC2"/>
    <w:rsid w:val="004C3158"/>
    <w:rsid w:val="004C6B48"/>
    <w:rsid w:val="004D0AEA"/>
    <w:rsid w:val="004D221D"/>
    <w:rsid w:val="004D333B"/>
    <w:rsid w:val="004D6296"/>
    <w:rsid w:val="004D768C"/>
    <w:rsid w:val="004E649A"/>
    <w:rsid w:val="004E66BD"/>
    <w:rsid w:val="004F12C9"/>
    <w:rsid w:val="004F3220"/>
    <w:rsid w:val="004F4272"/>
    <w:rsid w:val="004F74D3"/>
    <w:rsid w:val="0050117D"/>
    <w:rsid w:val="00501C61"/>
    <w:rsid w:val="005030DE"/>
    <w:rsid w:val="00503851"/>
    <w:rsid w:val="005052B3"/>
    <w:rsid w:val="00511817"/>
    <w:rsid w:val="00511908"/>
    <w:rsid w:val="0051293E"/>
    <w:rsid w:val="00514F71"/>
    <w:rsid w:val="0051529F"/>
    <w:rsid w:val="005220CE"/>
    <w:rsid w:val="00522A96"/>
    <w:rsid w:val="00524F0C"/>
    <w:rsid w:val="005254C8"/>
    <w:rsid w:val="00525BF9"/>
    <w:rsid w:val="00544345"/>
    <w:rsid w:val="00545E7A"/>
    <w:rsid w:val="00545FE5"/>
    <w:rsid w:val="005534F6"/>
    <w:rsid w:val="0055510F"/>
    <w:rsid w:val="00557C2A"/>
    <w:rsid w:val="00560F84"/>
    <w:rsid w:val="00561D02"/>
    <w:rsid w:val="0057075F"/>
    <w:rsid w:val="00570EBC"/>
    <w:rsid w:val="005719DA"/>
    <w:rsid w:val="00577285"/>
    <w:rsid w:val="00577786"/>
    <w:rsid w:val="00582188"/>
    <w:rsid w:val="00582783"/>
    <w:rsid w:val="005827BB"/>
    <w:rsid w:val="00583065"/>
    <w:rsid w:val="005834B4"/>
    <w:rsid w:val="00587E75"/>
    <w:rsid w:val="00592321"/>
    <w:rsid w:val="0059254A"/>
    <w:rsid w:val="00592F02"/>
    <w:rsid w:val="00595723"/>
    <w:rsid w:val="00596616"/>
    <w:rsid w:val="00597676"/>
    <w:rsid w:val="005A0E53"/>
    <w:rsid w:val="005A1D06"/>
    <w:rsid w:val="005A4F86"/>
    <w:rsid w:val="005A6973"/>
    <w:rsid w:val="005A7893"/>
    <w:rsid w:val="005B038C"/>
    <w:rsid w:val="005B0A42"/>
    <w:rsid w:val="005B51F2"/>
    <w:rsid w:val="005B5FAC"/>
    <w:rsid w:val="005C1901"/>
    <w:rsid w:val="005C7904"/>
    <w:rsid w:val="005D02AC"/>
    <w:rsid w:val="005D410F"/>
    <w:rsid w:val="005D768E"/>
    <w:rsid w:val="005E03EA"/>
    <w:rsid w:val="005E0C1B"/>
    <w:rsid w:val="005E1E3E"/>
    <w:rsid w:val="005E35A7"/>
    <w:rsid w:val="005E4A6A"/>
    <w:rsid w:val="005E62B7"/>
    <w:rsid w:val="005F0898"/>
    <w:rsid w:val="005F198A"/>
    <w:rsid w:val="005F3AEB"/>
    <w:rsid w:val="005F43E9"/>
    <w:rsid w:val="005F5192"/>
    <w:rsid w:val="005F5F74"/>
    <w:rsid w:val="005F6B73"/>
    <w:rsid w:val="0060159C"/>
    <w:rsid w:val="006031F6"/>
    <w:rsid w:val="00604B94"/>
    <w:rsid w:val="00605767"/>
    <w:rsid w:val="00605A4B"/>
    <w:rsid w:val="00606B77"/>
    <w:rsid w:val="00606C24"/>
    <w:rsid w:val="00613C43"/>
    <w:rsid w:val="00613F47"/>
    <w:rsid w:val="00614D8B"/>
    <w:rsid w:val="00615677"/>
    <w:rsid w:val="00617103"/>
    <w:rsid w:val="0061797E"/>
    <w:rsid w:val="00634AC3"/>
    <w:rsid w:val="006354D5"/>
    <w:rsid w:val="00637821"/>
    <w:rsid w:val="006410FE"/>
    <w:rsid w:val="00641798"/>
    <w:rsid w:val="0064192E"/>
    <w:rsid w:val="006442AA"/>
    <w:rsid w:val="00645D5D"/>
    <w:rsid w:val="00646E61"/>
    <w:rsid w:val="00647207"/>
    <w:rsid w:val="0065384B"/>
    <w:rsid w:val="00657F3B"/>
    <w:rsid w:val="00660370"/>
    <w:rsid w:val="00660B30"/>
    <w:rsid w:val="00661CF8"/>
    <w:rsid w:val="00665F9C"/>
    <w:rsid w:val="0066643E"/>
    <w:rsid w:val="00671053"/>
    <w:rsid w:val="00671C7A"/>
    <w:rsid w:val="006770B8"/>
    <w:rsid w:val="00680151"/>
    <w:rsid w:val="00680241"/>
    <w:rsid w:val="00681CB0"/>
    <w:rsid w:val="0068234D"/>
    <w:rsid w:val="006864C2"/>
    <w:rsid w:val="00691C04"/>
    <w:rsid w:val="00691CFE"/>
    <w:rsid w:val="00691D69"/>
    <w:rsid w:val="006923E0"/>
    <w:rsid w:val="00693EDA"/>
    <w:rsid w:val="006941C8"/>
    <w:rsid w:val="006978AE"/>
    <w:rsid w:val="006A1625"/>
    <w:rsid w:val="006A2F9C"/>
    <w:rsid w:val="006A7785"/>
    <w:rsid w:val="006B08EF"/>
    <w:rsid w:val="006B3729"/>
    <w:rsid w:val="006B6779"/>
    <w:rsid w:val="006C5404"/>
    <w:rsid w:val="006C5D61"/>
    <w:rsid w:val="006C742E"/>
    <w:rsid w:val="006C7D70"/>
    <w:rsid w:val="006C7E98"/>
    <w:rsid w:val="006C7FDC"/>
    <w:rsid w:val="006D031F"/>
    <w:rsid w:val="006D0669"/>
    <w:rsid w:val="006D2A45"/>
    <w:rsid w:val="006D431E"/>
    <w:rsid w:val="006D6597"/>
    <w:rsid w:val="006D752E"/>
    <w:rsid w:val="006E1666"/>
    <w:rsid w:val="006E34E2"/>
    <w:rsid w:val="006E47CC"/>
    <w:rsid w:val="006F092A"/>
    <w:rsid w:val="006F1348"/>
    <w:rsid w:val="006F1A67"/>
    <w:rsid w:val="006F1C07"/>
    <w:rsid w:val="006F327A"/>
    <w:rsid w:val="006F3752"/>
    <w:rsid w:val="006F56AF"/>
    <w:rsid w:val="006F7638"/>
    <w:rsid w:val="00700007"/>
    <w:rsid w:val="007017B6"/>
    <w:rsid w:val="00701BC8"/>
    <w:rsid w:val="007039F0"/>
    <w:rsid w:val="00706740"/>
    <w:rsid w:val="00706B78"/>
    <w:rsid w:val="007078AF"/>
    <w:rsid w:val="00714A3B"/>
    <w:rsid w:val="007204EC"/>
    <w:rsid w:val="007263CE"/>
    <w:rsid w:val="00732BA2"/>
    <w:rsid w:val="00740362"/>
    <w:rsid w:val="00740462"/>
    <w:rsid w:val="00740AEC"/>
    <w:rsid w:val="007423AE"/>
    <w:rsid w:val="007424A9"/>
    <w:rsid w:val="00742FDD"/>
    <w:rsid w:val="00743520"/>
    <w:rsid w:val="007451ED"/>
    <w:rsid w:val="0074552B"/>
    <w:rsid w:val="0075075E"/>
    <w:rsid w:val="00750EC4"/>
    <w:rsid w:val="007539D4"/>
    <w:rsid w:val="00753FC7"/>
    <w:rsid w:val="007540A6"/>
    <w:rsid w:val="0075468F"/>
    <w:rsid w:val="00763004"/>
    <w:rsid w:val="00772640"/>
    <w:rsid w:val="00772E75"/>
    <w:rsid w:val="007755E7"/>
    <w:rsid w:val="00780BF4"/>
    <w:rsid w:val="00782CB0"/>
    <w:rsid w:val="00787DCA"/>
    <w:rsid w:val="00792897"/>
    <w:rsid w:val="00795907"/>
    <w:rsid w:val="00796EED"/>
    <w:rsid w:val="007A04E9"/>
    <w:rsid w:val="007A1B64"/>
    <w:rsid w:val="007A3620"/>
    <w:rsid w:val="007A510F"/>
    <w:rsid w:val="007B2CB1"/>
    <w:rsid w:val="007B3161"/>
    <w:rsid w:val="007B37A1"/>
    <w:rsid w:val="007B4F98"/>
    <w:rsid w:val="007B7E27"/>
    <w:rsid w:val="007C00B5"/>
    <w:rsid w:val="007C0A2A"/>
    <w:rsid w:val="007C2652"/>
    <w:rsid w:val="007C2C6E"/>
    <w:rsid w:val="007C57B8"/>
    <w:rsid w:val="007D2248"/>
    <w:rsid w:val="007D71F5"/>
    <w:rsid w:val="007E0A9F"/>
    <w:rsid w:val="007E40D7"/>
    <w:rsid w:val="007F28FB"/>
    <w:rsid w:val="00805864"/>
    <w:rsid w:val="00811F63"/>
    <w:rsid w:val="00812DA6"/>
    <w:rsid w:val="008150AF"/>
    <w:rsid w:val="00815297"/>
    <w:rsid w:val="00815550"/>
    <w:rsid w:val="008168A6"/>
    <w:rsid w:val="00824FA8"/>
    <w:rsid w:val="00825E0C"/>
    <w:rsid w:val="008332E0"/>
    <w:rsid w:val="00834670"/>
    <w:rsid w:val="008364C3"/>
    <w:rsid w:val="008424B5"/>
    <w:rsid w:val="008448B8"/>
    <w:rsid w:val="00845BCE"/>
    <w:rsid w:val="00845C8D"/>
    <w:rsid w:val="00845D03"/>
    <w:rsid w:val="008532AD"/>
    <w:rsid w:val="00861E1C"/>
    <w:rsid w:val="00863624"/>
    <w:rsid w:val="00863A04"/>
    <w:rsid w:val="008659EA"/>
    <w:rsid w:val="00865FB2"/>
    <w:rsid w:val="00871CD4"/>
    <w:rsid w:val="00873328"/>
    <w:rsid w:val="008769F6"/>
    <w:rsid w:val="00877577"/>
    <w:rsid w:val="00877C8C"/>
    <w:rsid w:val="00877D30"/>
    <w:rsid w:val="00882B8F"/>
    <w:rsid w:val="008835F2"/>
    <w:rsid w:val="00885505"/>
    <w:rsid w:val="008869D6"/>
    <w:rsid w:val="00886D6B"/>
    <w:rsid w:val="00890E00"/>
    <w:rsid w:val="008A1553"/>
    <w:rsid w:val="008A378A"/>
    <w:rsid w:val="008A591D"/>
    <w:rsid w:val="008A628B"/>
    <w:rsid w:val="008B146E"/>
    <w:rsid w:val="008B2FF8"/>
    <w:rsid w:val="008B64F1"/>
    <w:rsid w:val="008B65F0"/>
    <w:rsid w:val="008C095B"/>
    <w:rsid w:val="008C3BE7"/>
    <w:rsid w:val="008D2D4A"/>
    <w:rsid w:val="008D5A40"/>
    <w:rsid w:val="008D6328"/>
    <w:rsid w:val="008E0FB6"/>
    <w:rsid w:val="008E38CD"/>
    <w:rsid w:val="008E4202"/>
    <w:rsid w:val="008E4C67"/>
    <w:rsid w:val="008E56FA"/>
    <w:rsid w:val="008E5B77"/>
    <w:rsid w:val="008F256E"/>
    <w:rsid w:val="008F2C72"/>
    <w:rsid w:val="008F3552"/>
    <w:rsid w:val="008F7032"/>
    <w:rsid w:val="009028F6"/>
    <w:rsid w:val="00904704"/>
    <w:rsid w:val="009047EC"/>
    <w:rsid w:val="00911590"/>
    <w:rsid w:val="009144AF"/>
    <w:rsid w:val="009149A6"/>
    <w:rsid w:val="00914D94"/>
    <w:rsid w:val="00921005"/>
    <w:rsid w:val="0092278F"/>
    <w:rsid w:val="00923209"/>
    <w:rsid w:val="00923ACB"/>
    <w:rsid w:val="00925E2F"/>
    <w:rsid w:val="00927C5E"/>
    <w:rsid w:val="00927E5E"/>
    <w:rsid w:val="009334E7"/>
    <w:rsid w:val="009410AD"/>
    <w:rsid w:val="00941B98"/>
    <w:rsid w:val="00942944"/>
    <w:rsid w:val="009439A7"/>
    <w:rsid w:val="00945126"/>
    <w:rsid w:val="0094536B"/>
    <w:rsid w:val="0095127E"/>
    <w:rsid w:val="0095372F"/>
    <w:rsid w:val="00955AB8"/>
    <w:rsid w:val="00955AF3"/>
    <w:rsid w:val="009574F9"/>
    <w:rsid w:val="00961EF2"/>
    <w:rsid w:val="0096497A"/>
    <w:rsid w:val="009657F0"/>
    <w:rsid w:val="00967F92"/>
    <w:rsid w:val="0097111E"/>
    <w:rsid w:val="009711C6"/>
    <w:rsid w:val="00974AA6"/>
    <w:rsid w:val="00975AE9"/>
    <w:rsid w:val="00977568"/>
    <w:rsid w:val="00977B09"/>
    <w:rsid w:val="009813F1"/>
    <w:rsid w:val="009827B5"/>
    <w:rsid w:val="00983516"/>
    <w:rsid w:val="009835BA"/>
    <w:rsid w:val="00987E12"/>
    <w:rsid w:val="00987E7D"/>
    <w:rsid w:val="00991B26"/>
    <w:rsid w:val="00994074"/>
    <w:rsid w:val="00996954"/>
    <w:rsid w:val="00996FC1"/>
    <w:rsid w:val="009972BA"/>
    <w:rsid w:val="009A40B5"/>
    <w:rsid w:val="009A4420"/>
    <w:rsid w:val="009A55E7"/>
    <w:rsid w:val="009B4ABD"/>
    <w:rsid w:val="009B5870"/>
    <w:rsid w:val="009C0100"/>
    <w:rsid w:val="009C4F1C"/>
    <w:rsid w:val="009C67DB"/>
    <w:rsid w:val="009D05B1"/>
    <w:rsid w:val="009D23AE"/>
    <w:rsid w:val="009D2690"/>
    <w:rsid w:val="009D28A2"/>
    <w:rsid w:val="009D2EA2"/>
    <w:rsid w:val="009D4298"/>
    <w:rsid w:val="009D7736"/>
    <w:rsid w:val="009D7AE6"/>
    <w:rsid w:val="009E1714"/>
    <w:rsid w:val="009E1A57"/>
    <w:rsid w:val="009E1CED"/>
    <w:rsid w:val="009E2C73"/>
    <w:rsid w:val="009E699D"/>
    <w:rsid w:val="009E75ED"/>
    <w:rsid w:val="009E7AB2"/>
    <w:rsid w:val="009F08C4"/>
    <w:rsid w:val="009F0FC5"/>
    <w:rsid w:val="009F158B"/>
    <w:rsid w:val="009F1A80"/>
    <w:rsid w:val="00A00DCD"/>
    <w:rsid w:val="00A01DA5"/>
    <w:rsid w:val="00A11065"/>
    <w:rsid w:val="00A13458"/>
    <w:rsid w:val="00A149D3"/>
    <w:rsid w:val="00A15D69"/>
    <w:rsid w:val="00A167E7"/>
    <w:rsid w:val="00A16DF8"/>
    <w:rsid w:val="00A25747"/>
    <w:rsid w:val="00A25D5A"/>
    <w:rsid w:val="00A265F7"/>
    <w:rsid w:val="00A35732"/>
    <w:rsid w:val="00A35AAB"/>
    <w:rsid w:val="00A36A4C"/>
    <w:rsid w:val="00A37191"/>
    <w:rsid w:val="00A37372"/>
    <w:rsid w:val="00A377FC"/>
    <w:rsid w:val="00A4379B"/>
    <w:rsid w:val="00A43AB1"/>
    <w:rsid w:val="00A45B6F"/>
    <w:rsid w:val="00A46FB4"/>
    <w:rsid w:val="00A4743C"/>
    <w:rsid w:val="00A479F6"/>
    <w:rsid w:val="00A50281"/>
    <w:rsid w:val="00A54900"/>
    <w:rsid w:val="00A557C0"/>
    <w:rsid w:val="00A569EE"/>
    <w:rsid w:val="00A56DBE"/>
    <w:rsid w:val="00A579A0"/>
    <w:rsid w:val="00A622A7"/>
    <w:rsid w:val="00A67D9F"/>
    <w:rsid w:val="00A7046D"/>
    <w:rsid w:val="00A72992"/>
    <w:rsid w:val="00A729DD"/>
    <w:rsid w:val="00A7327A"/>
    <w:rsid w:val="00A749AE"/>
    <w:rsid w:val="00A8009C"/>
    <w:rsid w:val="00A8196B"/>
    <w:rsid w:val="00A82BEE"/>
    <w:rsid w:val="00A84901"/>
    <w:rsid w:val="00A96F7D"/>
    <w:rsid w:val="00AA1B6F"/>
    <w:rsid w:val="00AA5F25"/>
    <w:rsid w:val="00AB0710"/>
    <w:rsid w:val="00AB0AD7"/>
    <w:rsid w:val="00AB1A55"/>
    <w:rsid w:val="00AB7286"/>
    <w:rsid w:val="00AC2EF1"/>
    <w:rsid w:val="00AC4E45"/>
    <w:rsid w:val="00AC5536"/>
    <w:rsid w:val="00AC78DE"/>
    <w:rsid w:val="00AD0D84"/>
    <w:rsid w:val="00AE029E"/>
    <w:rsid w:val="00AE350A"/>
    <w:rsid w:val="00AF1F5B"/>
    <w:rsid w:val="00AF3864"/>
    <w:rsid w:val="00AF4F1B"/>
    <w:rsid w:val="00B00C18"/>
    <w:rsid w:val="00B162DC"/>
    <w:rsid w:val="00B16F15"/>
    <w:rsid w:val="00B1783F"/>
    <w:rsid w:val="00B32404"/>
    <w:rsid w:val="00B328DF"/>
    <w:rsid w:val="00B34235"/>
    <w:rsid w:val="00B41C3C"/>
    <w:rsid w:val="00B42D10"/>
    <w:rsid w:val="00B43E28"/>
    <w:rsid w:val="00B452FE"/>
    <w:rsid w:val="00B457D8"/>
    <w:rsid w:val="00B46728"/>
    <w:rsid w:val="00B52625"/>
    <w:rsid w:val="00B54ADD"/>
    <w:rsid w:val="00B61BD6"/>
    <w:rsid w:val="00B67154"/>
    <w:rsid w:val="00B67FD2"/>
    <w:rsid w:val="00B707DC"/>
    <w:rsid w:val="00B70DDA"/>
    <w:rsid w:val="00B70EB6"/>
    <w:rsid w:val="00B71900"/>
    <w:rsid w:val="00B73455"/>
    <w:rsid w:val="00B7575F"/>
    <w:rsid w:val="00B77977"/>
    <w:rsid w:val="00B815B7"/>
    <w:rsid w:val="00B81BF5"/>
    <w:rsid w:val="00B85E66"/>
    <w:rsid w:val="00B86004"/>
    <w:rsid w:val="00B90353"/>
    <w:rsid w:val="00B904E3"/>
    <w:rsid w:val="00B93276"/>
    <w:rsid w:val="00B94F72"/>
    <w:rsid w:val="00B97671"/>
    <w:rsid w:val="00BA092E"/>
    <w:rsid w:val="00BA1DBD"/>
    <w:rsid w:val="00BA2CAD"/>
    <w:rsid w:val="00BA4C5B"/>
    <w:rsid w:val="00BA6A0F"/>
    <w:rsid w:val="00BA7906"/>
    <w:rsid w:val="00BB1232"/>
    <w:rsid w:val="00BB1E23"/>
    <w:rsid w:val="00BB3BFC"/>
    <w:rsid w:val="00BB3EA5"/>
    <w:rsid w:val="00BB46F6"/>
    <w:rsid w:val="00BB5FCE"/>
    <w:rsid w:val="00BB654D"/>
    <w:rsid w:val="00BB7F42"/>
    <w:rsid w:val="00BC2201"/>
    <w:rsid w:val="00BC5F60"/>
    <w:rsid w:val="00BC60D5"/>
    <w:rsid w:val="00BC7DAB"/>
    <w:rsid w:val="00BD43AC"/>
    <w:rsid w:val="00BD60D0"/>
    <w:rsid w:val="00BD61C1"/>
    <w:rsid w:val="00BD6C91"/>
    <w:rsid w:val="00BE0722"/>
    <w:rsid w:val="00BE239B"/>
    <w:rsid w:val="00BE5DD9"/>
    <w:rsid w:val="00BF4E87"/>
    <w:rsid w:val="00C0311A"/>
    <w:rsid w:val="00C04DED"/>
    <w:rsid w:val="00C12209"/>
    <w:rsid w:val="00C12248"/>
    <w:rsid w:val="00C141C9"/>
    <w:rsid w:val="00C20511"/>
    <w:rsid w:val="00C227F5"/>
    <w:rsid w:val="00C2303D"/>
    <w:rsid w:val="00C302C0"/>
    <w:rsid w:val="00C40FAB"/>
    <w:rsid w:val="00C4154F"/>
    <w:rsid w:val="00C42FA4"/>
    <w:rsid w:val="00C442BA"/>
    <w:rsid w:val="00C45802"/>
    <w:rsid w:val="00C473D8"/>
    <w:rsid w:val="00C474F2"/>
    <w:rsid w:val="00C50CE3"/>
    <w:rsid w:val="00C52C7B"/>
    <w:rsid w:val="00C52F21"/>
    <w:rsid w:val="00C555CD"/>
    <w:rsid w:val="00C56086"/>
    <w:rsid w:val="00C56B72"/>
    <w:rsid w:val="00C573D8"/>
    <w:rsid w:val="00C63709"/>
    <w:rsid w:val="00C6435C"/>
    <w:rsid w:val="00C661D6"/>
    <w:rsid w:val="00C7299B"/>
    <w:rsid w:val="00C737C8"/>
    <w:rsid w:val="00C747E7"/>
    <w:rsid w:val="00C756BE"/>
    <w:rsid w:val="00C77EB0"/>
    <w:rsid w:val="00C805EF"/>
    <w:rsid w:val="00C809DA"/>
    <w:rsid w:val="00C81013"/>
    <w:rsid w:val="00C812E3"/>
    <w:rsid w:val="00C85CAE"/>
    <w:rsid w:val="00C9267B"/>
    <w:rsid w:val="00C934DB"/>
    <w:rsid w:val="00C943B1"/>
    <w:rsid w:val="00CA2D0E"/>
    <w:rsid w:val="00CA3B8F"/>
    <w:rsid w:val="00CA45F4"/>
    <w:rsid w:val="00CB21AF"/>
    <w:rsid w:val="00CC1665"/>
    <w:rsid w:val="00CC1AC1"/>
    <w:rsid w:val="00CC33F3"/>
    <w:rsid w:val="00CD0A16"/>
    <w:rsid w:val="00CD13DA"/>
    <w:rsid w:val="00CD413D"/>
    <w:rsid w:val="00CD62DB"/>
    <w:rsid w:val="00CD7D5D"/>
    <w:rsid w:val="00CE215E"/>
    <w:rsid w:val="00CF25E3"/>
    <w:rsid w:val="00CF64E1"/>
    <w:rsid w:val="00CF7403"/>
    <w:rsid w:val="00CF7BCF"/>
    <w:rsid w:val="00D03120"/>
    <w:rsid w:val="00D0324B"/>
    <w:rsid w:val="00D0466E"/>
    <w:rsid w:val="00D0620E"/>
    <w:rsid w:val="00D118FB"/>
    <w:rsid w:val="00D12BF5"/>
    <w:rsid w:val="00D130E3"/>
    <w:rsid w:val="00D15FFE"/>
    <w:rsid w:val="00D1600C"/>
    <w:rsid w:val="00D2041A"/>
    <w:rsid w:val="00D21BB2"/>
    <w:rsid w:val="00D225C2"/>
    <w:rsid w:val="00D24C19"/>
    <w:rsid w:val="00D26170"/>
    <w:rsid w:val="00D30F6D"/>
    <w:rsid w:val="00D31877"/>
    <w:rsid w:val="00D328EF"/>
    <w:rsid w:val="00D342A1"/>
    <w:rsid w:val="00D3640F"/>
    <w:rsid w:val="00D46722"/>
    <w:rsid w:val="00D51339"/>
    <w:rsid w:val="00D52DD1"/>
    <w:rsid w:val="00D55BB4"/>
    <w:rsid w:val="00D56A8A"/>
    <w:rsid w:val="00D573E6"/>
    <w:rsid w:val="00D57B39"/>
    <w:rsid w:val="00D62A93"/>
    <w:rsid w:val="00D64F8A"/>
    <w:rsid w:val="00D6650E"/>
    <w:rsid w:val="00D77C1E"/>
    <w:rsid w:val="00D8105C"/>
    <w:rsid w:val="00D833C9"/>
    <w:rsid w:val="00D85416"/>
    <w:rsid w:val="00D85A9E"/>
    <w:rsid w:val="00D861B6"/>
    <w:rsid w:val="00D871CC"/>
    <w:rsid w:val="00D875F5"/>
    <w:rsid w:val="00D92792"/>
    <w:rsid w:val="00D92E07"/>
    <w:rsid w:val="00D95EC9"/>
    <w:rsid w:val="00D97584"/>
    <w:rsid w:val="00DA27AA"/>
    <w:rsid w:val="00DA61C4"/>
    <w:rsid w:val="00DA7486"/>
    <w:rsid w:val="00DB17CD"/>
    <w:rsid w:val="00DB2624"/>
    <w:rsid w:val="00DB7CF7"/>
    <w:rsid w:val="00DB7DB4"/>
    <w:rsid w:val="00DB7FDD"/>
    <w:rsid w:val="00DC1047"/>
    <w:rsid w:val="00DC268D"/>
    <w:rsid w:val="00DC6E8A"/>
    <w:rsid w:val="00DC74DC"/>
    <w:rsid w:val="00DD2691"/>
    <w:rsid w:val="00DD309A"/>
    <w:rsid w:val="00DD352B"/>
    <w:rsid w:val="00DD61B2"/>
    <w:rsid w:val="00DD6B87"/>
    <w:rsid w:val="00DE23E6"/>
    <w:rsid w:val="00DE4C6A"/>
    <w:rsid w:val="00DE5366"/>
    <w:rsid w:val="00DE6D20"/>
    <w:rsid w:val="00DE7257"/>
    <w:rsid w:val="00DF3CDF"/>
    <w:rsid w:val="00DF3DFE"/>
    <w:rsid w:val="00DF4A60"/>
    <w:rsid w:val="00DF6313"/>
    <w:rsid w:val="00E00DDC"/>
    <w:rsid w:val="00E015E5"/>
    <w:rsid w:val="00E04C45"/>
    <w:rsid w:val="00E06A97"/>
    <w:rsid w:val="00E10230"/>
    <w:rsid w:val="00E11BA3"/>
    <w:rsid w:val="00E12CEF"/>
    <w:rsid w:val="00E14F56"/>
    <w:rsid w:val="00E203BC"/>
    <w:rsid w:val="00E20F2A"/>
    <w:rsid w:val="00E242C5"/>
    <w:rsid w:val="00E253C5"/>
    <w:rsid w:val="00E25E1F"/>
    <w:rsid w:val="00E26692"/>
    <w:rsid w:val="00E26DED"/>
    <w:rsid w:val="00E32B34"/>
    <w:rsid w:val="00E3316E"/>
    <w:rsid w:val="00E61276"/>
    <w:rsid w:val="00E65626"/>
    <w:rsid w:val="00E659C9"/>
    <w:rsid w:val="00E6764F"/>
    <w:rsid w:val="00E703B7"/>
    <w:rsid w:val="00E70CC1"/>
    <w:rsid w:val="00E7433F"/>
    <w:rsid w:val="00E74BDD"/>
    <w:rsid w:val="00E85832"/>
    <w:rsid w:val="00E907E8"/>
    <w:rsid w:val="00E92EB2"/>
    <w:rsid w:val="00E93071"/>
    <w:rsid w:val="00E9326D"/>
    <w:rsid w:val="00E947FB"/>
    <w:rsid w:val="00E9556C"/>
    <w:rsid w:val="00E96F55"/>
    <w:rsid w:val="00E9797E"/>
    <w:rsid w:val="00EA0125"/>
    <w:rsid w:val="00EA3040"/>
    <w:rsid w:val="00EA3399"/>
    <w:rsid w:val="00EB4995"/>
    <w:rsid w:val="00EB4B99"/>
    <w:rsid w:val="00EB4D1B"/>
    <w:rsid w:val="00EB5D14"/>
    <w:rsid w:val="00EB6FCD"/>
    <w:rsid w:val="00EC1CE1"/>
    <w:rsid w:val="00EC2FBB"/>
    <w:rsid w:val="00EC345B"/>
    <w:rsid w:val="00EC437D"/>
    <w:rsid w:val="00EC7BBD"/>
    <w:rsid w:val="00EC7EB2"/>
    <w:rsid w:val="00ED05EA"/>
    <w:rsid w:val="00ED3905"/>
    <w:rsid w:val="00ED51EB"/>
    <w:rsid w:val="00EE2F80"/>
    <w:rsid w:val="00EE3326"/>
    <w:rsid w:val="00EE3339"/>
    <w:rsid w:val="00EE6059"/>
    <w:rsid w:val="00EE668C"/>
    <w:rsid w:val="00EE755A"/>
    <w:rsid w:val="00EF1D8A"/>
    <w:rsid w:val="00EF1DF4"/>
    <w:rsid w:val="00EF3052"/>
    <w:rsid w:val="00EF35FB"/>
    <w:rsid w:val="00EF39DC"/>
    <w:rsid w:val="00EF3D23"/>
    <w:rsid w:val="00EF4AF2"/>
    <w:rsid w:val="00F04960"/>
    <w:rsid w:val="00F0604E"/>
    <w:rsid w:val="00F12468"/>
    <w:rsid w:val="00F127D7"/>
    <w:rsid w:val="00F13026"/>
    <w:rsid w:val="00F138E4"/>
    <w:rsid w:val="00F142B7"/>
    <w:rsid w:val="00F154C1"/>
    <w:rsid w:val="00F15E07"/>
    <w:rsid w:val="00F320A5"/>
    <w:rsid w:val="00F35E91"/>
    <w:rsid w:val="00F36626"/>
    <w:rsid w:val="00F3700B"/>
    <w:rsid w:val="00F371DA"/>
    <w:rsid w:val="00F40B26"/>
    <w:rsid w:val="00F4213F"/>
    <w:rsid w:val="00F455A6"/>
    <w:rsid w:val="00F475FD"/>
    <w:rsid w:val="00F47644"/>
    <w:rsid w:val="00F53920"/>
    <w:rsid w:val="00F55D8E"/>
    <w:rsid w:val="00F56B1C"/>
    <w:rsid w:val="00F56DA2"/>
    <w:rsid w:val="00F63EF3"/>
    <w:rsid w:val="00F644BB"/>
    <w:rsid w:val="00F656A8"/>
    <w:rsid w:val="00F67EDD"/>
    <w:rsid w:val="00F70F8D"/>
    <w:rsid w:val="00F72275"/>
    <w:rsid w:val="00F81DF2"/>
    <w:rsid w:val="00F8237F"/>
    <w:rsid w:val="00F86534"/>
    <w:rsid w:val="00F86D62"/>
    <w:rsid w:val="00F94256"/>
    <w:rsid w:val="00F94DDA"/>
    <w:rsid w:val="00F96006"/>
    <w:rsid w:val="00FA1970"/>
    <w:rsid w:val="00FA28A7"/>
    <w:rsid w:val="00FA419E"/>
    <w:rsid w:val="00FB365F"/>
    <w:rsid w:val="00FB55E4"/>
    <w:rsid w:val="00FB5AC5"/>
    <w:rsid w:val="00FB7156"/>
    <w:rsid w:val="00FC29F6"/>
    <w:rsid w:val="00FC3A2B"/>
    <w:rsid w:val="00FC3F3E"/>
    <w:rsid w:val="00FC60FE"/>
    <w:rsid w:val="00FC6E7F"/>
    <w:rsid w:val="00FD3A8E"/>
    <w:rsid w:val="00FD4729"/>
    <w:rsid w:val="00FD56C6"/>
    <w:rsid w:val="00FE0073"/>
    <w:rsid w:val="00FE1B8D"/>
    <w:rsid w:val="00FE1F5F"/>
    <w:rsid w:val="00FE64DB"/>
    <w:rsid w:val="00FE6C65"/>
    <w:rsid w:val="00FE7759"/>
    <w:rsid w:val="00FF10F6"/>
    <w:rsid w:val="00FF3042"/>
    <w:rsid w:val="00FF4C76"/>
    <w:rsid w:val="00FF6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53E8C"/>
  <w15:docId w15:val="{41EF7D21-7FEB-4F36-8215-1AAB3F0BC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E1CED"/>
    <w:pPr>
      <w:overflowPunct w:val="0"/>
      <w:autoSpaceDE w:val="0"/>
      <w:autoSpaceDN w:val="0"/>
      <w:adjustRightInd w:val="0"/>
      <w:spacing w:after="120" w:line="240" w:lineRule="auto"/>
      <w:textAlignment w:val="baseline"/>
    </w:pPr>
    <w:rPr>
      <w:rFonts w:ascii="Cambria" w:eastAsia="Times New Roman" w:hAnsi="Cambria" w:cs="Times New Roman"/>
      <w:sz w:val="24"/>
      <w:szCs w:val="24"/>
    </w:rPr>
  </w:style>
  <w:style w:type="paragraph" w:styleId="Heading1">
    <w:name w:val="heading 1"/>
    <w:aliases w:val="H1"/>
    <w:basedOn w:val="Normal"/>
    <w:next w:val="firstparagraph"/>
    <w:link w:val="Heading1Char"/>
    <w:qFormat/>
    <w:rsid w:val="009E1CED"/>
    <w:pPr>
      <w:keepNext/>
      <w:spacing w:before="240" w:after="60"/>
      <w:outlineLvl w:val="0"/>
    </w:pPr>
    <w:rPr>
      <w:rFonts w:ascii="Calibri" w:hAnsi="Calibri"/>
      <w:b/>
      <w:bCs/>
      <w:color w:val="A34713"/>
      <w:kern w:val="32"/>
      <w:sz w:val="32"/>
      <w:szCs w:val="32"/>
    </w:rPr>
  </w:style>
  <w:style w:type="paragraph" w:styleId="Heading2">
    <w:name w:val="heading 2"/>
    <w:basedOn w:val="Normal"/>
    <w:next w:val="firstparagraph"/>
    <w:link w:val="Heading2Char"/>
    <w:qFormat/>
    <w:rsid w:val="009E1CED"/>
    <w:pPr>
      <w:keepNext/>
      <w:spacing w:before="240" w:after="60"/>
      <w:outlineLvl w:val="1"/>
    </w:pPr>
    <w:rPr>
      <w:rFonts w:ascii="Calibri" w:hAnsi="Calibri" w:cs="Arial"/>
      <w:b/>
      <w:bCs/>
      <w:iCs/>
      <w:color w:val="1F497D" w:themeColor="text2"/>
      <w:sz w:val="28"/>
      <w:szCs w:val="28"/>
    </w:rPr>
  </w:style>
  <w:style w:type="paragraph" w:styleId="Heading3">
    <w:name w:val="heading 3"/>
    <w:basedOn w:val="Normal"/>
    <w:next w:val="firstparagraph"/>
    <w:link w:val="Heading3Char"/>
    <w:rsid w:val="009E1CED"/>
    <w:pPr>
      <w:keepNext/>
      <w:spacing w:before="240" w:after="60"/>
      <w:outlineLvl w:val="2"/>
    </w:pPr>
    <w:rPr>
      <w:rFonts w:ascii="Calibri" w:hAnsi="Calibri" w:cs="Arial"/>
      <w:b/>
      <w:bCs/>
      <w:szCs w:val="26"/>
    </w:rPr>
  </w:style>
  <w:style w:type="paragraph" w:styleId="Heading6">
    <w:name w:val="heading 6"/>
    <w:basedOn w:val="Normal"/>
    <w:next w:val="Normal"/>
    <w:link w:val="Heading6Char"/>
    <w:rsid w:val="009E1CED"/>
    <w:pPr>
      <w:spacing w:before="240" w:after="60"/>
      <w:outlineLvl w:val="5"/>
    </w:pPr>
    <w:rPr>
      <w:b/>
      <w:bCs/>
      <w:sz w:val="22"/>
      <w:szCs w:val="22"/>
    </w:rPr>
  </w:style>
  <w:style w:type="character" w:default="1" w:styleId="DefaultParagraphFont">
    <w:name w:val="Default Paragraph Font"/>
    <w:uiPriority w:val="1"/>
    <w:semiHidden/>
    <w:unhideWhenUsed/>
    <w:rsid w:val="009E1C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1CED"/>
  </w:style>
  <w:style w:type="character" w:customStyle="1" w:styleId="Heading1Char">
    <w:name w:val="Heading 1 Char"/>
    <w:aliases w:val="H1 Char"/>
    <w:basedOn w:val="DefaultParagraphFont"/>
    <w:link w:val="Heading1"/>
    <w:rsid w:val="00882B8F"/>
    <w:rPr>
      <w:rFonts w:ascii="Calibri" w:eastAsia="Times New Roman" w:hAnsi="Calibri" w:cs="Times New Roman"/>
      <w:b/>
      <w:bCs/>
      <w:color w:val="A34713"/>
      <w:kern w:val="32"/>
      <w:sz w:val="32"/>
      <w:szCs w:val="32"/>
    </w:rPr>
  </w:style>
  <w:style w:type="paragraph" w:styleId="ListParagraph">
    <w:name w:val="List Paragraph"/>
    <w:basedOn w:val="Normal"/>
    <w:uiPriority w:val="34"/>
    <w:qFormat/>
    <w:rsid w:val="00544345"/>
    <w:pPr>
      <w:ind w:left="720"/>
      <w:contextualSpacing/>
    </w:pPr>
  </w:style>
  <w:style w:type="paragraph" w:styleId="HTMLPreformatted">
    <w:name w:val="HTML Preformatted"/>
    <w:basedOn w:val="Normal"/>
    <w:link w:val="HTMLPreformattedChar"/>
    <w:rsid w:val="009E1CED"/>
    <w:rPr>
      <w:rFonts w:ascii="Courier New" w:hAnsi="Courier New" w:cs="Courier New"/>
      <w:sz w:val="20"/>
    </w:rPr>
  </w:style>
  <w:style w:type="character" w:customStyle="1" w:styleId="HTMLPreformattedChar">
    <w:name w:val="HTML Preformatted Char"/>
    <w:basedOn w:val="DefaultParagraphFont"/>
    <w:link w:val="HTMLPreformatted"/>
    <w:rsid w:val="002058E9"/>
    <w:rPr>
      <w:rFonts w:ascii="Courier New" w:eastAsia="Times New Roman" w:hAnsi="Courier New" w:cs="Courier New"/>
      <w:sz w:val="20"/>
      <w:szCs w:val="24"/>
    </w:rPr>
  </w:style>
  <w:style w:type="character" w:customStyle="1" w:styleId="Heading2Char">
    <w:name w:val="Heading 2 Char"/>
    <w:basedOn w:val="DefaultParagraphFont"/>
    <w:link w:val="Heading2"/>
    <w:rsid w:val="008532AD"/>
    <w:rPr>
      <w:rFonts w:ascii="Calibri" w:eastAsia="Times New Roman" w:hAnsi="Calibri" w:cs="Arial"/>
      <w:b/>
      <w:bCs/>
      <w:iCs/>
      <w:color w:val="1F497D" w:themeColor="text2"/>
      <w:sz w:val="28"/>
      <w:szCs w:val="28"/>
    </w:rPr>
  </w:style>
  <w:style w:type="character" w:customStyle="1" w:styleId="Heading3Char">
    <w:name w:val="Heading 3 Char"/>
    <w:basedOn w:val="DefaultParagraphFont"/>
    <w:link w:val="Heading3"/>
    <w:rsid w:val="008532AD"/>
    <w:rPr>
      <w:rFonts w:ascii="Calibri" w:eastAsia="Times New Roman" w:hAnsi="Calibri" w:cs="Arial"/>
      <w:b/>
      <w:bCs/>
      <w:sz w:val="24"/>
      <w:szCs w:val="26"/>
    </w:rPr>
  </w:style>
  <w:style w:type="character" w:customStyle="1" w:styleId="Heading6Char">
    <w:name w:val="Heading 6 Char"/>
    <w:basedOn w:val="DefaultParagraphFont"/>
    <w:link w:val="Heading6"/>
    <w:rsid w:val="008532AD"/>
    <w:rPr>
      <w:rFonts w:ascii="Cambria" w:eastAsia="Times New Roman" w:hAnsi="Cambria" w:cs="Times New Roman"/>
      <w:b/>
      <w:bCs/>
    </w:rPr>
  </w:style>
  <w:style w:type="paragraph" w:styleId="Header">
    <w:name w:val="header"/>
    <w:basedOn w:val="Normal"/>
    <w:link w:val="HeaderChar"/>
    <w:uiPriority w:val="99"/>
    <w:rsid w:val="009E1CED"/>
    <w:pPr>
      <w:tabs>
        <w:tab w:val="center" w:pos="4320"/>
        <w:tab w:val="right" w:pos="8640"/>
      </w:tabs>
    </w:pPr>
  </w:style>
  <w:style w:type="character" w:customStyle="1" w:styleId="HeaderChar">
    <w:name w:val="Header Char"/>
    <w:basedOn w:val="DefaultParagraphFont"/>
    <w:link w:val="Header"/>
    <w:uiPriority w:val="99"/>
    <w:rsid w:val="009E1CED"/>
    <w:rPr>
      <w:rFonts w:ascii="Cambria" w:eastAsia="Times New Roman" w:hAnsi="Cambria" w:cs="Times New Roman"/>
      <w:sz w:val="24"/>
      <w:szCs w:val="24"/>
    </w:rPr>
  </w:style>
  <w:style w:type="paragraph" w:styleId="Footer">
    <w:name w:val="footer"/>
    <w:basedOn w:val="Normal"/>
    <w:link w:val="FooterChar"/>
    <w:uiPriority w:val="99"/>
    <w:rsid w:val="009E1CED"/>
    <w:pPr>
      <w:tabs>
        <w:tab w:val="center" w:pos="4320"/>
        <w:tab w:val="right" w:pos="8640"/>
      </w:tabs>
    </w:pPr>
  </w:style>
  <w:style w:type="character" w:customStyle="1" w:styleId="FooterChar">
    <w:name w:val="Footer Char"/>
    <w:basedOn w:val="DefaultParagraphFont"/>
    <w:link w:val="Footer"/>
    <w:uiPriority w:val="99"/>
    <w:rsid w:val="009E1CED"/>
    <w:rPr>
      <w:rFonts w:ascii="Cambria" w:eastAsia="Times New Roman" w:hAnsi="Cambria" w:cs="Times New Roman"/>
      <w:sz w:val="24"/>
      <w:szCs w:val="24"/>
    </w:rPr>
  </w:style>
  <w:style w:type="paragraph" w:customStyle="1" w:styleId="SessionTitle">
    <w:name w:val="Session Title"/>
    <w:basedOn w:val="Normal"/>
    <w:rsid w:val="009E1CED"/>
    <w:pPr>
      <w:spacing w:before="5760" w:after="1200"/>
      <w:ind w:left="1440"/>
      <w:jc w:val="center"/>
    </w:pPr>
    <w:rPr>
      <w:sz w:val="60"/>
    </w:rPr>
  </w:style>
  <w:style w:type="paragraph" w:customStyle="1" w:styleId="PersonalInfo">
    <w:name w:val="Personal Info"/>
    <w:basedOn w:val="Normal"/>
    <w:rsid w:val="009E1CED"/>
    <w:pPr>
      <w:spacing w:after="0"/>
      <w:ind w:left="1440"/>
      <w:jc w:val="right"/>
    </w:pPr>
    <w:rPr>
      <w:i/>
    </w:rPr>
  </w:style>
  <w:style w:type="paragraph" w:styleId="Caption">
    <w:name w:val="caption"/>
    <w:basedOn w:val="Normal"/>
    <w:next w:val="Normal"/>
    <w:rsid w:val="009E1CED"/>
    <w:rPr>
      <w:b/>
      <w:bCs/>
      <w:sz w:val="20"/>
    </w:rPr>
  </w:style>
  <w:style w:type="character" w:styleId="Emphasis">
    <w:name w:val="Emphasis"/>
    <w:rsid w:val="009E1CED"/>
    <w:rPr>
      <w:i/>
      <w:iCs/>
    </w:rPr>
  </w:style>
  <w:style w:type="paragraph" w:customStyle="1" w:styleId="body">
    <w:name w:val="_body"/>
    <w:basedOn w:val="Normal"/>
    <w:link w:val="bodyCharChar"/>
    <w:autoRedefine/>
    <w:rsid w:val="009E1CED"/>
    <w:pPr>
      <w:overflowPunct/>
      <w:autoSpaceDE/>
      <w:autoSpaceDN/>
      <w:adjustRightInd/>
      <w:textAlignment w:val="auto"/>
    </w:pPr>
    <w:rPr>
      <w:lang w:eastAsia="de-DE"/>
    </w:rPr>
  </w:style>
  <w:style w:type="character" w:customStyle="1" w:styleId="bodyCharChar">
    <w:name w:val="_body Char Char"/>
    <w:link w:val="body"/>
    <w:rsid w:val="009E1CED"/>
    <w:rPr>
      <w:rFonts w:ascii="Cambria" w:eastAsia="Times New Roman" w:hAnsi="Cambria" w:cs="Times New Roman"/>
      <w:sz w:val="24"/>
      <w:szCs w:val="24"/>
      <w:lang w:eastAsia="de-DE"/>
    </w:rPr>
  </w:style>
  <w:style w:type="paragraph" w:customStyle="1" w:styleId="bio">
    <w:name w:val="_bio"/>
    <w:basedOn w:val="body"/>
    <w:link w:val="bioChar"/>
    <w:rsid w:val="009E1CED"/>
    <w:rPr>
      <w:i/>
    </w:rPr>
  </w:style>
  <w:style w:type="character" w:customStyle="1" w:styleId="bioChar">
    <w:name w:val="_bio Char"/>
    <w:link w:val="bio"/>
    <w:rsid w:val="009E1CED"/>
    <w:rPr>
      <w:rFonts w:ascii="Cambria" w:eastAsia="Times New Roman" w:hAnsi="Cambria" w:cs="Times New Roman"/>
      <w:i/>
      <w:sz w:val="24"/>
      <w:szCs w:val="24"/>
      <w:lang w:eastAsia="de-DE"/>
    </w:rPr>
  </w:style>
  <w:style w:type="character" w:customStyle="1" w:styleId="bodytextChar">
    <w:name w:val="_body text Char"/>
    <w:basedOn w:val="bodyCharChar"/>
    <w:link w:val="bodytext"/>
    <w:rsid w:val="009E1CED"/>
    <w:rPr>
      <w:rFonts w:ascii="Cambria" w:eastAsia="Times New Roman" w:hAnsi="Cambria" w:cs="Times New Roman"/>
      <w:sz w:val="24"/>
      <w:szCs w:val="24"/>
      <w:lang w:eastAsia="de-DE"/>
    </w:rPr>
  </w:style>
  <w:style w:type="paragraph" w:customStyle="1" w:styleId="bodytext">
    <w:name w:val="_body text"/>
    <w:basedOn w:val="body"/>
    <w:link w:val="bodytextChar"/>
    <w:autoRedefine/>
    <w:qFormat/>
    <w:rsid w:val="009E1CED"/>
    <w:pPr>
      <w:spacing w:after="240"/>
    </w:pPr>
  </w:style>
  <w:style w:type="paragraph" w:customStyle="1" w:styleId="bullet">
    <w:name w:val="_bullet"/>
    <w:basedOn w:val="bodytext"/>
    <w:link w:val="bulletCharChar"/>
    <w:autoRedefine/>
    <w:qFormat/>
    <w:rsid w:val="009E1CED"/>
    <w:pPr>
      <w:numPr>
        <w:numId w:val="19"/>
      </w:numPr>
      <w:spacing w:after="120"/>
    </w:pPr>
  </w:style>
  <w:style w:type="character" w:customStyle="1" w:styleId="bulletCharChar">
    <w:name w:val="_bullet Char Char"/>
    <w:basedOn w:val="bulletlastCharChar"/>
    <w:link w:val="bullet"/>
    <w:rsid w:val="009E1CED"/>
    <w:rPr>
      <w:rFonts w:ascii="Cambria" w:eastAsia="Times New Roman" w:hAnsi="Cambria" w:cs="Times New Roman"/>
      <w:sz w:val="24"/>
      <w:szCs w:val="24"/>
      <w:lang w:eastAsia="de-DE"/>
    </w:rPr>
  </w:style>
  <w:style w:type="character" w:customStyle="1" w:styleId="bulletlastCharChar">
    <w:name w:val="_bullet last Char Char"/>
    <w:link w:val="bulletlast"/>
    <w:rsid w:val="009E1CED"/>
    <w:rPr>
      <w:rFonts w:ascii="Cambria" w:hAnsi="Cambria"/>
      <w:sz w:val="24"/>
      <w:szCs w:val="24"/>
      <w:lang w:eastAsia="de-DE"/>
    </w:rPr>
  </w:style>
  <w:style w:type="paragraph" w:customStyle="1" w:styleId="bulletlast">
    <w:name w:val="_bullet last"/>
    <w:basedOn w:val="bullet"/>
    <w:next w:val="bodytext"/>
    <w:link w:val="bulletlastCharChar"/>
    <w:autoRedefine/>
    <w:qFormat/>
    <w:rsid w:val="009E1CED"/>
    <w:pPr>
      <w:numPr>
        <w:numId w:val="21"/>
      </w:numPr>
      <w:spacing w:after="240"/>
    </w:pPr>
    <w:rPr>
      <w:rFonts w:eastAsiaTheme="minorHAnsi" w:cstheme="minorBidi"/>
    </w:rPr>
  </w:style>
  <w:style w:type="paragraph" w:customStyle="1" w:styleId="bulletfirst">
    <w:name w:val="_bullet first"/>
    <w:basedOn w:val="bullet"/>
    <w:next w:val="bullet"/>
    <w:link w:val="bulletfirstCharChar"/>
    <w:autoRedefine/>
    <w:qFormat/>
    <w:rsid w:val="009E1CED"/>
    <w:pPr>
      <w:numPr>
        <w:numId w:val="20"/>
      </w:numPr>
      <w:spacing w:before="120"/>
      <w:ind w:left="720"/>
    </w:pPr>
  </w:style>
  <w:style w:type="character" w:customStyle="1" w:styleId="bulletfirstCharChar">
    <w:name w:val="_bullet first Char Char"/>
    <w:basedOn w:val="bodytextChar"/>
    <w:link w:val="bulletfirst"/>
    <w:rsid w:val="009E1CED"/>
    <w:rPr>
      <w:rFonts w:ascii="Cambria" w:eastAsia="Times New Roman" w:hAnsi="Cambria" w:cs="Times New Roman"/>
      <w:sz w:val="24"/>
      <w:szCs w:val="24"/>
      <w:lang w:eastAsia="de-DE"/>
    </w:rPr>
  </w:style>
  <w:style w:type="character" w:customStyle="1" w:styleId="bulletlastChar">
    <w:name w:val="_bullet last Char"/>
    <w:basedOn w:val="DefaultParagraphFont"/>
    <w:rsid w:val="009E1CED"/>
  </w:style>
  <w:style w:type="paragraph" w:customStyle="1" w:styleId="code">
    <w:name w:val="_code"/>
    <w:basedOn w:val="Normal"/>
    <w:link w:val="codeChar"/>
    <w:autoRedefine/>
    <w:qFormat/>
    <w:rsid w:val="009E1CED"/>
    <w:pPr>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uppressAutoHyphens/>
      <w:overflowPunct/>
      <w:autoSpaceDE/>
      <w:autoSpaceDN/>
      <w:adjustRightInd/>
      <w:spacing w:after="0"/>
      <w:textAlignment w:val="auto"/>
    </w:pPr>
    <w:rPr>
      <w:rFonts w:ascii="Consolas" w:hAnsi="Consolas"/>
      <w:noProof/>
      <w:sz w:val="20"/>
      <w:szCs w:val="20"/>
      <w:lang w:eastAsia="de-DE"/>
    </w:rPr>
  </w:style>
  <w:style w:type="character" w:customStyle="1" w:styleId="codeChar">
    <w:name w:val="_code Char"/>
    <w:link w:val="code"/>
    <w:rsid w:val="009E1CED"/>
    <w:rPr>
      <w:rFonts w:ascii="Consolas" w:eastAsia="Times New Roman" w:hAnsi="Consolas" w:cs="Times New Roman"/>
      <w:noProof/>
      <w:sz w:val="20"/>
      <w:szCs w:val="20"/>
      <w:lang w:eastAsia="de-DE"/>
    </w:rPr>
  </w:style>
  <w:style w:type="character" w:customStyle="1" w:styleId="codefirstChar">
    <w:name w:val="_code first Char"/>
    <w:basedOn w:val="codeChar"/>
    <w:rsid w:val="009E1CED"/>
    <w:rPr>
      <w:rFonts w:ascii="Consolas" w:eastAsia="Times New Roman" w:hAnsi="Consolas" w:cs="Times New Roman"/>
      <w:noProof/>
      <w:sz w:val="20"/>
      <w:szCs w:val="20"/>
      <w:lang w:eastAsia="de-DE"/>
    </w:rPr>
  </w:style>
  <w:style w:type="paragraph" w:customStyle="1" w:styleId="codefirstline">
    <w:name w:val="_code first line"/>
    <w:basedOn w:val="code"/>
    <w:next w:val="code"/>
    <w:link w:val="codefirstlineChar"/>
    <w:autoRedefine/>
    <w:qFormat/>
    <w:rsid w:val="009E1CED"/>
    <w:pPr>
      <w:spacing w:before="120"/>
    </w:pPr>
  </w:style>
  <w:style w:type="character" w:customStyle="1" w:styleId="codefirstlineChar">
    <w:name w:val="_code first line Char"/>
    <w:basedOn w:val="codeChar"/>
    <w:link w:val="codefirstline"/>
    <w:rsid w:val="009E1CED"/>
    <w:rPr>
      <w:rFonts w:ascii="Consolas" w:eastAsia="Times New Roman" w:hAnsi="Consolas" w:cs="Times New Roman"/>
      <w:noProof/>
      <w:sz w:val="20"/>
      <w:szCs w:val="20"/>
      <w:lang w:eastAsia="de-DE"/>
    </w:rPr>
  </w:style>
  <w:style w:type="paragraph" w:customStyle="1" w:styleId="codelastline">
    <w:name w:val="_code last line"/>
    <w:basedOn w:val="code"/>
    <w:next w:val="bodytext"/>
    <w:link w:val="codelastlineChar"/>
    <w:autoRedefine/>
    <w:qFormat/>
    <w:rsid w:val="009E1CED"/>
    <w:pPr>
      <w:spacing w:after="240"/>
    </w:pPr>
  </w:style>
  <w:style w:type="character" w:customStyle="1" w:styleId="codelastlineChar">
    <w:name w:val="_code last line Char"/>
    <w:basedOn w:val="codefirstlineChar"/>
    <w:link w:val="codelastline"/>
    <w:rsid w:val="009E1CED"/>
    <w:rPr>
      <w:rFonts w:ascii="Consolas" w:eastAsia="Times New Roman" w:hAnsi="Consolas" w:cs="Times New Roman"/>
      <w:noProof/>
      <w:sz w:val="20"/>
      <w:szCs w:val="20"/>
      <w:lang w:eastAsia="de-DE"/>
    </w:rPr>
  </w:style>
  <w:style w:type="paragraph" w:customStyle="1" w:styleId="figure">
    <w:name w:val="_figure"/>
    <w:basedOn w:val="body"/>
    <w:next w:val="figurecaption"/>
    <w:link w:val="figureChar"/>
    <w:autoRedefine/>
    <w:qFormat/>
    <w:rsid w:val="009E1CED"/>
    <w:pPr>
      <w:keepNext/>
      <w:spacing w:before="240"/>
    </w:pPr>
  </w:style>
  <w:style w:type="character" w:customStyle="1" w:styleId="figureChar">
    <w:name w:val="_figure Char"/>
    <w:basedOn w:val="bodytextChar"/>
    <w:link w:val="figure"/>
    <w:rsid w:val="009E1CED"/>
    <w:rPr>
      <w:rFonts w:ascii="Cambria" w:eastAsia="Times New Roman" w:hAnsi="Cambria" w:cs="Times New Roman"/>
      <w:sz w:val="24"/>
      <w:szCs w:val="24"/>
      <w:lang w:eastAsia="de-DE"/>
    </w:rPr>
  </w:style>
  <w:style w:type="paragraph" w:customStyle="1" w:styleId="figurecaption">
    <w:name w:val="_figure caption"/>
    <w:basedOn w:val="Normal"/>
    <w:next w:val="bodytext"/>
    <w:autoRedefine/>
    <w:qFormat/>
    <w:rsid w:val="009E1CED"/>
    <w:pPr>
      <w:overflowPunct/>
      <w:autoSpaceDE/>
      <w:autoSpaceDN/>
      <w:adjustRightInd/>
      <w:spacing w:before="60" w:after="240"/>
      <w:textAlignment w:val="auto"/>
    </w:pPr>
    <w:rPr>
      <w:bCs/>
      <w:sz w:val="20"/>
      <w:szCs w:val="20"/>
      <w:lang w:eastAsia="de-DE"/>
    </w:rPr>
  </w:style>
  <w:style w:type="character" w:customStyle="1" w:styleId="figurename">
    <w:name w:val="_figure name"/>
    <w:qFormat/>
    <w:rsid w:val="009E1CED"/>
    <w:rPr>
      <w:rFonts w:ascii="Cambria" w:hAnsi="Cambria"/>
      <w:b/>
      <w:color w:val="auto"/>
      <w:sz w:val="20"/>
      <w:szCs w:val="16"/>
      <w:lang w:val="en-US" w:eastAsia="de-DE" w:bidi="ar-SA"/>
    </w:rPr>
  </w:style>
  <w:style w:type="paragraph" w:customStyle="1" w:styleId="firstparagraph">
    <w:name w:val="_first paragraph"/>
    <w:basedOn w:val="bodytext"/>
    <w:next w:val="bodytext"/>
    <w:link w:val="firstparagraphChar"/>
    <w:autoRedefine/>
    <w:rsid w:val="009E1CED"/>
  </w:style>
  <w:style w:type="character" w:customStyle="1" w:styleId="firstparagraphChar">
    <w:name w:val="_first paragraph Char"/>
    <w:basedOn w:val="bodyCharChar"/>
    <w:link w:val="firstparagraph"/>
    <w:rsid w:val="009E1CED"/>
    <w:rPr>
      <w:rFonts w:ascii="Cambria" w:eastAsia="Times New Roman" w:hAnsi="Cambria" w:cs="Times New Roman"/>
      <w:sz w:val="24"/>
      <w:szCs w:val="24"/>
      <w:lang w:eastAsia="de-DE"/>
    </w:rPr>
  </w:style>
  <w:style w:type="paragraph" w:customStyle="1" w:styleId="intro">
    <w:name w:val="_intro"/>
    <w:basedOn w:val="body"/>
    <w:next w:val="firstparagraph"/>
    <w:link w:val="introChar"/>
    <w:autoRedefine/>
    <w:rsid w:val="009E1CED"/>
    <w:pPr>
      <w:spacing w:after="240"/>
    </w:pPr>
    <w:rPr>
      <w:i/>
    </w:rPr>
  </w:style>
  <w:style w:type="character" w:customStyle="1" w:styleId="introChar">
    <w:name w:val="_intro Char"/>
    <w:link w:val="intro"/>
    <w:rsid w:val="009E1CED"/>
    <w:rPr>
      <w:rFonts w:ascii="Cambria" w:eastAsia="Times New Roman" w:hAnsi="Cambria" w:cs="Times New Roman"/>
      <w:i/>
      <w:sz w:val="24"/>
      <w:szCs w:val="24"/>
      <w:lang w:eastAsia="de-DE"/>
    </w:rPr>
  </w:style>
  <w:style w:type="paragraph" w:customStyle="1" w:styleId="tablecaption">
    <w:name w:val="_table caption"/>
    <w:basedOn w:val="bodytext"/>
    <w:next w:val="Normal"/>
    <w:autoRedefine/>
    <w:qFormat/>
    <w:rsid w:val="009E1CED"/>
    <w:pPr>
      <w:keepNext/>
    </w:pPr>
    <w:rPr>
      <w:sz w:val="20"/>
    </w:rPr>
  </w:style>
  <w:style w:type="paragraph" w:customStyle="1" w:styleId="listingcaption">
    <w:name w:val="_listing caption"/>
    <w:basedOn w:val="tablecaption"/>
    <w:next w:val="codefirstline"/>
    <w:link w:val="listingcaptionChar"/>
    <w:autoRedefine/>
    <w:qFormat/>
    <w:rsid w:val="009E1CED"/>
  </w:style>
  <w:style w:type="character" w:customStyle="1" w:styleId="listingcaptionChar">
    <w:name w:val="_listing caption Char"/>
    <w:link w:val="listingcaption"/>
    <w:rsid w:val="009E1CED"/>
    <w:rPr>
      <w:rFonts w:ascii="Cambria" w:eastAsia="Times New Roman" w:hAnsi="Cambria" w:cs="Times New Roman"/>
      <w:sz w:val="20"/>
      <w:szCs w:val="24"/>
      <w:lang w:eastAsia="de-DE"/>
    </w:rPr>
  </w:style>
  <w:style w:type="character" w:customStyle="1" w:styleId="reference">
    <w:name w:val="_reference"/>
    <w:qFormat/>
    <w:rsid w:val="009E1CED"/>
    <w:rPr>
      <w:rFonts w:ascii="Cambria" w:hAnsi="Cambria"/>
      <w:b/>
      <w:color w:val="auto"/>
      <w:sz w:val="24"/>
      <w:szCs w:val="24"/>
      <w:lang w:val="en-US" w:eastAsia="de-DE" w:bidi="ar-SA"/>
    </w:rPr>
  </w:style>
  <w:style w:type="paragraph" w:customStyle="1" w:styleId="tablecolumnhead">
    <w:name w:val="_table column head"/>
    <w:basedOn w:val="Normal"/>
    <w:next w:val="tabletext"/>
    <w:autoRedefine/>
    <w:rsid w:val="009E1CED"/>
    <w:pPr>
      <w:tabs>
        <w:tab w:val="left" w:pos="360"/>
        <w:tab w:val="left" w:pos="720"/>
        <w:tab w:val="left" w:pos="1080"/>
      </w:tabs>
      <w:suppressAutoHyphens/>
      <w:overflowPunct/>
      <w:autoSpaceDE/>
      <w:autoSpaceDN/>
      <w:adjustRightInd/>
      <w:spacing w:after="0"/>
      <w:textAlignment w:val="auto"/>
    </w:pPr>
    <w:rPr>
      <w:b/>
      <w:sz w:val="20"/>
      <w:szCs w:val="20"/>
      <w:lang w:eastAsia="ar-SA"/>
    </w:rPr>
  </w:style>
  <w:style w:type="paragraph" w:customStyle="1" w:styleId="tabletext">
    <w:name w:val="_table text"/>
    <w:basedOn w:val="Normal"/>
    <w:next w:val="Normal"/>
    <w:autoRedefine/>
    <w:rsid w:val="009E1CED"/>
    <w:pPr>
      <w:tabs>
        <w:tab w:val="left" w:pos="360"/>
        <w:tab w:val="left" w:pos="720"/>
        <w:tab w:val="left" w:pos="1080"/>
      </w:tabs>
      <w:suppressAutoHyphens/>
      <w:overflowPunct/>
      <w:autoSpaceDE/>
      <w:autoSpaceDN/>
      <w:adjustRightInd/>
      <w:spacing w:after="0"/>
      <w:textAlignment w:val="auto"/>
    </w:pPr>
    <w:rPr>
      <w:sz w:val="20"/>
      <w:szCs w:val="20"/>
      <w:lang w:eastAsia="ar-SA"/>
    </w:rPr>
  </w:style>
  <w:style w:type="paragraph" w:customStyle="1" w:styleId="codesingleline">
    <w:name w:val="_code single line"/>
    <w:basedOn w:val="code"/>
    <w:next w:val="bodytext"/>
    <w:rsid w:val="009E1CED"/>
    <w:pPr>
      <w:spacing w:before="120" w:after="240"/>
    </w:pPr>
  </w:style>
  <w:style w:type="character" w:styleId="Hyperlink">
    <w:name w:val="Hyperlink"/>
    <w:basedOn w:val="DefaultParagraphFont"/>
    <w:uiPriority w:val="99"/>
    <w:unhideWhenUsed/>
    <w:rsid w:val="00332481"/>
    <w:rPr>
      <w:color w:val="0000FF" w:themeColor="hyperlink"/>
      <w:u w:val="single"/>
    </w:rPr>
  </w:style>
  <w:style w:type="paragraph" w:styleId="BalloonText">
    <w:name w:val="Balloon Text"/>
    <w:basedOn w:val="Normal"/>
    <w:link w:val="BalloonTextChar"/>
    <w:rsid w:val="009E1CED"/>
    <w:pPr>
      <w:spacing w:after="0"/>
    </w:pPr>
    <w:rPr>
      <w:rFonts w:ascii="Tahoma" w:hAnsi="Tahoma" w:cs="Tahoma"/>
      <w:sz w:val="16"/>
      <w:szCs w:val="16"/>
    </w:rPr>
  </w:style>
  <w:style w:type="character" w:customStyle="1" w:styleId="BalloonTextChar">
    <w:name w:val="Balloon Text Char"/>
    <w:basedOn w:val="DefaultParagraphFont"/>
    <w:link w:val="BalloonText"/>
    <w:rsid w:val="009E1CED"/>
    <w:rPr>
      <w:rFonts w:ascii="Tahoma" w:eastAsia="Times New Roman" w:hAnsi="Tahoma" w:cs="Tahoma"/>
      <w:sz w:val="16"/>
      <w:szCs w:val="16"/>
    </w:rPr>
  </w:style>
  <w:style w:type="table" w:styleId="TableGrid">
    <w:name w:val="Table Grid"/>
    <w:basedOn w:val="TableNormal"/>
    <w:rsid w:val="009E1C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
    <w:name w:val="Medium Shading 1"/>
    <w:basedOn w:val="TableNormal"/>
    <w:uiPriority w:val="63"/>
    <w:rsid w:val="007B37A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indented">
    <w:name w:val="_indented"/>
    <w:basedOn w:val="bodytext"/>
    <w:qFormat/>
    <w:rsid w:val="00DF6313"/>
    <w:pPr>
      <w:ind w:left="720"/>
    </w:pPr>
  </w:style>
  <w:style w:type="paragraph" w:styleId="NormalWeb">
    <w:name w:val="Normal (Web)"/>
    <w:basedOn w:val="Normal"/>
    <w:uiPriority w:val="99"/>
    <w:semiHidden/>
    <w:unhideWhenUsed/>
    <w:rsid w:val="00F56DA2"/>
    <w:pPr>
      <w:overflowPunct/>
      <w:autoSpaceDE/>
      <w:autoSpaceDN/>
      <w:adjustRightInd/>
      <w:spacing w:before="100" w:beforeAutospacing="1" w:after="100" w:afterAutospacing="1"/>
      <w:textAlignment w:val="auto"/>
    </w:pPr>
    <w:rPr>
      <w:rFonts w:ascii="Times New Roman" w:hAnsi="Times New Roman"/>
    </w:rPr>
  </w:style>
  <w:style w:type="character" w:customStyle="1" w:styleId="sup">
    <w:name w:val="sup"/>
    <w:basedOn w:val="DefaultParagraphFont"/>
    <w:rsid w:val="00F56DA2"/>
    <w:rPr>
      <w:vertAlign w:val="superscript"/>
    </w:rPr>
  </w:style>
  <w:style w:type="character" w:styleId="Strong">
    <w:name w:val="Strong"/>
    <w:basedOn w:val="DefaultParagraphFont"/>
    <w:uiPriority w:val="22"/>
    <w:qFormat/>
    <w:rsid w:val="00F56DA2"/>
    <w:rPr>
      <w:b/>
      <w:bCs/>
    </w:rPr>
  </w:style>
  <w:style w:type="character" w:styleId="FollowedHyperlink">
    <w:name w:val="FollowedHyperlink"/>
    <w:basedOn w:val="DefaultParagraphFont"/>
    <w:uiPriority w:val="99"/>
    <w:semiHidden/>
    <w:unhideWhenUsed/>
    <w:rsid w:val="007755E7"/>
    <w:rPr>
      <w:color w:val="800080" w:themeColor="followedHyperlink"/>
      <w:u w:val="single"/>
    </w:rPr>
  </w:style>
  <w:style w:type="paragraph" w:styleId="BodyText0">
    <w:name w:val="Body Text"/>
    <w:basedOn w:val="Normal"/>
    <w:link w:val="BodyTextChar0"/>
    <w:rsid w:val="005C7904"/>
    <w:pPr>
      <w:overflowPunct/>
      <w:autoSpaceDE/>
      <w:autoSpaceDN/>
      <w:adjustRightInd/>
      <w:jc w:val="both"/>
      <w:textAlignment w:val="auto"/>
    </w:pPr>
    <w:rPr>
      <w:rFonts w:ascii="Times New Roman" w:hAnsi="Times New Roman"/>
      <w:sz w:val="20"/>
      <w:szCs w:val="20"/>
      <w:lang w:eastAsia="de-DE"/>
    </w:rPr>
  </w:style>
  <w:style w:type="character" w:customStyle="1" w:styleId="BodyTextChar0">
    <w:name w:val="Body Text Char"/>
    <w:basedOn w:val="DefaultParagraphFont"/>
    <w:link w:val="BodyText0"/>
    <w:rsid w:val="005C7904"/>
    <w:rPr>
      <w:rFonts w:ascii="Times New Roman" w:eastAsia="Times New Roman" w:hAnsi="Times New Roman" w:cs="Times New Roman"/>
      <w:sz w:val="20"/>
      <w:szCs w:val="20"/>
      <w:lang w:eastAsia="de-DE"/>
    </w:rPr>
  </w:style>
  <w:style w:type="paragraph" w:customStyle="1" w:styleId="Sidebar">
    <w:name w:val="Sidebar"/>
    <w:basedOn w:val="bodytext"/>
    <w:qFormat/>
    <w:rsid w:val="0050117D"/>
    <w:pPr>
      <w:shd w:val="clear" w:color="auto" w:fill="B6DDE8"/>
    </w:pPr>
    <w:rPr>
      <w:lang w:val="en"/>
    </w:rPr>
  </w:style>
  <w:style w:type="table" w:styleId="MediumShading1-Accent1">
    <w:name w:val="Medium Shading 1 Accent 1"/>
    <w:basedOn w:val="TableNormal"/>
    <w:uiPriority w:val="63"/>
    <w:rsid w:val="00A474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9E1CED"/>
    <w:rPr>
      <w:color w:val="808080"/>
    </w:rPr>
  </w:style>
  <w:style w:type="table" w:styleId="TableList4">
    <w:name w:val="Table List 4"/>
    <w:basedOn w:val="TableNormal"/>
    <w:rsid w:val="009E1CED"/>
    <w:pPr>
      <w:overflowPunct w:val="0"/>
      <w:autoSpaceDE w:val="0"/>
      <w:autoSpaceDN w:val="0"/>
      <w:adjustRightInd w:val="0"/>
      <w:spacing w:after="120" w:line="240" w:lineRule="auto"/>
      <w:textAlignment w:val="baseline"/>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tableend">
    <w:name w:val="_table end"/>
    <w:basedOn w:val="bodytext"/>
    <w:next w:val="bodytext"/>
    <w:rsid w:val="009E1CED"/>
    <w:pPr>
      <w:spacing w:after="0"/>
    </w:pPr>
    <w:rPr>
      <w:lang w:eastAsia="en-US"/>
    </w:rPr>
  </w:style>
  <w:style w:type="character" w:styleId="UnresolvedMention">
    <w:name w:val="Unresolved Mention"/>
    <w:basedOn w:val="DefaultParagraphFont"/>
    <w:uiPriority w:val="99"/>
    <w:semiHidden/>
    <w:unhideWhenUsed/>
    <w:rsid w:val="00C2303D"/>
    <w:rPr>
      <w:color w:val="605E5C"/>
      <w:shd w:val="clear" w:color="auto" w:fill="E1DFDD"/>
    </w:rPr>
  </w:style>
  <w:style w:type="paragraph" w:styleId="Title">
    <w:name w:val="Title"/>
    <w:basedOn w:val="Normal"/>
    <w:next w:val="Normal"/>
    <w:link w:val="TitleChar"/>
    <w:uiPriority w:val="10"/>
    <w:qFormat/>
    <w:rsid w:val="00A13458"/>
    <w:pPr>
      <w:pBdr>
        <w:bottom w:val="single" w:sz="4" w:space="1" w:color="auto"/>
      </w:pBdr>
      <w:spacing w:after="0"/>
      <w:contextualSpacing/>
    </w:pPr>
    <w:rPr>
      <w:rFonts w:asciiTheme="majorHAnsi" w:eastAsiaTheme="majorEastAsia" w:hAnsiTheme="majorHAnsi" w:cstheme="majorBidi"/>
      <w:color w:val="A34713"/>
      <w:spacing w:val="-10"/>
      <w:kern w:val="28"/>
      <w:sz w:val="56"/>
      <w:szCs w:val="56"/>
    </w:rPr>
  </w:style>
  <w:style w:type="character" w:customStyle="1" w:styleId="TitleChar">
    <w:name w:val="Title Char"/>
    <w:basedOn w:val="DefaultParagraphFont"/>
    <w:link w:val="Title"/>
    <w:uiPriority w:val="10"/>
    <w:rsid w:val="00A13458"/>
    <w:rPr>
      <w:rFonts w:asciiTheme="majorHAnsi" w:eastAsiaTheme="majorEastAsia" w:hAnsiTheme="majorHAnsi" w:cstheme="majorBidi"/>
      <w:color w:val="A34713"/>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3659">
      <w:bodyDiv w:val="1"/>
      <w:marLeft w:val="0"/>
      <w:marRight w:val="0"/>
      <w:marTop w:val="0"/>
      <w:marBottom w:val="0"/>
      <w:divBdr>
        <w:top w:val="none" w:sz="0" w:space="0" w:color="auto"/>
        <w:left w:val="none" w:sz="0" w:space="0" w:color="auto"/>
        <w:bottom w:val="none" w:sz="0" w:space="0" w:color="auto"/>
        <w:right w:val="none" w:sz="0" w:space="0" w:color="auto"/>
      </w:divBdr>
    </w:div>
    <w:div w:id="33965499">
      <w:bodyDiv w:val="1"/>
      <w:marLeft w:val="0"/>
      <w:marRight w:val="0"/>
      <w:marTop w:val="0"/>
      <w:marBottom w:val="0"/>
      <w:divBdr>
        <w:top w:val="none" w:sz="0" w:space="0" w:color="auto"/>
        <w:left w:val="none" w:sz="0" w:space="0" w:color="auto"/>
        <w:bottom w:val="none" w:sz="0" w:space="0" w:color="auto"/>
        <w:right w:val="none" w:sz="0" w:space="0" w:color="auto"/>
      </w:divBdr>
    </w:div>
    <w:div w:id="61681744">
      <w:bodyDiv w:val="1"/>
      <w:marLeft w:val="0"/>
      <w:marRight w:val="0"/>
      <w:marTop w:val="0"/>
      <w:marBottom w:val="0"/>
      <w:divBdr>
        <w:top w:val="none" w:sz="0" w:space="0" w:color="auto"/>
        <w:left w:val="none" w:sz="0" w:space="0" w:color="auto"/>
        <w:bottom w:val="none" w:sz="0" w:space="0" w:color="auto"/>
        <w:right w:val="none" w:sz="0" w:space="0" w:color="auto"/>
      </w:divBdr>
    </w:div>
    <w:div w:id="85270549">
      <w:bodyDiv w:val="1"/>
      <w:marLeft w:val="0"/>
      <w:marRight w:val="0"/>
      <w:marTop w:val="0"/>
      <w:marBottom w:val="0"/>
      <w:divBdr>
        <w:top w:val="none" w:sz="0" w:space="0" w:color="auto"/>
        <w:left w:val="none" w:sz="0" w:space="0" w:color="auto"/>
        <w:bottom w:val="none" w:sz="0" w:space="0" w:color="auto"/>
        <w:right w:val="none" w:sz="0" w:space="0" w:color="auto"/>
      </w:divBdr>
    </w:div>
    <w:div w:id="87385965">
      <w:bodyDiv w:val="1"/>
      <w:marLeft w:val="0"/>
      <w:marRight w:val="0"/>
      <w:marTop w:val="0"/>
      <w:marBottom w:val="0"/>
      <w:divBdr>
        <w:top w:val="none" w:sz="0" w:space="0" w:color="auto"/>
        <w:left w:val="none" w:sz="0" w:space="0" w:color="auto"/>
        <w:bottom w:val="none" w:sz="0" w:space="0" w:color="auto"/>
        <w:right w:val="none" w:sz="0" w:space="0" w:color="auto"/>
      </w:divBdr>
    </w:div>
    <w:div w:id="92288830">
      <w:bodyDiv w:val="1"/>
      <w:marLeft w:val="0"/>
      <w:marRight w:val="0"/>
      <w:marTop w:val="0"/>
      <w:marBottom w:val="0"/>
      <w:divBdr>
        <w:top w:val="none" w:sz="0" w:space="0" w:color="auto"/>
        <w:left w:val="none" w:sz="0" w:space="0" w:color="auto"/>
        <w:bottom w:val="none" w:sz="0" w:space="0" w:color="auto"/>
        <w:right w:val="none" w:sz="0" w:space="0" w:color="auto"/>
      </w:divBdr>
    </w:div>
    <w:div w:id="112794711">
      <w:bodyDiv w:val="1"/>
      <w:marLeft w:val="0"/>
      <w:marRight w:val="0"/>
      <w:marTop w:val="0"/>
      <w:marBottom w:val="0"/>
      <w:divBdr>
        <w:top w:val="none" w:sz="0" w:space="0" w:color="auto"/>
        <w:left w:val="none" w:sz="0" w:space="0" w:color="auto"/>
        <w:bottom w:val="none" w:sz="0" w:space="0" w:color="auto"/>
        <w:right w:val="none" w:sz="0" w:space="0" w:color="auto"/>
      </w:divBdr>
    </w:div>
    <w:div w:id="122893824">
      <w:bodyDiv w:val="1"/>
      <w:marLeft w:val="0"/>
      <w:marRight w:val="0"/>
      <w:marTop w:val="0"/>
      <w:marBottom w:val="0"/>
      <w:divBdr>
        <w:top w:val="none" w:sz="0" w:space="0" w:color="auto"/>
        <w:left w:val="none" w:sz="0" w:space="0" w:color="auto"/>
        <w:bottom w:val="none" w:sz="0" w:space="0" w:color="auto"/>
        <w:right w:val="none" w:sz="0" w:space="0" w:color="auto"/>
      </w:divBdr>
    </w:div>
    <w:div w:id="130749676">
      <w:bodyDiv w:val="1"/>
      <w:marLeft w:val="0"/>
      <w:marRight w:val="0"/>
      <w:marTop w:val="0"/>
      <w:marBottom w:val="0"/>
      <w:divBdr>
        <w:top w:val="none" w:sz="0" w:space="0" w:color="auto"/>
        <w:left w:val="none" w:sz="0" w:space="0" w:color="auto"/>
        <w:bottom w:val="none" w:sz="0" w:space="0" w:color="auto"/>
        <w:right w:val="none" w:sz="0" w:space="0" w:color="auto"/>
      </w:divBdr>
    </w:div>
    <w:div w:id="133104827">
      <w:bodyDiv w:val="1"/>
      <w:marLeft w:val="0"/>
      <w:marRight w:val="0"/>
      <w:marTop w:val="0"/>
      <w:marBottom w:val="0"/>
      <w:divBdr>
        <w:top w:val="none" w:sz="0" w:space="0" w:color="auto"/>
        <w:left w:val="none" w:sz="0" w:space="0" w:color="auto"/>
        <w:bottom w:val="none" w:sz="0" w:space="0" w:color="auto"/>
        <w:right w:val="none" w:sz="0" w:space="0" w:color="auto"/>
      </w:divBdr>
    </w:div>
    <w:div w:id="142049221">
      <w:bodyDiv w:val="1"/>
      <w:marLeft w:val="0"/>
      <w:marRight w:val="0"/>
      <w:marTop w:val="0"/>
      <w:marBottom w:val="0"/>
      <w:divBdr>
        <w:top w:val="none" w:sz="0" w:space="0" w:color="auto"/>
        <w:left w:val="none" w:sz="0" w:space="0" w:color="auto"/>
        <w:bottom w:val="none" w:sz="0" w:space="0" w:color="auto"/>
        <w:right w:val="none" w:sz="0" w:space="0" w:color="auto"/>
      </w:divBdr>
    </w:div>
    <w:div w:id="178397533">
      <w:bodyDiv w:val="1"/>
      <w:marLeft w:val="0"/>
      <w:marRight w:val="0"/>
      <w:marTop w:val="0"/>
      <w:marBottom w:val="0"/>
      <w:divBdr>
        <w:top w:val="none" w:sz="0" w:space="0" w:color="auto"/>
        <w:left w:val="none" w:sz="0" w:space="0" w:color="auto"/>
        <w:bottom w:val="none" w:sz="0" w:space="0" w:color="auto"/>
        <w:right w:val="none" w:sz="0" w:space="0" w:color="auto"/>
      </w:divBdr>
    </w:div>
    <w:div w:id="178853937">
      <w:bodyDiv w:val="1"/>
      <w:marLeft w:val="0"/>
      <w:marRight w:val="0"/>
      <w:marTop w:val="0"/>
      <w:marBottom w:val="0"/>
      <w:divBdr>
        <w:top w:val="none" w:sz="0" w:space="0" w:color="auto"/>
        <w:left w:val="none" w:sz="0" w:space="0" w:color="auto"/>
        <w:bottom w:val="none" w:sz="0" w:space="0" w:color="auto"/>
        <w:right w:val="none" w:sz="0" w:space="0" w:color="auto"/>
      </w:divBdr>
    </w:div>
    <w:div w:id="186675318">
      <w:bodyDiv w:val="1"/>
      <w:marLeft w:val="0"/>
      <w:marRight w:val="0"/>
      <w:marTop w:val="0"/>
      <w:marBottom w:val="0"/>
      <w:divBdr>
        <w:top w:val="none" w:sz="0" w:space="0" w:color="auto"/>
        <w:left w:val="none" w:sz="0" w:space="0" w:color="auto"/>
        <w:bottom w:val="none" w:sz="0" w:space="0" w:color="auto"/>
        <w:right w:val="none" w:sz="0" w:space="0" w:color="auto"/>
      </w:divBdr>
    </w:div>
    <w:div w:id="217057709">
      <w:bodyDiv w:val="1"/>
      <w:marLeft w:val="0"/>
      <w:marRight w:val="0"/>
      <w:marTop w:val="0"/>
      <w:marBottom w:val="0"/>
      <w:divBdr>
        <w:top w:val="none" w:sz="0" w:space="0" w:color="auto"/>
        <w:left w:val="none" w:sz="0" w:space="0" w:color="auto"/>
        <w:bottom w:val="none" w:sz="0" w:space="0" w:color="auto"/>
        <w:right w:val="none" w:sz="0" w:space="0" w:color="auto"/>
      </w:divBdr>
    </w:div>
    <w:div w:id="225065825">
      <w:bodyDiv w:val="1"/>
      <w:marLeft w:val="0"/>
      <w:marRight w:val="0"/>
      <w:marTop w:val="0"/>
      <w:marBottom w:val="0"/>
      <w:divBdr>
        <w:top w:val="none" w:sz="0" w:space="0" w:color="auto"/>
        <w:left w:val="none" w:sz="0" w:space="0" w:color="auto"/>
        <w:bottom w:val="none" w:sz="0" w:space="0" w:color="auto"/>
        <w:right w:val="none" w:sz="0" w:space="0" w:color="auto"/>
      </w:divBdr>
    </w:div>
    <w:div w:id="229510899">
      <w:bodyDiv w:val="1"/>
      <w:marLeft w:val="0"/>
      <w:marRight w:val="0"/>
      <w:marTop w:val="0"/>
      <w:marBottom w:val="0"/>
      <w:divBdr>
        <w:top w:val="none" w:sz="0" w:space="0" w:color="auto"/>
        <w:left w:val="none" w:sz="0" w:space="0" w:color="auto"/>
        <w:bottom w:val="none" w:sz="0" w:space="0" w:color="auto"/>
        <w:right w:val="none" w:sz="0" w:space="0" w:color="auto"/>
      </w:divBdr>
    </w:div>
    <w:div w:id="235752183">
      <w:bodyDiv w:val="1"/>
      <w:marLeft w:val="0"/>
      <w:marRight w:val="0"/>
      <w:marTop w:val="0"/>
      <w:marBottom w:val="0"/>
      <w:divBdr>
        <w:top w:val="none" w:sz="0" w:space="0" w:color="auto"/>
        <w:left w:val="none" w:sz="0" w:space="0" w:color="auto"/>
        <w:bottom w:val="none" w:sz="0" w:space="0" w:color="auto"/>
        <w:right w:val="none" w:sz="0" w:space="0" w:color="auto"/>
      </w:divBdr>
    </w:div>
    <w:div w:id="254093337">
      <w:bodyDiv w:val="1"/>
      <w:marLeft w:val="0"/>
      <w:marRight w:val="0"/>
      <w:marTop w:val="0"/>
      <w:marBottom w:val="0"/>
      <w:divBdr>
        <w:top w:val="none" w:sz="0" w:space="0" w:color="auto"/>
        <w:left w:val="none" w:sz="0" w:space="0" w:color="auto"/>
        <w:bottom w:val="none" w:sz="0" w:space="0" w:color="auto"/>
        <w:right w:val="none" w:sz="0" w:space="0" w:color="auto"/>
      </w:divBdr>
    </w:div>
    <w:div w:id="259879516">
      <w:bodyDiv w:val="1"/>
      <w:marLeft w:val="0"/>
      <w:marRight w:val="0"/>
      <w:marTop w:val="0"/>
      <w:marBottom w:val="0"/>
      <w:divBdr>
        <w:top w:val="none" w:sz="0" w:space="0" w:color="auto"/>
        <w:left w:val="none" w:sz="0" w:space="0" w:color="auto"/>
        <w:bottom w:val="none" w:sz="0" w:space="0" w:color="auto"/>
        <w:right w:val="none" w:sz="0" w:space="0" w:color="auto"/>
      </w:divBdr>
    </w:div>
    <w:div w:id="275144270">
      <w:bodyDiv w:val="1"/>
      <w:marLeft w:val="0"/>
      <w:marRight w:val="0"/>
      <w:marTop w:val="0"/>
      <w:marBottom w:val="0"/>
      <w:divBdr>
        <w:top w:val="none" w:sz="0" w:space="0" w:color="auto"/>
        <w:left w:val="none" w:sz="0" w:space="0" w:color="auto"/>
        <w:bottom w:val="none" w:sz="0" w:space="0" w:color="auto"/>
        <w:right w:val="none" w:sz="0" w:space="0" w:color="auto"/>
      </w:divBdr>
    </w:div>
    <w:div w:id="281693570">
      <w:bodyDiv w:val="1"/>
      <w:marLeft w:val="0"/>
      <w:marRight w:val="0"/>
      <w:marTop w:val="0"/>
      <w:marBottom w:val="0"/>
      <w:divBdr>
        <w:top w:val="none" w:sz="0" w:space="0" w:color="auto"/>
        <w:left w:val="none" w:sz="0" w:space="0" w:color="auto"/>
        <w:bottom w:val="none" w:sz="0" w:space="0" w:color="auto"/>
        <w:right w:val="none" w:sz="0" w:space="0" w:color="auto"/>
      </w:divBdr>
    </w:div>
    <w:div w:id="306672402">
      <w:bodyDiv w:val="1"/>
      <w:marLeft w:val="0"/>
      <w:marRight w:val="0"/>
      <w:marTop w:val="0"/>
      <w:marBottom w:val="0"/>
      <w:divBdr>
        <w:top w:val="none" w:sz="0" w:space="0" w:color="auto"/>
        <w:left w:val="none" w:sz="0" w:space="0" w:color="auto"/>
        <w:bottom w:val="none" w:sz="0" w:space="0" w:color="auto"/>
        <w:right w:val="none" w:sz="0" w:space="0" w:color="auto"/>
      </w:divBdr>
    </w:div>
    <w:div w:id="316500077">
      <w:bodyDiv w:val="1"/>
      <w:marLeft w:val="0"/>
      <w:marRight w:val="0"/>
      <w:marTop w:val="0"/>
      <w:marBottom w:val="0"/>
      <w:divBdr>
        <w:top w:val="none" w:sz="0" w:space="0" w:color="auto"/>
        <w:left w:val="none" w:sz="0" w:space="0" w:color="auto"/>
        <w:bottom w:val="none" w:sz="0" w:space="0" w:color="auto"/>
        <w:right w:val="none" w:sz="0" w:space="0" w:color="auto"/>
      </w:divBdr>
    </w:div>
    <w:div w:id="326248884">
      <w:bodyDiv w:val="1"/>
      <w:marLeft w:val="0"/>
      <w:marRight w:val="0"/>
      <w:marTop w:val="0"/>
      <w:marBottom w:val="0"/>
      <w:divBdr>
        <w:top w:val="none" w:sz="0" w:space="0" w:color="auto"/>
        <w:left w:val="none" w:sz="0" w:space="0" w:color="auto"/>
        <w:bottom w:val="none" w:sz="0" w:space="0" w:color="auto"/>
        <w:right w:val="none" w:sz="0" w:space="0" w:color="auto"/>
      </w:divBdr>
    </w:div>
    <w:div w:id="340619531">
      <w:bodyDiv w:val="1"/>
      <w:marLeft w:val="0"/>
      <w:marRight w:val="0"/>
      <w:marTop w:val="0"/>
      <w:marBottom w:val="0"/>
      <w:divBdr>
        <w:top w:val="none" w:sz="0" w:space="0" w:color="auto"/>
        <w:left w:val="none" w:sz="0" w:space="0" w:color="auto"/>
        <w:bottom w:val="none" w:sz="0" w:space="0" w:color="auto"/>
        <w:right w:val="none" w:sz="0" w:space="0" w:color="auto"/>
      </w:divBdr>
    </w:div>
    <w:div w:id="342318352">
      <w:bodyDiv w:val="1"/>
      <w:marLeft w:val="0"/>
      <w:marRight w:val="0"/>
      <w:marTop w:val="0"/>
      <w:marBottom w:val="0"/>
      <w:divBdr>
        <w:top w:val="none" w:sz="0" w:space="0" w:color="auto"/>
        <w:left w:val="none" w:sz="0" w:space="0" w:color="auto"/>
        <w:bottom w:val="none" w:sz="0" w:space="0" w:color="auto"/>
        <w:right w:val="none" w:sz="0" w:space="0" w:color="auto"/>
      </w:divBdr>
    </w:div>
    <w:div w:id="358816454">
      <w:bodyDiv w:val="1"/>
      <w:marLeft w:val="0"/>
      <w:marRight w:val="0"/>
      <w:marTop w:val="0"/>
      <w:marBottom w:val="0"/>
      <w:divBdr>
        <w:top w:val="none" w:sz="0" w:space="0" w:color="auto"/>
        <w:left w:val="none" w:sz="0" w:space="0" w:color="auto"/>
        <w:bottom w:val="none" w:sz="0" w:space="0" w:color="auto"/>
        <w:right w:val="none" w:sz="0" w:space="0" w:color="auto"/>
      </w:divBdr>
    </w:div>
    <w:div w:id="379673837">
      <w:bodyDiv w:val="1"/>
      <w:marLeft w:val="0"/>
      <w:marRight w:val="0"/>
      <w:marTop w:val="0"/>
      <w:marBottom w:val="0"/>
      <w:divBdr>
        <w:top w:val="none" w:sz="0" w:space="0" w:color="auto"/>
        <w:left w:val="none" w:sz="0" w:space="0" w:color="auto"/>
        <w:bottom w:val="none" w:sz="0" w:space="0" w:color="auto"/>
        <w:right w:val="none" w:sz="0" w:space="0" w:color="auto"/>
      </w:divBdr>
    </w:div>
    <w:div w:id="420488333">
      <w:bodyDiv w:val="1"/>
      <w:marLeft w:val="0"/>
      <w:marRight w:val="0"/>
      <w:marTop w:val="0"/>
      <w:marBottom w:val="0"/>
      <w:divBdr>
        <w:top w:val="none" w:sz="0" w:space="0" w:color="auto"/>
        <w:left w:val="none" w:sz="0" w:space="0" w:color="auto"/>
        <w:bottom w:val="none" w:sz="0" w:space="0" w:color="auto"/>
        <w:right w:val="none" w:sz="0" w:space="0" w:color="auto"/>
      </w:divBdr>
    </w:div>
    <w:div w:id="430663836">
      <w:bodyDiv w:val="1"/>
      <w:marLeft w:val="0"/>
      <w:marRight w:val="0"/>
      <w:marTop w:val="0"/>
      <w:marBottom w:val="0"/>
      <w:divBdr>
        <w:top w:val="none" w:sz="0" w:space="0" w:color="auto"/>
        <w:left w:val="none" w:sz="0" w:space="0" w:color="auto"/>
        <w:bottom w:val="none" w:sz="0" w:space="0" w:color="auto"/>
        <w:right w:val="none" w:sz="0" w:space="0" w:color="auto"/>
      </w:divBdr>
    </w:div>
    <w:div w:id="436415675">
      <w:bodyDiv w:val="1"/>
      <w:marLeft w:val="0"/>
      <w:marRight w:val="0"/>
      <w:marTop w:val="0"/>
      <w:marBottom w:val="0"/>
      <w:divBdr>
        <w:top w:val="none" w:sz="0" w:space="0" w:color="auto"/>
        <w:left w:val="none" w:sz="0" w:space="0" w:color="auto"/>
        <w:bottom w:val="none" w:sz="0" w:space="0" w:color="auto"/>
        <w:right w:val="none" w:sz="0" w:space="0" w:color="auto"/>
      </w:divBdr>
    </w:div>
    <w:div w:id="439181134">
      <w:bodyDiv w:val="1"/>
      <w:marLeft w:val="0"/>
      <w:marRight w:val="0"/>
      <w:marTop w:val="0"/>
      <w:marBottom w:val="0"/>
      <w:divBdr>
        <w:top w:val="none" w:sz="0" w:space="0" w:color="auto"/>
        <w:left w:val="none" w:sz="0" w:space="0" w:color="auto"/>
        <w:bottom w:val="none" w:sz="0" w:space="0" w:color="auto"/>
        <w:right w:val="none" w:sz="0" w:space="0" w:color="auto"/>
      </w:divBdr>
    </w:div>
    <w:div w:id="439686679">
      <w:bodyDiv w:val="1"/>
      <w:marLeft w:val="0"/>
      <w:marRight w:val="0"/>
      <w:marTop w:val="0"/>
      <w:marBottom w:val="0"/>
      <w:divBdr>
        <w:top w:val="none" w:sz="0" w:space="0" w:color="auto"/>
        <w:left w:val="none" w:sz="0" w:space="0" w:color="auto"/>
        <w:bottom w:val="none" w:sz="0" w:space="0" w:color="auto"/>
        <w:right w:val="none" w:sz="0" w:space="0" w:color="auto"/>
      </w:divBdr>
    </w:div>
    <w:div w:id="451945122">
      <w:bodyDiv w:val="1"/>
      <w:marLeft w:val="0"/>
      <w:marRight w:val="0"/>
      <w:marTop w:val="0"/>
      <w:marBottom w:val="0"/>
      <w:divBdr>
        <w:top w:val="none" w:sz="0" w:space="0" w:color="auto"/>
        <w:left w:val="none" w:sz="0" w:space="0" w:color="auto"/>
        <w:bottom w:val="none" w:sz="0" w:space="0" w:color="auto"/>
        <w:right w:val="none" w:sz="0" w:space="0" w:color="auto"/>
      </w:divBdr>
    </w:div>
    <w:div w:id="499004782">
      <w:bodyDiv w:val="1"/>
      <w:marLeft w:val="0"/>
      <w:marRight w:val="0"/>
      <w:marTop w:val="0"/>
      <w:marBottom w:val="0"/>
      <w:divBdr>
        <w:top w:val="none" w:sz="0" w:space="0" w:color="auto"/>
        <w:left w:val="none" w:sz="0" w:space="0" w:color="auto"/>
        <w:bottom w:val="none" w:sz="0" w:space="0" w:color="auto"/>
        <w:right w:val="none" w:sz="0" w:space="0" w:color="auto"/>
      </w:divBdr>
    </w:div>
    <w:div w:id="507792563">
      <w:bodyDiv w:val="1"/>
      <w:marLeft w:val="0"/>
      <w:marRight w:val="0"/>
      <w:marTop w:val="0"/>
      <w:marBottom w:val="0"/>
      <w:divBdr>
        <w:top w:val="none" w:sz="0" w:space="0" w:color="auto"/>
        <w:left w:val="none" w:sz="0" w:space="0" w:color="auto"/>
        <w:bottom w:val="none" w:sz="0" w:space="0" w:color="auto"/>
        <w:right w:val="none" w:sz="0" w:space="0" w:color="auto"/>
      </w:divBdr>
    </w:div>
    <w:div w:id="524825851">
      <w:bodyDiv w:val="1"/>
      <w:marLeft w:val="0"/>
      <w:marRight w:val="0"/>
      <w:marTop w:val="0"/>
      <w:marBottom w:val="0"/>
      <w:divBdr>
        <w:top w:val="none" w:sz="0" w:space="0" w:color="auto"/>
        <w:left w:val="none" w:sz="0" w:space="0" w:color="auto"/>
        <w:bottom w:val="none" w:sz="0" w:space="0" w:color="auto"/>
        <w:right w:val="none" w:sz="0" w:space="0" w:color="auto"/>
      </w:divBdr>
    </w:div>
    <w:div w:id="582376256">
      <w:bodyDiv w:val="1"/>
      <w:marLeft w:val="0"/>
      <w:marRight w:val="0"/>
      <w:marTop w:val="0"/>
      <w:marBottom w:val="0"/>
      <w:divBdr>
        <w:top w:val="none" w:sz="0" w:space="0" w:color="auto"/>
        <w:left w:val="none" w:sz="0" w:space="0" w:color="auto"/>
        <w:bottom w:val="none" w:sz="0" w:space="0" w:color="auto"/>
        <w:right w:val="none" w:sz="0" w:space="0" w:color="auto"/>
      </w:divBdr>
    </w:div>
    <w:div w:id="611323599">
      <w:bodyDiv w:val="1"/>
      <w:marLeft w:val="0"/>
      <w:marRight w:val="0"/>
      <w:marTop w:val="0"/>
      <w:marBottom w:val="0"/>
      <w:divBdr>
        <w:top w:val="none" w:sz="0" w:space="0" w:color="auto"/>
        <w:left w:val="none" w:sz="0" w:space="0" w:color="auto"/>
        <w:bottom w:val="none" w:sz="0" w:space="0" w:color="auto"/>
        <w:right w:val="none" w:sz="0" w:space="0" w:color="auto"/>
      </w:divBdr>
    </w:div>
    <w:div w:id="613245886">
      <w:bodyDiv w:val="1"/>
      <w:marLeft w:val="0"/>
      <w:marRight w:val="0"/>
      <w:marTop w:val="0"/>
      <w:marBottom w:val="0"/>
      <w:divBdr>
        <w:top w:val="none" w:sz="0" w:space="0" w:color="auto"/>
        <w:left w:val="none" w:sz="0" w:space="0" w:color="auto"/>
        <w:bottom w:val="none" w:sz="0" w:space="0" w:color="auto"/>
        <w:right w:val="none" w:sz="0" w:space="0" w:color="auto"/>
      </w:divBdr>
    </w:div>
    <w:div w:id="619338517">
      <w:bodyDiv w:val="1"/>
      <w:marLeft w:val="0"/>
      <w:marRight w:val="0"/>
      <w:marTop w:val="0"/>
      <w:marBottom w:val="0"/>
      <w:divBdr>
        <w:top w:val="none" w:sz="0" w:space="0" w:color="auto"/>
        <w:left w:val="none" w:sz="0" w:space="0" w:color="auto"/>
        <w:bottom w:val="none" w:sz="0" w:space="0" w:color="auto"/>
        <w:right w:val="none" w:sz="0" w:space="0" w:color="auto"/>
      </w:divBdr>
    </w:div>
    <w:div w:id="647634446">
      <w:bodyDiv w:val="1"/>
      <w:marLeft w:val="0"/>
      <w:marRight w:val="0"/>
      <w:marTop w:val="0"/>
      <w:marBottom w:val="0"/>
      <w:divBdr>
        <w:top w:val="none" w:sz="0" w:space="0" w:color="auto"/>
        <w:left w:val="none" w:sz="0" w:space="0" w:color="auto"/>
        <w:bottom w:val="none" w:sz="0" w:space="0" w:color="auto"/>
        <w:right w:val="none" w:sz="0" w:space="0" w:color="auto"/>
      </w:divBdr>
    </w:div>
    <w:div w:id="663893433">
      <w:bodyDiv w:val="1"/>
      <w:marLeft w:val="0"/>
      <w:marRight w:val="0"/>
      <w:marTop w:val="0"/>
      <w:marBottom w:val="0"/>
      <w:divBdr>
        <w:top w:val="none" w:sz="0" w:space="0" w:color="auto"/>
        <w:left w:val="none" w:sz="0" w:space="0" w:color="auto"/>
        <w:bottom w:val="none" w:sz="0" w:space="0" w:color="auto"/>
        <w:right w:val="none" w:sz="0" w:space="0" w:color="auto"/>
      </w:divBdr>
    </w:div>
    <w:div w:id="668100782">
      <w:bodyDiv w:val="1"/>
      <w:marLeft w:val="0"/>
      <w:marRight w:val="0"/>
      <w:marTop w:val="0"/>
      <w:marBottom w:val="0"/>
      <w:divBdr>
        <w:top w:val="none" w:sz="0" w:space="0" w:color="auto"/>
        <w:left w:val="none" w:sz="0" w:space="0" w:color="auto"/>
        <w:bottom w:val="none" w:sz="0" w:space="0" w:color="auto"/>
        <w:right w:val="none" w:sz="0" w:space="0" w:color="auto"/>
      </w:divBdr>
    </w:div>
    <w:div w:id="681781549">
      <w:bodyDiv w:val="1"/>
      <w:marLeft w:val="0"/>
      <w:marRight w:val="0"/>
      <w:marTop w:val="0"/>
      <w:marBottom w:val="0"/>
      <w:divBdr>
        <w:top w:val="none" w:sz="0" w:space="0" w:color="auto"/>
        <w:left w:val="none" w:sz="0" w:space="0" w:color="auto"/>
        <w:bottom w:val="none" w:sz="0" w:space="0" w:color="auto"/>
        <w:right w:val="none" w:sz="0" w:space="0" w:color="auto"/>
      </w:divBdr>
    </w:div>
    <w:div w:id="688605735">
      <w:bodyDiv w:val="1"/>
      <w:marLeft w:val="0"/>
      <w:marRight w:val="0"/>
      <w:marTop w:val="0"/>
      <w:marBottom w:val="0"/>
      <w:divBdr>
        <w:top w:val="none" w:sz="0" w:space="0" w:color="auto"/>
        <w:left w:val="none" w:sz="0" w:space="0" w:color="auto"/>
        <w:bottom w:val="none" w:sz="0" w:space="0" w:color="auto"/>
        <w:right w:val="none" w:sz="0" w:space="0" w:color="auto"/>
      </w:divBdr>
      <w:divsChild>
        <w:div w:id="1902790055">
          <w:marLeft w:val="0"/>
          <w:marRight w:val="0"/>
          <w:marTop w:val="0"/>
          <w:marBottom w:val="0"/>
          <w:divBdr>
            <w:top w:val="none" w:sz="0" w:space="8" w:color="auto"/>
            <w:left w:val="single" w:sz="6" w:space="0" w:color="BBBBBB"/>
            <w:bottom w:val="none" w:sz="0" w:space="0" w:color="auto"/>
            <w:right w:val="none" w:sz="0" w:space="0" w:color="auto"/>
          </w:divBdr>
          <w:divsChild>
            <w:div w:id="1143813460">
              <w:marLeft w:val="0"/>
              <w:marRight w:val="0"/>
              <w:marTop w:val="0"/>
              <w:marBottom w:val="0"/>
              <w:divBdr>
                <w:top w:val="none" w:sz="0" w:space="0" w:color="auto"/>
                <w:left w:val="none" w:sz="0" w:space="0" w:color="auto"/>
                <w:bottom w:val="none" w:sz="0" w:space="0" w:color="auto"/>
                <w:right w:val="none" w:sz="0" w:space="0" w:color="auto"/>
              </w:divBdr>
              <w:divsChild>
                <w:div w:id="48188403">
                  <w:marLeft w:val="0"/>
                  <w:marRight w:val="0"/>
                  <w:marTop w:val="0"/>
                  <w:marBottom w:val="0"/>
                  <w:divBdr>
                    <w:top w:val="none" w:sz="0" w:space="0" w:color="auto"/>
                    <w:left w:val="none" w:sz="0" w:space="0" w:color="auto"/>
                    <w:bottom w:val="none" w:sz="0" w:space="0" w:color="auto"/>
                    <w:right w:val="none" w:sz="0" w:space="0" w:color="auto"/>
                  </w:divBdr>
                  <w:divsChild>
                    <w:div w:id="818688027">
                      <w:marLeft w:val="0"/>
                      <w:marRight w:val="0"/>
                      <w:marTop w:val="0"/>
                      <w:marBottom w:val="0"/>
                      <w:divBdr>
                        <w:top w:val="none" w:sz="0" w:space="0" w:color="auto"/>
                        <w:left w:val="none" w:sz="0" w:space="0" w:color="auto"/>
                        <w:bottom w:val="none" w:sz="0" w:space="0" w:color="auto"/>
                        <w:right w:val="none" w:sz="0" w:space="0" w:color="auto"/>
                      </w:divBdr>
                      <w:divsChild>
                        <w:div w:id="1410884266">
                          <w:marLeft w:val="0"/>
                          <w:marRight w:val="0"/>
                          <w:marTop w:val="0"/>
                          <w:marBottom w:val="0"/>
                          <w:divBdr>
                            <w:top w:val="none" w:sz="0" w:space="0" w:color="auto"/>
                            <w:left w:val="none" w:sz="0" w:space="0" w:color="auto"/>
                            <w:bottom w:val="none" w:sz="0" w:space="0" w:color="auto"/>
                            <w:right w:val="none" w:sz="0" w:space="0" w:color="auto"/>
                          </w:divBdr>
                          <w:divsChild>
                            <w:div w:id="8960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151404">
      <w:bodyDiv w:val="1"/>
      <w:marLeft w:val="0"/>
      <w:marRight w:val="0"/>
      <w:marTop w:val="0"/>
      <w:marBottom w:val="0"/>
      <w:divBdr>
        <w:top w:val="none" w:sz="0" w:space="0" w:color="auto"/>
        <w:left w:val="none" w:sz="0" w:space="0" w:color="auto"/>
        <w:bottom w:val="none" w:sz="0" w:space="0" w:color="auto"/>
        <w:right w:val="none" w:sz="0" w:space="0" w:color="auto"/>
      </w:divBdr>
      <w:divsChild>
        <w:div w:id="1739788530">
          <w:marLeft w:val="0"/>
          <w:marRight w:val="0"/>
          <w:marTop w:val="0"/>
          <w:marBottom w:val="0"/>
          <w:divBdr>
            <w:top w:val="none" w:sz="0" w:space="8" w:color="auto"/>
            <w:left w:val="single" w:sz="6" w:space="0" w:color="BBBBBB"/>
            <w:bottom w:val="none" w:sz="0" w:space="0" w:color="auto"/>
            <w:right w:val="none" w:sz="0" w:space="0" w:color="auto"/>
          </w:divBdr>
          <w:divsChild>
            <w:div w:id="817957184">
              <w:marLeft w:val="0"/>
              <w:marRight w:val="0"/>
              <w:marTop w:val="0"/>
              <w:marBottom w:val="0"/>
              <w:divBdr>
                <w:top w:val="none" w:sz="0" w:space="0" w:color="auto"/>
                <w:left w:val="none" w:sz="0" w:space="0" w:color="auto"/>
                <w:bottom w:val="none" w:sz="0" w:space="0" w:color="auto"/>
                <w:right w:val="none" w:sz="0" w:space="0" w:color="auto"/>
              </w:divBdr>
              <w:divsChild>
                <w:div w:id="2129622509">
                  <w:marLeft w:val="0"/>
                  <w:marRight w:val="0"/>
                  <w:marTop w:val="0"/>
                  <w:marBottom w:val="0"/>
                  <w:divBdr>
                    <w:top w:val="none" w:sz="0" w:space="0" w:color="auto"/>
                    <w:left w:val="none" w:sz="0" w:space="0" w:color="auto"/>
                    <w:bottom w:val="none" w:sz="0" w:space="0" w:color="auto"/>
                    <w:right w:val="none" w:sz="0" w:space="0" w:color="auto"/>
                  </w:divBdr>
                  <w:divsChild>
                    <w:div w:id="834339076">
                      <w:marLeft w:val="0"/>
                      <w:marRight w:val="0"/>
                      <w:marTop w:val="0"/>
                      <w:marBottom w:val="0"/>
                      <w:divBdr>
                        <w:top w:val="none" w:sz="0" w:space="0" w:color="auto"/>
                        <w:left w:val="none" w:sz="0" w:space="0" w:color="auto"/>
                        <w:bottom w:val="none" w:sz="0" w:space="0" w:color="auto"/>
                        <w:right w:val="none" w:sz="0" w:space="0" w:color="auto"/>
                      </w:divBdr>
                      <w:divsChild>
                        <w:div w:id="1967005102">
                          <w:marLeft w:val="0"/>
                          <w:marRight w:val="0"/>
                          <w:marTop w:val="0"/>
                          <w:marBottom w:val="0"/>
                          <w:divBdr>
                            <w:top w:val="none" w:sz="0" w:space="0" w:color="auto"/>
                            <w:left w:val="none" w:sz="0" w:space="0" w:color="auto"/>
                            <w:bottom w:val="none" w:sz="0" w:space="0" w:color="auto"/>
                            <w:right w:val="none" w:sz="0" w:space="0" w:color="auto"/>
                          </w:divBdr>
                          <w:divsChild>
                            <w:div w:id="17045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124283">
      <w:bodyDiv w:val="1"/>
      <w:marLeft w:val="0"/>
      <w:marRight w:val="0"/>
      <w:marTop w:val="0"/>
      <w:marBottom w:val="0"/>
      <w:divBdr>
        <w:top w:val="none" w:sz="0" w:space="0" w:color="auto"/>
        <w:left w:val="none" w:sz="0" w:space="0" w:color="auto"/>
        <w:bottom w:val="none" w:sz="0" w:space="0" w:color="auto"/>
        <w:right w:val="none" w:sz="0" w:space="0" w:color="auto"/>
      </w:divBdr>
      <w:divsChild>
        <w:div w:id="1555307696">
          <w:marLeft w:val="0"/>
          <w:marRight w:val="0"/>
          <w:marTop w:val="0"/>
          <w:marBottom w:val="0"/>
          <w:divBdr>
            <w:top w:val="none" w:sz="0" w:space="8" w:color="auto"/>
            <w:left w:val="single" w:sz="6" w:space="0" w:color="BBBBBB"/>
            <w:bottom w:val="none" w:sz="0" w:space="0" w:color="auto"/>
            <w:right w:val="none" w:sz="0" w:space="0" w:color="auto"/>
          </w:divBdr>
          <w:divsChild>
            <w:div w:id="1905330376">
              <w:marLeft w:val="0"/>
              <w:marRight w:val="0"/>
              <w:marTop w:val="0"/>
              <w:marBottom w:val="0"/>
              <w:divBdr>
                <w:top w:val="none" w:sz="0" w:space="0" w:color="auto"/>
                <w:left w:val="none" w:sz="0" w:space="0" w:color="auto"/>
                <w:bottom w:val="none" w:sz="0" w:space="0" w:color="auto"/>
                <w:right w:val="none" w:sz="0" w:space="0" w:color="auto"/>
              </w:divBdr>
              <w:divsChild>
                <w:div w:id="1579095832">
                  <w:marLeft w:val="0"/>
                  <w:marRight w:val="0"/>
                  <w:marTop w:val="0"/>
                  <w:marBottom w:val="0"/>
                  <w:divBdr>
                    <w:top w:val="none" w:sz="0" w:space="0" w:color="auto"/>
                    <w:left w:val="none" w:sz="0" w:space="0" w:color="auto"/>
                    <w:bottom w:val="none" w:sz="0" w:space="0" w:color="auto"/>
                    <w:right w:val="none" w:sz="0" w:space="0" w:color="auto"/>
                  </w:divBdr>
                  <w:divsChild>
                    <w:div w:id="677773628">
                      <w:marLeft w:val="0"/>
                      <w:marRight w:val="0"/>
                      <w:marTop w:val="0"/>
                      <w:marBottom w:val="0"/>
                      <w:divBdr>
                        <w:top w:val="none" w:sz="0" w:space="0" w:color="auto"/>
                        <w:left w:val="none" w:sz="0" w:space="0" w:color="auto"/>
                        <w:bottom w:val="none" w:sz="0" w:space="0" w:color="auto"/>
                        <w:right w:val="none" w:sz="0" w:space="0" w:color="auto"/>
                      </w:divBdr>
                      <w:divsChild>
                        <w:div w:id="257374747">
                          <w:marLeft w:val="0"/>
                          <w:marRight w:val="0"/>
                          <w:marTop w:val="0"/>
                          <w:marBottom w:val="0"/>
                          <w:divBdr>
                            <w:top w:val="none" w:sz="0" w:space="0" w:color="auto"/>
                            <w:left w:val="none" w:sz="0" w:space="0" w:color="auto"/>
                            <w:bottom w:val="none" w:sz="0" w:space="0" w:color="auto"/>
                            <w:right w:val="none" w:sz="0" w:space="0" w:color="auto"/>
                          </w:divBdr>
                          <w:divsChild>
                            <w:div w:id="1330324743">
                              <w:marLeft w:val="0"/>
                              <w:marRight w:val="0"/>
                              <w:marTop w:val="0"/>
                              <w:marBottom w:val="0"/>
                              <w:divBdr>
                                <w:top w:val="none" w:sz="0" w:space="0" w:color="auto"/>
                                <w:left w:val="none" w:sz="0" w:space="0" w:color="auto"/>
                                <w:bottom w:val="none" w:sz="0" w:space="0" w:color="auto"/>
                                <w:right w:val="none" w:sz="0" w:space="0" w:color="auto"/>
                              </w:divBdr>
                              <w:divsChild>
                                <w:div w:id="1197041033">
                                  <w:marLeft w:val="0"/>
                                  <w:marRight w:val="0"/>
                                  <w:marTop w:val="0"/>
                                  <w:marBottom w:val="0"/>
                                  <w:divBdr>
                                    <w:top w:val="none" w:sz="0" w:space="0" w:color="auto"/>
                                    <w:left w:val="none" w:sz="0" w:space="0" w:color="auto"/>
                                    <w:bottom w:val="none" w:sz="0" w:space="0" w:color="auto"/>
                                    <w:right w:val="none" w:sz="0" w:space="0" w:color="auto"/>
                                  </w:divBdr>
                                  <w:divsChild>
                                    <w:div w:id="2094006777">
                                      <w:marLeft w:val="0"/>
                                      <w:marRight w:val="0"/>
                                      <w:marTop w:val="0"/>
                                      <w:marBottom w:val="0"/>
                                      <w:divBdr>
                                        <w:top w:val="none" w:sz="0" w:space="0" w:color="auto"/>
                                        <w:left w:val="none" w:sz="0" w:space="0" w:color="auto"/>
                                        <w:bottom w:val="none" w:sz="0" w:space="0" w:color="auto"/>
                                        <w:right w:val="none" w:sz="0" w:space="0" w:color="auto"/>
                                      </w:divBdr>
                                      <w:divsChild>
                                        <w:div w:id="1311053468">
                                          <w:marLeft w:val="0"/>
                                          <w:marRight w:val="0"/>
                                          <w:marTop w:val="0"/>
                                          <w:marBottom w:val="0"/>
                                          <w:divBdr>
                                            <w:top w:val="none" w:sz="0" w:space="0" w:color="auto"/>
                                            <w:left w:val="none" w:sz="0" w:space="0" w:color="auto"/>
                                            <w:bottom w:val="none" w:sz="0" w:space="0" w:color="auto"/>
                                            <w:right w:val="none" w:sz="0" w:space="0" w:color="auto"/>
                                          </w:divBdr>
                                          <w:divsChild>
                                            <w:div w:id="51776338">
                                              <w:marLeft w:val="0"/>
                                              <w:marRight w:val="0"/>
                                              <w:marTop w:val="0"/>
                                              <w:marBottom w:val="180"/>
                                              <w:divBdr>
                                                <w:top w:val="none" w:sz="0" w:space="0" w:color="auto"/>
                                                <w:left w:val="single" w:sz="6" w:space="0" w:color="BBBBBB"/>
                                                <w:bottom w:val="single" w:sz="18" w:space="0" w:color="E5E5E5"/>
                                                <w:right w:val="single" w:sz="6" w:space="0" w:color="E5E5E5"/>
                                              </w:divBdr>
                                              <w:divsChild>
                                                <w:div w:id="1608389013">
                                                  <w:marLeft w:val="0"/>
                                                  <w:marRight w:val="0"/>
                                                  <w:marTop w:val="0"/>
                                                  <w:marBottom w:val="0"/>
                                                  <w:divBdr>
                                                    <w:top w:val="none" w:sz="0" w:space="0" w:color="auto"/>
                                                    <w:left w:val="none" w:sz="0" w:space="0" w:color="auto"/>
                                                    <w:bottom w:val="none" w:sz="0" w:space="0" w:color="auto"/>
                                                    <w:right w:val="none" w:sz="0" w:space="0" w:color="auto"/>
                                                  </w:divBdr>
                                                  <w:divsChild>
                                                    <w:div w:id="93467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8677333">
      <w:bodyDiv w:val="1"/>
      <w:marLeft w:val="0"/>
      <w:marRight w:val="0"/>
      <w:marTop w:val="0"/>
      <w:marBottom w:val="0"/>
      <w:divBdr>
        <w:top w:val="none" w:sz="0" w:space="0" w:color="auto"/>
        <w:left w:val="none" w:sz="0" w:space="0" w:color="auto"/>
        <w:bottom w:val="none" w:sz="0" w:space="0" w:color="auto"/>
        <w:right w:val="none" w:sz="0" w:space="0" w:color="auto"/>
      </w:divBdr>
    </w:div>
    <w:div w:id="759640925">
      <w:bodyDiv w:val="1"/>
      <w:marLeft w:val="0"/>
      <w:marRight w:val="0"/>
      <w:marTop w:val="0"/>
      <w:marBottom w:val="0"/>
      <w:divBdr>
        <w:top w:val="none" w:sz="0" w:space="0" w:color="auto"/>
        <w:left w:val="none" w:sz="0" w:space="0" w:color="auto"/>
        <w:bottom w:val="none" w:sz="0" w:space="0" w:color="auto"/>
        <w:right w:val="none" w:sz="0" w:space="0" w:color="auto"/>
      </w:divBdr>
    </w:div>
    <w:div w:id="771557986">
      <w:bodyDiv w:val="1"/>
      <w:marLeft w:val="0"/>
      <w:marRight w:val="0"/>
      <w:marTop w:val="0"/>
      <w:marBottom w:val="0"/>
      <w:divBdr>
        <w:top w:val="none" w:sz="0" w:space="0" w:color="auto"/>
        <w:left w:val="none" w:sz="0" w:space="0" w:color="auto"/>
        <w:bottom w:val="none" w:sz="0" w:space="0" w:color="auto"/>
        <w:right w:val="none" w:sz="0" w:space="0" w:color="auto"/>
      </w:divBdr>
    </w:div>
    <w:div w:id="780105125">
      <w:bodyDiv w:val="1"/>
      <w:marLeft w:val="0"/>
      <w:marRight w:val="0"/>
      <w:marTop w:val="0"/>
      <w:marBottom w:val="0"/>
      <w:divBdr>
        <w:top w:val="none" w:sz="0" w:space="0" w:color="auto"/>
        <w:left w:val="none" w:sz="0" w:space="0" w:color="auto"/>
        <w:bottom w:val="none" w:sz="0" w:space="0" w:color="auto"/>
        <w:right w:val="none" w:sz="0" w:space="0" w:color="auto"/>
      </w:divBdr>
    </w:div>
    <w:div w:id="801851792">
      <w:bodyDiv w:val="1"/>
      <w:marLeft w:val="0"/>
      <w:marRight w:val="0"/>
      <w:marTop w:val="0"/>
      <w:marBottom w:val="0"/>
      <w:divBdr>
        <w:top w:val="none" w:sz="0" w:space="0" w:color="auto"/>
        <w:left w:val="none" w:sz="0" w:space="0" w:color="auto"/>
        <w:bottom w:val="none" w:sz="0" w:space="0" w:color="auto"/>
        <w:right w:val="none" w:sz="0" w:space="0" w:color="auto"/>
      </w:divBdr>
    </w:div>
    <w:div w:id="809832547">
      <w:bodyDiv w:val="1"/>
      <w:marLeft w:val="0"/>
      <w:marRight w:val="0"/>
      <w:marTop w:val="0"/>
      <w:marBottom w:val="0"/>
      <w:divBdr>
        <w:top w:val="none" w:sz="0" w:space="0" w:color="auto"/>
        <w:left w:val="none" w:sz="0" w:space="0" w:color="auto"/>
        <w:bottom w:val="none" w:sz="0" w:space="0" w:color="auto"/>
        <w:right w:val="none" w:sz="0" w:space="0" w:color="auto"/>
      </w:divBdr>
    </w:div>
    <w:div w:id="849954395">
      <w:bodyDiv w:val="1"/>
      <w:marLeft w:val="0"/>
      <w:marRight w:val="0"/>
      <w:marTop w:val="0"/>
      <w:marBottom w:val="0"/>
      <w:divBdr>
        <w:top w:val="none" w:sz="0" w:space="0" w:color="auto"/>
        <w:left w:val="none" w:sz="0" w:space="0" w:color="auto"/>
        <w:bottom w:val="none" w:sz="0" w:space="0" w:color="auto"/>
        <w:right w:val="none" w:sz="0" w:space="0" w:color="auto"/>
      </w:divBdr>
    </w:div>
    <w:div w:id="867184023">
      <w:bodyDiv w:val="1"/>
      <w:marLeft w:val="0"/>
      <w:marRight w:val="0"/>
      <w:marTop w:val="0"/>
      <w:marBottom w:val="0"/>
      <w:divBdr>
        <w:top w:val="none" w:sz="0" w:space="0" w:color="auto"/>
        <w:left w:val="none" w:sz="0" w:space="0" w:color="auto"/>
        <w:bottom w:val="none" w:sz="0" w:space="0" w:color="auto"/>
        <w:right w:val="none" w:sz="0" w:space="0" w:color="auto"/>
      </w:divBdr>
      <w:divsChild>
        <w:div w:id="643849878">
          <w:marLeft w:val="0"/>
          <w:marRight w:val="0"/>
          <w:marTop w:val="0"/>
          <w:marBottom w:val="0"/>
          <w:divBdr>
            <w:top w:val="none" w:sz="0" w:space="8" w:color="auto"/>
            <w:left w:val="single" w:sz="6" w:space="0" w:color="BBBBBB"/>
            <w:bottom w:val="none" w:sz="0" w:space="0" w:color="auto"/>
            <w:right w:val="none" w:sz="0" w:space="0" w:color="auto"/>
          </w:divBdr>
          <w:divsChild>
            <w:div w:id="21248902">
              <w:marLeft w:val="0"/>
              <w:marRight w:val="0"/>
              <w:marTop w:val="0"/>
              <w:marBottom w:val="0"/>
              <w:divBdr>
                <w:top w:val="none" w:sz="0" w:space="0" w:color="auto"/>
                <w:left w:val="none" w:sz="0" w:space="0" w:color="auto"/>
                <w:bottom w:val="none" w:sz="0" w:space="0" w:color="auto"/>
                <w:right w:val="none" w:sz="0" w:space="0" w:color="auto"/>
              </w:divBdr>
              <w:divsChild>
                <w:div w:id="2046101998">
                  <w:marLeft w:val="0"/>
                  <w:marRight w:val="0"/>
                  <w:marTop w:val="0"/>
                  <w:marBottom w:val="0"/>
                  <w:divBdr>
                    <w:top w:val="none" w:sz="0" w:space="0" w:color="auto"/>
                    <w:left w:val="none" w:sz="0" w:space="0" w:color="auto"/>
                    <w:bottom w:val="none" w:sz="0" w:space="0" w:color="auto"/>
                    <w:right w:val="none" w:sz="0" w:space="0" w:color="auto"/>
                  </w:divBdr>
                  <w:divsChild>
                    <w:div w:id="673344679">
                      <w:marLeft w:val="0"/>
                      <w:marRight w:val="0"/>
                      <w:marTop w:val="0"/>
                      <w:marBottom w:val="0"/>
                      <w:divBdr>
                        <w:top w:val="none" w:sz="0" w:space="0" w:color="auto"/>
                        <w:left w:val="none" w:sz="0" w:space="0" w:color="auto"/>
                        <w:bottom w:val="none" w:sz="0" w:space="0" w:color="auto"/>
                        <w:right w:val="none" w:sz="0" w:space="0" w:color="auto"/>
                      </w:divBdr>
                      <w:divsChild>
                        <w:div w:id="1508057428">
                          <w:marLeft w:val="0"/>
                          <w:marRight w:val="0"/>
                          <w:marTop w:val="0"/>
                          <w:marBottom w:val="0"/>
                          <w:divBdr>
                            <w:top w:val="none" w:sz="0" w:space="0" w:color="auto"/>
                            <w:left w:val="none" w:sz="0" w:space="0" w:color="auto"/>
                            <w:bottom w:val="none" w:sz="0" w:space="0" w:color="auto"/>
                            <w:right w:val="none" w:sz="0" w:space="0" w:color="auto"/>
                          </w:divBdr>
                          <w:divsChild>
                            <w:div w:id="1970629722">
                              <w:marLeft w:val="0"/>
                              <w:marRight w:val="0"/>
                              <w:marTop w:val="0"/>
                              <w:marBottom w:val="0"/>
                              <w:divBdr>
                                <w:top w:val="none" w:sz="0" w:space="0" w:color="auto"/>
                                <w:left w:val="none" w:sz="0" w:space="0" w:color="auto"/>
                                <w:bottom w:val="none" w:sz="0" w:space="0" w:color="auto"/>
                                <w:right w:val="none" w:sz="0" w:space="0" w:color="auto"/>
                              </w:divBdr>
                              <w:divsChild>
                                <w:div w:id="17588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033535">
      <w:bodyDiv w:val="1"/>
      <w:marLeft w:val="0"/>
      <w:marRight w:val="0"/>
      <w:marTop w:val="0"/>
      <w:marBottom w:val="0"/>
      <w:divBdr>
        <w:top w:val="none" w:sz="0" w:space="0" w:color="auto"/>
        <w:left w:val="none" w:sz="0" w:space="0" w:color="auto"/>
        <w:bottom w:val="none" w:sz="0" w:space="0" w:color="auto"/>
        <w:right w:val="none" w:sz="0" w:space="0" w:color="auto"/>
      </w:divBdr>
    </w:div>
    <w:div w:id="881330541">
      <w:bodyDiv w:val="1"/>
      <w:marLeft w:val="0"/>
      <w:marRight w:val="0"/>
      <w:marTop w:val="0"/>
      <w:marBottom w:val="0"/>
      <w:divBdr>
        <w:top w:val="none" w:sz="0" w:space="0" w:color="auto"/>
        <w:left w:val="none" w:sz="0" w:space="0" w:color="auto"/>
        <w:bottom w:val="none" w:sz="0" w:space="0" w:color="auto"/>
        <w:right w:val="none" w:sz="0" w:space="0" w:color="auto"/>
      </w:divBdr>
    </w:div>
    <w:div w:id="894783255">
      <w:bodyDiv w:val="1"/>
      <w:marLeft w:val="0"/>
      <w:marRight w:val="0"/>
      <w:marTop w:val="0"/>
      <w:marBottom w:val="0"/>
      <w:divBdr>
        <w:top w:val="none" w:sz="0" w:space="0" w:color="auto"/>
        <w:left w:val="none" w:sz="0" w:space="0" w:color="auto"/>
        <w:bottom w:val="none" w:sz="0" w:space="0" w:color="auto"/>
        <w:right w:val="none" w:sz="0" w:space="0" w:color="auto"/>
      </w:divBdr>
    </w:div>
    <w:div w:id="905723391">
      <w:bodyDiv w:val="1"/>
      <w:marLeft w:val="0"/>
      <w:marRight w:val="0"/>
      <w:marTop w:val="0"/>
      <w:marBottom w:val="0"/>
      <w:divBdr>
        <w:top w:val="none" w:sz="0" w:space="0" w:color="auto"/>
        <w:left w:val="none" w:sz="0" w:space="0" w:color="auto"/>
        <w:bottom w:val="none" w:sz="0" w:space="0" w:color="auto"/>
        <w:right w:val="none" w:sz="0" w:space="0" w:color="auto"/>
      </w:divBdr>
    </w:div>
    <w:div w:id="926381454">
      <w:bodyDiv w:val="1"/>
      <w:marLeft w:val="0"/>
      <w:marRight w:val="0"/>
      <w:marTop w:val="0"/>
      <w:marBottom w:val="0"/>
      <w:divBdr>
        <w:top w:val="none" w:sz="0" w:space="0" w:color="auto"/>
        <w:left w:val="none" w:sz="0" w:space="0" w:color="auto"/>
        <w:bottom w:val="none" w:sz="0" w:space="0" w:color="auto"/>
        <w:right w:val="none" w:sz="0" w:space="0" w:color="auto"/>
      </w:divBdr>
    </w:div>
    <w:div w:id="951321768">
      <w:bodyDiv w:val="1"/>
      <w:marLeft w:val="0"/>
      <w:marRight w:val="0"/>
      <w:marTop w:val="0"/>
      <w:marBottom w:val="0"/>
      <w:divBdr>
        <w:top w:val="none" w:sz="0" w:space="0" w:color="auto"/>
        <w:left w:val="none" w:sz="0" w:space="0" w:color="auto"/>
        <w:bottom w:val="none" w:sz="0" w:space="0" w:color="auto"/>
        <w:right w:val="none" w:sz="0" w:space="0" w:color="auto"/>
      </w:divBdr>
    </w:div>
    <w:div w:id="960457300">
      <w:bodyDiv w:val="1"/>
      <w:marLeft w:val="0"/>
      <w:marRight w:val="0"/>
      <w:marTop w:val="0"/>
      <w:marBottom w:val="0"/>
      <w:divBdr>
        <w:top w:val="none" w:sz="0" w:space="0" w:color="auto"/>
        <w:left w:val="none" w:sz="0" w:space="0" w:color="auto"/>
        <w:bottom w:val="none" w:sz="0" w:space="0" w:color="auto"/>
        <w:right w:val="none" w:sz="0" w:space="0" w:color="auto"/>
      </w:divBdr>
    </w:div>
    <w:div w:id="962887260">
      <w:bodyDiv w:val="1"/>
      <w:marLeft w:val="0"/>
      <w:marRight w:val="0"/>
      <w:marTop w:val="0"/>
      <w:marBottom w:val="0"/>
      <w:divBdr>
        <w:top w:val="none" w:sz="0" w:space="0" w:color="auto"/>
        <w:left w:val="none" w:sz="0" w:space="0" w:color="auto"/>
        <w:bottom w:val="none" w:sz="0" w:space="0" w:color="auto"/>
        <w:right w:val="none" w:sz="0" w:space="0" w:color="auto"/>
      </w:divBdr>
    </w:div>
    <w:div w:id="972367621">
      <w:bodyDiv w:val="1"/>
      <w:marLeft w:val="0"/>
      <w:marRight w:val="0"/>
      <w:marTop w:val="0"/>
      <w:marBottom w:val="0"/>
      <w:divBdr>
        <w:top w:val="none" w:sz="0" w:space="0" w:color="auto"/>
        <w:left w:val="none" w:sz="0" w:space="0" w:color="auto"/>
        <w:bottom w:val="none" w:sz="0" w:space="0" w:color="auto"/>
        <w:right w:val="none" w:sz="0" w:space="0" w:color="auto"/>
      </w:divBdr>
    </w:div>
    <w:div w:id="983507811">
      <w:bodyDiv w:val="1"/>
      <w:marLeft w:val="0"/>
      <w:marRight w:val="0"/>
      <w:marTop w:val="0"/>
      <w:marBottom w:val="0"/>
      <w:divBdr>
        <w:top w:val="none" w:sz="0" w:space="0" w:color="auto"/>
        <w:left w:val="none" w:sz="0" w:space="0" w:color="auto"/>
        <w:bottom w:val="none" w:sz="0" w:space="0" w:color="auto"/>
        <w:right w:val="none" w:sz="0" w:space="0" w:color="auto"/>
      </w:divBdr>
    </w:div>
    <w:div w:id="990448887">
      <w:bodyDiv w:val="1"/>
      <w:marLeft w:val="0"/>
      <w:marRight w:val="0"/>
      <w:marTop w:val="0"/>
      <w:marBottom w:val="0"/>
      <w:divBdr>
        <w:top w:val="none" w:sz="0" w:space="0" w:color="auto"/>
        <w:left w:val="none" w:sz="0" w:space="0" w:color="auto"/>
        <w:bottom w:val="none" w:sz="0" w:space="0" w:color="auto"/>
        <w:right w:val="none" w:sz="0" w:space="0" w:color="auto"/>
      </w:divBdr>
    </w:div>
    <w:div w:id="1005092712">
      <w:bodyDiv w:val="1"/>
      <w:marLeft w:val="0"/>
      <w:marRight w:val="0"/>
      <w:marTop w:val="0"/>
      <w:marBottom w:val="0"/>
      <w:divBdr>
        <w:top w:val="none" w:sz="0" w:space="0" w:color="auto"/>
        <w:left w:val="none" w:sz="0" w:space="0" w:color="auto"/>
        <w:bottom w:val="none" w:sz="0" w:space="0" w:color="auto"/>
        <w:right w:val="none" w:sz="0" w:space="0" w:color="auto"/>
      </w:divBdr>
    </w:div>
    <w:div w:id="1010058670">
      <w:bodyDiv w:val="1"/>
      <w:marLeft w:val="0"/>
      <w:marRight w:val="0"/>
      <w:marTop w:val="0"/>
      <w:marBottom w:val="0"/>
      <w:divBdr>
        <w:top w:val="none" w:sz="0" w:space="0" w:color="auto"/>
        <w:left w:val="none" w:sz="0" w:space="0" w:color="auto"/>
        <w:bottom w:val="none" w:sz="0" w:space="0" w:color="auto"/>
        <w:right w:val="none" w:sz="0" w:space="0" w:color="auto"/>
      </w:divBdr>
    </w:div>
    <w:div w:id="1036588168">
      <w:bodyDiv w:val="1"/>
      <w:marLeft w:val="0"/>
      <w:marRight w:val="0"/>
      <w:marTop w:val="0"/>
      <w:marBottom w:val="0"/>
      <w:divBdr>
        <w:top w:val="none" w:sz="0" w:space="0" w:color="auto"/>
        <w:left w:val="none" w:sz="0" w:space="0" w:color="auto"/>
        <w:bottom w:val="none" w:sz="0" w:space="0" w:color="auto"/>
        <w:right w:val="none" w:sz="0" w:space="0" w:color="auto"/>
      </w:divBdr>
    </w:div>
    <w:div w:id="1047992628">
      <w:bodyDiv w:val="1"/>
      <w:marLeft w:val="0"/>
      <w:marRight w:val="0"/>
      <w:marTop w:val="0"/>
      <w:marBottom w:val="0"/>
      <w:divBdr>
        <w:top w:val="none" w:sz="0" w:space="0" w:color="auto"/>
        <w:left w:val="none" w:sz="0" w:space="0" w:color="auto"/>
        <w:bottom w:val="none" w:sz="0" w:space="0" w:color="auto"/>
        <w:right w:val="none" w:sz="0" w:space="0" w:color="auto"/>
      </w:divBdr>
    </w:div>
    <w:div w:id="1076125896">
      <w:bodyDiv w:val="1"/>
      <w:marLeft w:val="0"/>
      <w:marRight w:val="0"/>
      <w:marTop w:val="0"/>
      <w:marBottom w:val="0"/>
      <w:divBdr>
        <w:top w:val="none" w:sz="0" w:space="0" w:color="auto"/>
        <w:left w:val="none" w:sz="0" w:space="0" w:color="auto"/>
        <w:bottom w:val="none" w:sz="0" w:space="0" w:color="auto"/>
        <w:right w:val="none" w:sz="0" w:space="0" w:color="auto"/>
      </w:divBdr>
    </w:div>
    <w:div w:id="1078788585">
      <w:bodyDiv w:val="1"/>
      <w:marLeft w:val="0"/>
      <w:marRight w:val="0"/>
      <w:marTop w:val="0"/>
      <w:marBottom w:val="0"/>
      <w:divBdr>
        <w:top w:val="none" w:sz="0" w:space="0" w:color="auto"/>
        <w:left w:val="none" w:sz="0" w:space="0" w:color="auto"/>
        <w:bottom w:val="none" w:sz="0" w:space="0" w:color="auto"/>
        <w:right w:val="none" w:sz="0" w:space="0" w:color="auto"/>
      </w:divBdr>
    </w:div>
    <w:div w:id="1108045456">
      <w:bodyDiv w:val="1"/>
      <w:marLeft w:val="0"/>
      <w:marRight w:val="0"/>
      <w:marTop w:val="0"/>
      <w:marBottom w:val="0"/>
      <w:divBdr>
        <w:top w:val="none" w:sz="0" w:space="0" w:color="auto"/>
        <w:left w:val="none" w:sz="0" w:space="0" w:color="auto"/>
        <w:bottom w:val="none" w:sz="0" w:space="0" w:color="auto"/>
        <w:right w:val="none" w:sz="0" w:space="0" w:color="auto"/>
      </w:divBdr>
    </w:div>
    <w:div w:id="1113745120">
      <w:bodyDiv w:val="1"/>
      <w:marLeft w:val="0"/>
      <w:marRight w:val="0"/>
      <w:marTop w:val="0"/>
      <w:marBottom w:val="0"/>
      <w:divBdr>
        <w:top w:val="none" w:sz="0" w:space="0" w:color="auto"/>
        <w:left w:val="none" w:sz="0" w:space="0" w:color="auto"/>
        <w:bottom w:val="none" w:sz="0" w:space="0" w:color="auto"/>
        <w:right w:val="none" w:sz="0" w:space="0" w:color="auto"/>
      </w:divBdr>
    </w:div>
    <w:div w:id="1133330883">
      <w:bodyDiv w:val="1"/>
      <w:marLeft w:val="0"/>
      <w:marRight w:val="0"/>
      <w:marTop w:val="0"/>
      <w:marBottom w:val="0"/>
      <w:divBdr>
        <w:top w:val="none" w:sz="0" w:space="0" w:color="auto"/>
        <w:left w:val="none" w:sz="0" w:space="0" w:color="auto"/>
        <w:bottom w:val="none" w:sz="0" w:space="0" w:color="auto"/>
        <w:right w:val="none" w:sz="0" w:space="0" w:color="auto"/>
      </w:divBdr>
    </w:div>
    <w:div w:id="1133984124">
      <w:bodyDiv w:val="1"/>
      <w:marLeft w:val="0"/>
      <w:marRight w:val="0"/>
      <w:marTop w:val="0"/>
      <w:marBottom w:val="0"/>
      <w:divBdr>
        <w:top w:val="none" w:sz="0" w:space="0" w:color="auto"/>
        <w:left w:val="none" w:sz="0" w:space="0" w:color="auto"/>
        <w:bottom w:val="none" w:sz="0" w:space="0" w:color="auto"/>
        <w:right w:val="none" w:sz="0" w:space="0" w:color="auto"/>
      </w:divBdr>
    </w:div>
    <w:div w:id="1134830627">
      <w:bodyDiv w:val="1"/>
      <w:marLeft w:val="0"/>
      <w:marRight w:val="0"/>
      <w:marTop w:val="0"/>
      <w:marBottom w:val="0"/>
      <w:divBdr>
        <w:top w:val="none" w:sz="0" w:space="0" w:color="auto"/>
        <w:left w:val="none" w:sz="0" w:space="0" w:color="auto"/>
        <w:bottom w:val="none" w:sz="0" w:space="0" w:color="auto"/>
        <w:right w:val="none" w:sz="0" w:space="0" w:color="auto"/>
      </w:divBdr>
    </w:div>
    <w:div w:id="1134906586">
      <w:bodyDiv w:val="1"/>
      <w:marLeft w:val="0"/>
      <w:marRight w:val="0"/>
      <w:marTop w:val="0"/>
      <w:marBottom w:val="0"/>
      <w:divBdr>
        <w:top w:val="none" w:sz="0" w:space="0" w:color="auto"/>
        <w:left w:val="none" w:sz="0" w:space="0" w:color="auto"/>
        <w:bottom w:val="none" w:sz="0" w:space="0" w:color="auto"/>
        <w:right w:val="none" w:sz="0" w:space="0" w:color="auto"/>
      </w:divBdr>
    </w:div>
    <w:div w:id="1141852372">
      <w:bodyDiv w:val="1"/>
      <w:marLeft w:val="0"/>
      <w:marRight w:val="0"/>
      <w:marTop w:val="0"/>
      <w:marBottom w:val="0"/>
      <w:divBdr>
        <w:top w:val="none" w:sz="0" w:space="0" w:color="auto"/>
        <w:left w:val="none" w:sz="0" w:space="0" w:color="auto"/>
        <w:bottom w:val="none" w:sz="0" w:space="0" w:color="auto"/>
        <w:right w:val="none" w:sz="0" w:space="0" w:color="auto"/>
      </w:divBdr>
    </w:div>
    <w:div w:id="1152989493">
      <w:bodyDiv w:val="1"/>
      <w:marLeft w:val="0"/>
      <w:marRight w:val="0"/>
      <w:marTop w:val="0"/>
      <w:marBottom w:val="0"/>
      <w:divBdr>
        <w:top w:val="none" w:sz="0" w:space="0" w:color="auto"/>
        <w:left w:val="none" w:sz="0" w:space="0" w:color="auto"/>
        <w:bottom w:val="none" w:sz="0" w:space="0" w:color="auto"/>
        <w:right w:val="none" w:sz="0" w:space="0" w:color="auto"/>
      </w:divBdr>
    </w:div>
    <w:div w:id="1155411213">
      <w:bodyDiv w:val="1"/>
      <w:marLeft w:val="0"/>
      <w:marRight w:val="0"/>
      <w:marTop w:val="0"/>
      <w:marBottom w:val="0"/>
      <w:divBdr>
        <w:top w:val="none" w:sz="0" w:space="0" w:color="auto"/>
        <w:left w:val="none" w:sz="0" w:space="0" w:color="auto"/>
        <w:bottom w:val="none" w:sz="0" w:space="0" w:color="auto"/>
        <w:right w:val="none" w:sz="0" w:space="0" w:color="auto"/>
      </w:divBdr>
    </w:div>
    <w:div w:id="1193762961">
      <w:bodyDiv w:val="1"/>
      <w:marLeft w:val="0"/>
      <w:marRight w:val="0"/>
      <w:marTop w:val="0"/>
      <w:marBottom w:val="0"/>
      <w:divBdr>
        <w:top w:val="none" w:sz="0" w:space="0" w:color="auto"/>
        <w:left w:val="none" w:sz="0" w:space="0" w:color="auto"/>
        <w:bottom w:val="none" w:sz="0" w:space="0" w:color="auto"/>
        <w:right w:val="none" w:sz="0" w:space="0" w:color="auto"/>
      </w:divBdr>
    </w:div>
    <w:div w:id="1221675590">
      <w:bodyDiv w:val="1"/>
      <w:marLeft w:val="0"/>
      <w:marRight w:val="0"/>
      <w:marTop w:val="0"/>
      <w:marBottom w:val="0"/>
      <w:divBdr>
        <w:top w:val="none" w:sz="0" w:space="0" w:color="auto"/>
        <w:left w:val="none" w:sz="0" w:space="0" w:color="auto"/>
        <w:bottom w:val="none" w:sz="0" w:space="0" w:color="auto"/>
        <w:right w:val="none" w:sz="0" w:space="0" w:color="auto"/>
      </w:divBdr>
      <w:divsChild>
        <w:div w:id="955522389">
          <w:marLeft w:val="0"/>
          <w:marRight w:val="0"/>
          <w:marTop w:val="0"/>
          <w:marBottom w:val="0"/>
          <w:divBdr>
            <w:top w:val="none" w:sz="0" w:space="8" w:color="auto"/>
            <w:left w:val="single" w:sz="6" w:space="0" w:color="BBBBBB"/>
            <w:bottom w:val="none" w:sz="0" w:space="0" w:color="auto"/>
            <w:right w:val="none" w:sz="0" w:space="0" w:color="auto"/>
          </w:divBdr>
          <w:divsChild>
            <w:div w:id="1878278971">
              <w:marLeft w:val="0"/>
              <w:marRight w:val="0"/>
              <w:marTop w:val="0"/>
              <w:marBottom w:val="0"/>
              <w:divBdr>
                <w:top w:val="none" w:sz="0" w:space="0" w:color="auto"/>
                <w:left w:val="none" w:sz="0" w:space="0" w:color="auto"/>
                <w:bottom w:val="none" w:sz="0" w:space="0" w:color="auto"/>
                <w:right w:val="none" w:sz="0" w:space="0" w:color="auto"/>
              </w:divBdr>
              <w:divsChild>
                <w:div w:id="2048793892">
                  <w:marLeft w:val="0"/>
                  <w:marRight w:val="0"/>
                  <w:marTop w:val="0"/>
                  <w:marBottom w:val="0"/>
                  <w:divBdr>
                    <w:top w:val="none" w:sz="0" w:space="0" w:color="auto"/>
                    <w:left w:val="none" w:sz="0" w:space="0" w:color="auto"/>
                    <w:bottom w:val="none" w:sz="0" w:space="0" w:color="auto"/>
                    <w:right w:val="none" w:sz="0" w:space="0" w:color="auto"/>
                  </w:divBdr>
                  <w:divsChild>
                    <w:div w:id="365065104">
                      <w:marLeft w:val="0"/>
                      <w:marRight w:val="0"/>
                      <w:marTop w:val="0"/>
                      <w:marBottom w:val="0"/>
                      <w:divBdr>
                        <w:top w:val="none" w:sz="0" w:space="0" w:color="auto"/>
                        <w:left w:val="none" w:sz="0" w:space="0" w:color="auto"/>
                        <w:bottom w:val="none" w:sz="0" w:space="0" w:color="auto"/>
                        <w:right w:val="none" w:sz="0" w:space="0" w:color="auto"/>
                      </w:divBdr>
                      <w:divsChild>
                        <w:div w:id="245070917">
                          <w:marLeft w:val="0"/>
                          <w:marRight w:val="0"/>
                          <w:marTop w:val="0"/>
                          <w:marBottom w:val="0"/>
                          <w:divBdr>
                            <w:top w:val="none" w:sz="0" w:space="0" w:color="auto"/>
                            <w:left w:val="none" w:sz="0" w:space="0" w:color="auto"/>
                            <w:bottom w:val="none" w:sz="0" w:space="0" w:color="auto"/>
                            <w:right w:val="none" w:sz="0" w:space="0" w:color="auto"/>
                          </w:divBdr>
                          <w:divsChild>
                            <w:div w:id="5618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716183">
      <w:bodyDiv w:val="1"/>
      <w:marLeft w:val="0"/>
      <w:marRight w:val="0"/>
      <w:marTop w:val="0"/>
      <w:marBottom w:val="0"/>
      <w:divBdr>
        <w:top w:val="none" w:sz="0" w:space="0" w:color="auto"/>
        <w:left w:val="none" w:sz="0" w:space="0" w:color="auto"/>
        <w:bottom w:val="none" w:sz="0" w:space="0" w:color="auto"/>
        <w:right w:val="none" w:sz="0" w:space="0" w:color="auto"/>
      </w:divBdr>
    </w:div>
    <w:div w:id="1258751066">
      <w:bodyDiv w:val="1"/>
      <w:marLeft w:val="0"/>
      <w:marRight w:val="0"/>
      <w:marTop w:val="0"/>
      <w:marBottom w:val="0"/>
      <w:divBdr>
        <w:top w:val="none" w:sz="0" w:space="0" w:color="auto"/>
        <w:left w:val="none" w:sz="0" w:space="0" w:color="auto"/>
        <w:bottom w:val="none" w:sz="0" w:space="0" w:color="auto"/>
        <w:right w:val="none" w:sz="0" w:space="0" w:color="auto"/>
      </w:divBdr>
    </w:div>
    <w:div w:id="1276597743">
      <w:bodyDiv w:val="1"/>
      <w:marLeft w:val="0"/>
      <w:marRight w:val="0"/>
      <w:marTop w:val="0"/>
      <w:marBottom w:val="0"/>
      <w:divBdr>
        <w:top w:val="none" w:sz="0" w:space="0" w:color="auto"/>
        <w:left w:val="none" w:sz="0" w:space="0" w:color="auto"/>
        <w:bottom w:val="none" w:sz="0" w:space="0" w:color="auto"/>
        <w:right w:val="none" w:sz="0" w:space="0" w:color="auto"/>
      </w:divBdr>
    </w:div>
    <w:div w:id="1290479649">
      <w:bodyDiv w:val="1"/>
      <w:marLeft w:val="0"/>
      <w:marRight w:val="0"/>
      <w:marTop w:val="0"/>
      <w:marBottom w:val="0"/>
      <w:divBdr>
        <w:top w:val="none" w:sz="0" w:space="0" w:color="auto"/>
        <w:left w:val="none" w:sz="0" w:space="0" w:color="auto"/>
        <w:bottom w:val="none" w:sz="0" w:space="0" w:color="auto"/>
        <w:right w:val="none" w:sz="0" w:space="0" w:color="auto"/>
      </w:divBdr>
      <w:divsChild>
        <w:div w:id="1375544137">
          <w:marLeft w:val="0"/>
          <w:marRight w:val="0"/>
          <w:marTop w:val="0"/>
          <w:marBottom w:val="0"/>
          <w:divBdr>
            <w:top w:val="none" w:sz="0" w:space="8" w:color="auto"/>
            <w:left w:val="single" w:sz="6" w:space="0" w:color="BBBBBB"/>
            <w:bottom w:val="none" w:sz="0" w:space="0" w:color="auto"/>
            <w:right w:val="none" w:sz="0" w:space="0" w:color="auto"/>
          </w:divBdr>
          <w:divsChild>
            <w:div w:id="652415776">
              <w:marLeft w:val="0"/>
              <w:marRight w:val="0"/>
              <w:marTop w:val="0"/>
              <w:marBottom w:val="0"/>
              <w:divBdr>
                <w:top w:val="none" w:sz="0" w:space="0" w:color="auto"/>
                <w:left w:val="none" w:sz="0" w:space="0" w:color="auto"/>
                <w:bottom w:val="none" w:sz="0" w:space="0" w:color="auto"/>
                <w:right w:val="none" w:sz="0" w:space="0" w:color="auto"/>
              </w:divBdr>
              <w:divsChild>
                <w:div w:id="1147160405">
                  <w:marLeft w:val="0"/>
                  <w:marRight w:val="0"/>
                  <w:marTop w:val="0"/>
                  <w:marBottom w:val="0"/>
                  <w:divBdr>
                    <w:top w:val="none" w:sz="0" w:space="0" w:color="auto"/>
                    <w:left w:val="none" w:sz="0" w:space="0" w:color="auto"/>
                    <w:bottom w:val="none" w:sz="0" w:space="0" w:color="auto"/>
                    <w:right w:val="none" w:sz="0" w:space="0" w:color="auto"/>
                  </w:divBdr>
                  <w:divsChild>
                    <w:div w:id="734427707">
                      <w:marLeft w:val="0"/>
                      <w:marRight w:val="0"/>
                      <w:marTop w:val="0"/>
                      <w:marBottom w:val="0"/>
                      <w:divBdr>
                        <w:top w:val="none" w:sz="0" w:space="0" w:color="auto"/>
                        <w:left w:val="none" w:sz="0" w:space="0" w:color="auto"/>
                        <w:bottom w:val="none" w:sz="0" w:space="0" w:color="auto"/>
                        <w:right w:val="none" w:sz="0" w:space="0" w:color="auto"/>
                      </w:divBdr>
                      <w:divsChild>
                        <w:div w:id="1508982186">
                          <w:marLeft w:val="0"/>
                          <w:marRight w:val="0"/>
                          <w:marTop w:val="0"/>
                          <w:marBottom w:val="0"/>
                          <w:divBdr>
                            <w:top w:val="none" w:sz="0" w:space="0" w:color="auto"/>
                            <w:left w:val="none" w:sz="0" w:space="0" w:color="auto"/>
                            <w:bottom w:val="none" w:sz="0" w:space="0" w:color="auto"/>
                            <w:right w:val="none" w:sz="0" w:space="0" w:color="auto"/>
                          </w:divBdr>
                          <w:divsChild>
                            <w:div w:id="8713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627132">
      <w:bodyDiv w:val="1"/>
      <w:marLeft w:val="0"/>
      <w:marRight w:val="0"/>
      <w:marTop w:val="0"/>
      <w:marBottom w:val="0"/>
      <w:divBdr>
        <w:top w:val="none" w:sz="0" w:space="0" w:color="auto"/>
        <w:left w:val="none" w:sz="0" w:space="0" w:color="auto"/>
        <w:bottom w:val="none" w:sz="0" w:space="0" w:color="auto"/>
        <w:right w:val="none" w:sz="0" w:space="0" w:color="auto"/>
      </w:divBdr>
    </w:div>
    <w:div w:id="1329597629">
      <w:bodyDiv w:val="1"/>
      <w:marLeft w:val="0"/>
      <w:marRight w:val="0"/>
      <w:marTop w:val="0"/>
      <w:marBottom w:val="0"/>
      <w:divBdr>
        <w:top w:val="none" w:sz="0" w:space="0" w:color="auto"/>
        <w:left w:val="none" w:sz="0" w:space="0" w:color="auto"/>
        <w:bottom w:val="none" w:sz="0" w:space="0" w:color="auto"/>
        <w:right w:val="none" w:sz="0" w:space="0" w:color="auto"/>
      </w:divBdr>
    </w:div>
    <w:div w:id="1342661779">
      <w:bodyDiv w:val="1"/>
      <w:marLeft w:val="0"/>
      <w:marRight w:val="0"/>
      <w:marTop w:val="0"/>
      <w:marBottom w:val="0"/>
      <w:divBdr>
        <w:top w:val="none" w:sz="0" w:space="0" w:color="auto"/>
        <w:left w:val="none" w:sz="0" w:space="0" w:color="auto"/>
        <w:bottom w:val="none" w:sz="0" w:space="0" w:color="auto"/>
        <w:right w:val="none" w:sz="0" w:space="0" w:color="auto"/>
      </w:divBdr>
    </w:div>
    <w:div w:id="1353654257">
      <w:bodyDiv w:val="1"/>
      <w:marLeft w:val="0"/>
      <w:marRight w:val="0"/>
      <w:marTop w:val="0"/>
      <w:marBottom w:val="0"/>
      <w:divBdr>
        <w:top w:val="none" w:sz="0" w:space="0" w:color="auto"/>
        <w:left w:val="none" w:sz="0" w:space="0" w:color="auto"/>
        <w:bottom w:val="none" w:sz="0" w:space="0" w:color="auto"/>
        <w:right w:val="none" w:sz="0" w:space="0" w:color="auto"/>
      </w:divBdr>
    </w:div>
    <w:div w:id="1353845624">
      <w:bodyDiv w:val="1"/>
      <w:marLeft w:val="0"/>
      <w:marRight w:val="0"/>
      <w:marTop w:val="0"/>
      <w:marBottom w:val="0"/>
      <w:divBdr>
        <w:top w:val="none" w:sz="0" w:space="0" w:color="auto"/>
        <w:left w:val="none" w:sz="0" w:space="0" w:color="auto"/>
        <w:bottom w:val="none" w:sz="0" w:space="0" w:color="auto"/>
        <w:right w:val="none" w:sz="0" w:space="0" w:color="auto"/>
      </w:divBdr>
    </w:div>
    <w:div w:id="1375228320">
      <w:bodyDiv w:val="1"/>
      <w:marLeft w:val="0"/>
      <w:marRight w:val="0"/>
      <w:marTop w:val="0"/>
      <w:marBottom w:val="0"/>
      <w:divBdr>
        <w:top w:val="none" w:sz="0" w:space="0" w:color="auto"/>
        <w:left w:val="none" w:sz="0" w:space="0" w:color="auto"/>
        <w:bottom w:val="none" w:sz="0" w:space="0" w:color="auto"/>
        <w:right w:val="none" w:sz="0" w:space="0" w:color="auto"/>
      </w:divBdr>
    </w:div>
    <w:div w:id="1387686207">
      <w:bodyDiv w:val="1"/>
      <w:marLeft w:val="0"/>
      <w:marRight w:val="0"/>
      <w:marTop w:val="0"/>
      <w:marBottom w:val="0"/>
      <w:divBdr>
        <w:top w:val="none" w:sz="0" w:space="0" w:color="auto"/>
        <w:left w:val="none" w:sz="0" w:space="0" w:color="auto"/>
        <w:bottom w:val="none" w:sz="0" w:space="0" w:color="auto"/>
        <w:right w:val="none" w:sz="0" w:space="0" w:color="auto"/>
      </w:divBdr>
    </w:div>
    <w:div w:id="1395852600">
      <w:bodyDiv w:val="1"/>
      <w:marLeft w:val="0"/>
      <w:marRight w:val="0"/>
      <w:marTop w:val="0"/>
      <w:marBottom w:val="0"/>
      <w:divBdr>
        <w:top w:val="none" w:sz="0" w:space="0" w:color="auto"/>
        <w:left w:val="none" w:sz="0" w:space="0" w:color="auto"/>
        <w:bottom w:val="none" w:sz="0" w:space="0" w:color="auto"/>
        <w:right w:val="none" w:sz="0" w:space="0" w:color="auto"/>
      </w:divBdr>
    </w:div>
    <w:div w:id="1397238689">
      <w:bodyDiv w:val="1"/>
      <w:marLeft w:val="0"/>
      <w:marRight w:val="0"/>
      <w:marTop w:val="0"/>
      <w:marBottom w:val="0"/>
      <w:divBdr>
        <w:top w:val="none" w:sz="0" w:space="0" w:color="auto"/>
        <w:left w:val="none" w:sz="0" w:space="0" w:color="auto"/>
        <w:bottom w:val="none" w:sz="0" w:space="0" w:color="auto"/>
        <w:right w:val="none" w:sz="0" w:space="0" w:color="auto"/>
      </w:divBdr>
    </w:div>
    <w:div w:id="1414207066">
      <w:bodyDiv w:val="1"/>
      <w:marLeft w:val="0"/>
      <w:marRight w:val="0"/>
      <w:marTop w:val="0"/>
      <w:marBottom w:val="0"/>
      <w:divBdr>
        <w:top w:val="none" w:sz="0" w:space="0" w:color="auto"/>
        <w:left w:val="none" w:sz="0" w:space="0" w:color="auto"/>
        <w:bottom w:val="none" w:sz="0" w:space="0" w:color="auto"/>
        <w:right w:val="none" w:sz="0" w:space="0" w:color="auto"/>
      </w:divBdr>
    </w:div>
    <w:div w:id="1427965648">
      <w:bodyDiv w:val="1"/>
      <w:marLeft w:val="0"/>
      <w:marRight w:val="0"/>
      <w:marTop w:val="0"/>
      <w:marBottom w:val="0"/>
      <w:divBdr>
        <w:top w:val="none" w:sz="0" w:space="0" w:color="auto"/>
        <w:left w:val="none" w:sz="0" w:space="0" w:color="auto"/>
        <w:bottom w:val="none" w:sz="0" w:space="0" w:color="auto"/>
        <w:right w:val="none" w:sz="0" w:space="0" w:color="auto"/>
      </w:divBdr>
    </w:div>
    <w:div w:id="1435057576">
      <w:bodyDiv w:val="1"/>
      <w:marLeft w:val="0"/>
      <w:marRight w:val="0"/>
      <w:marTop w:val="0"/>
      <w:marBottom w:val="0"/>
      <w:divBdr>
        <w:top w:val="none" w:sz="0" w:space="0" w:color="auto"/>
        <w:left w:val="none" w:sz="0" w:space="0" w:color="auto"/>
        <w:bottom w:val="none" w:sz="0" w:space="0" w:color="auto"/>
        <w:right w:val="none" w:sz="0" w:space="0" w:color="auto"/>
      </w:divBdr>
    </w:div>
    <w:div w:id="1439912953">
      <w:bodyDiv w:val="1"/>
      <w:marLeft w:val="0"/>
      <w:marRight w:val="0"/>
      <w:marTop w:val="0"/>
      <w:marBottom w:val="0"/>
      <w:divBdr>
        <w:top w:val="none" w:sz="0" w:space="0" w:color="auto"/>
        <w:left w:val="none" w:sz="0" w:space="0" w:color="auto"/>
        <w:bottom w:val="none" w:sz="0" w:space="0" w:color="auto"/>
        <w:right w:val="none" w:sz="0" w:space="0" w:color="auto"/>
      </w:divBdr>
    </w:div>
    <w:div w:id="1456749969">
      <w:bodyDiv w:val="1"/>
      <w:marLeft w:val="0"/>
      <w:marRight w:val="0"/>
      <w:marTop w:val="0"/>
      <w:marBottom w:val="0"/>
      <w:divBdr>
        <w:top w:val="none" w:sz="0" w:space="0" w:color="auto"/>
        <w:left w:val="none" w:sz="0" w:space="0" w:color="auto"/>
        <w:bottom w:val="none" w:sz="0" w:space="0" w:color="auto"/>
        <w:right w:val="none" w:sz="0" w:space="0" w:color="auto"/>
      </w:divBdr>
    </w:div>
    <w:div w:id="1472166683">
      <w:bodyDiv w:val="1"/>
      <w:marLeft w:val="0"/>
      <w:marRight w:val="0"/>
      <w:marTop w:val="0"/>
      <w:marBottom w:val="0"/>
      <w:divBdr>
        <w:top w:val="none" w:sz="0" w:space="0" w:color="auto"/>
        <w:left w:val="none" w:sz="0" w:space="0" w:color="auto"/>
        <w:bottom w:val="none" w:sz="0" w:space="0" w:color="auto"/>
        <w:right w:val="none" w:sz="0" w:space="0" w:color="auto"/>
      </w:divBdr>
    </w:div>
    <w:div w:id="1479374521">
      <w:bodyDiv w:val="1"/>
      <w:marLeft w:val="0"/>
      <w:marRight w:val="0"/>
      <w:marTop w:val="0"/>
      <w:marBottom w:val="0"/>
      <w:divBdr>
        <w:top w:val="none" w:sz="0" w:space="0" w:color="auto"/>
        <w:left w:val="none" w:sz="0" w:space="0" w:color="auto"/>
        <w:bottom w:val="none" w:sz="0" w:space="0" w:color="auto"/>
        <w:right w:val="none" w:sz="0" w:space="0" w:color="auto"/>
      </w:divBdr>
    </w:div>
    <w:div w:id="1504929536">
      <w:bodyDiv w:val="1"/>
      <w:marLeft w:val="0"/>
      <w:marRight w:val="0"/>
      <w:marTop w:val="0"/>
      <w:marBottom w:val="0"/>
      <w:divBdr>
        <w:top w:val="none" w:sz="0" w:space="0" w:color="auto"/>
        <w:left w:val="none" w:sz="0" w:space="0" w:color="auto"/>
        <w:bottom w:val="none" w:sz="0" w:space="0" w:color="auto"/>
        <w:right w:val="none" w:sz="0" w:space="0" w:color="auto"/>
      </w:divBdr>
    </w:div>
    <w:div w:id="1508865117">
      <w:bodyDiv w:val="1"/>
      <w:marLeft w:val="0"/>
      <w:marRight w:val="0"/>
      <w:marTop w:val="0"/>
      <w:marBottom w:val="0"/>
      <w:divBdr>
        <w:top w:val="none" w:sz="0" w:space="0" w:color="auto"/>
        <w:left w:val="none" w:sz="0" w:space="0" w:color="auto"/>
        <w:bottom w:val="none" w:sz="0" w:space="0" w:color="auto"/>
        <w:right w:val="none" w:sz="0" w:space="0" w:color="auto"/>
      </w:divBdr>
    </w:div>
    <w:div w:id="1528326521">
      <w:bodyDiv w:val="1"/>
      <w:marLeft w:val="0"/>
      <w:marRight w:val="0"/>
      <w:marTop w:val="0"/>
      <w:marBottom w:val="0"/>
      <w:divBdr>
        <w:top w:val="none" w:sz="0" w:space="0" w:color="auto"/>
        <w:left w:val="none" w:sz="0" w:space="0" w:color="auto"/>
        <w:bottom w:val="none" w:sz="0" w:space="0" w:color="auto"/>
        <w:right w:val="none" w:sz="0" w:space="0" w:color="auto"/>
      </w:divBdr>
    </w:div>
    <w:div w:id="1528910200">
      <w:bodyDiv w:val="1"/>
      <w:marLeft w:val="0"/>
      <w:marRight w:val="0"/>
      <w:marTop w:val="0"/>
      <w:marBottom w:val="0"/>
      <w:divBdr>
        <w:top w:val="none" w:sz="0" w:space="0" w:color="auto"/>
        <w:left w:val="none" w:sz="0" w:space="0" w:color="auto"/>
        <w:bottom w:val="none" w:sz="0" w:space="0" w:color="auto"/>
        <w:right w:val="none" w:sz="0" w:space="0" w:color="auto"/>
      </w:divBdr>
      <w:divsChild>
        <w:div w:id="1754353759">
          <w:marLeft w:val="0"/>
          <w:marRight w:val="0"/>
          <w:marTop w:val="0"/>
          <w:marBottom w:val="0"/>
          <w:divBdr>
            <w:top w:val="none" w:sz="0" w:space="8" w:color="auto"/>
            <w:left w:val="single" w:sz="6" w:space="0" w:color="BBBBBB"/>
            <w:bottom w:val="none" w:sz="0" w:space="0" w:color="auto"/>
            <w:right w:val="none" w:sz="0" w:space="0" w:color="auto"/>
          </w:divBdr>
          <w:divsChild>
            <w:div w:id="898898955">
              <w:marLeft w:val="0"/>
              <w:marRight w:val="0"/>
              <w:marTop w:val="0"/>
              <w:marBottom w:val="0"/>
              <w:divBdr>
                <w:top w:val="none" w:sz="0" w:space="0" w:color="auto"/>
                <w:left w:val="none" w:sz="0" w:space="0" w:color="auto"/>
                <w:bottom w:val="none" w:sz="0" w:space="0" w:color="auto"/>
                <w:right w:val="none" w:sz="0" w:space="0" w:color="auto"/>
              </w:divBdr>
              <w:divsChild>
                <w:div w:id="1114059597">
                  <w:marLeft w:val="0"/>
                  <w:marRight w:val="0"/>
                  <w:marTop w:val="0"/>
                  <w:marBottom w:val="0"/>
                  <w:divBdr>
                    <w:top w:val="none" w:sz="0" w:space="0" w:color="auto"/>
                    <w:left w:val="none" w:sz="0" w:space="0" w:color="auto"/>
                    <w:bottom w:val="none" w:sz="0" w:space="0" w:color="auto"/>
                    <w:right w:val="none" w:sz="0" w:space="0" w:color="auto"/>
                  </w:divBdr>
                  <w:divsChild>
                    <w:div w:id="97024240">
                      <w:marLeft w:val="0"/>
                      <w:marRight w:val="0"/>
                      <w:marTop w:val="0"/>
                      <w:marBottom w:val="0"/>
                      <w:divBdr>
                        <w:top w:val="none" w:sz="0" w:space="0" w:color="auto"/>
                        <w:left w:val="none" w:sz="0" w:space="0" w:color="auto"/>
                        <w:bottom w:val="none" w:sz="0" w:space="0" w:color="auto"/>
                        <w:right w:val="none" w:sz="0" w:space="0" w:color="auto"/>
                      </w:divBdr>
                      <w:divsChild>
                        <w:div w:id="1948193800">
                          <w:marLeft w:val="0"/>
                          <w:marRight w:val="0"/>
                          <w:marTop w:val="0"/>
                          <w:marBottom w:val="0"/>
                          <w:divBdr>
                            <w:top w:val="none" w:sz="0" w:space="0" w:color="auto"/>
                            <w:left w:val="none" w:sz="0" w:space="0" w:color="auto"/>
                            <w:bottom w:val="none" w:sz="0" w:space="0" w:color="auto"/>
                            <w:right w:val="none" w:sz="0" w:space="0" w:color="auto"/>
                          </w:divBdr>
                          <w:divsChild>
                            <w:div w:id="1080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424945">
      <w:bodyDiv w:val="1"/>
      <w:marLeft w:val="0"/>
      <w:marRight w:val="0"/>
      <w:marTop w:val="0"/>
      <w:marBottom w:val="0"/>
      <w:divBdr>
        <w:top w:val="none" w:sz="0" w:space="0" w:color="auto"/>
        <w:left w:val="none" w:sz="0" w:space="0" w:color="auto"/>
        <w:bottom w:val="none" w:sz="0" w:space="0" w:color="auto"/>
        <w:right w:val="none" w:sz="0" w:space="0" w:color="auto"/>
      </w:divBdr>
    </w:div>
    <w:div w:id="1540701429">
      <w:bodyDiv w:val="1"/>
      <w:marLeft w:val="0"/>
      <w:marRight w:val="0"/>
      <w:marTop w:val="0"/>
      <w:marBottom w:val="0"/>
      <w:divBdr>
        <w:top w:val="none" w:sz="0" w:space="0" w:color="auto"/>
        <w:left w:val="none" w:sz="0" w:space="0" w:color="auto"/>
        <w:bottom w:val="none" w:sz="0" w:space="0" w:color="auto"/>
        <w:right w:val="none" w:sz="0" w:space="0" w:color="auto"/>
      </w:divBdr>
    </w:div>
    <w:div w:id="1557204879">
      <w:bodyDiv w:val="1"/>
      <w:marLeft w:val="0"/>
      <w:marRight w:val="0"/>
      <w:marTop w:val="0"/>
      <w:marBottom w:val="0"/>
      <w:divBdr>
        <w:top w:val="none" w:sz="0" w:space="0" w:color="auto"/>
        <w:left w:val="none" w:sz="0" w:space="0" w:color="auto"/>
        <w:bottom w:val="none" w:sz="0" w:space="0" w:color="auto"/>
        <w:right w:val="none" w:sz="0" w:space="0" w:color="auto"/>
      </w:divBdr>
    </w:div>
    <w:div w:id="1562056750">
      <w:bodyDiv w:val="1"/>
      <w:marLeft w:val="0"/>
      <w:marRight w:val="0"/>
      <w:marTop w:val="0"/>
      <w:marBottom w:val="0"/>
      <w:divBdr>
        <w:top w:val="none" w:sz="0" w:space="0" w:color="auto"/>
        <w:left w:val="none" w:sz="0" w:space="0" w:color="auto"/>
        <w:bottom w:val="none" w:sz="0" w:space="0" w:color="auto"/>
        <w:right w:val="none" w:sz="0" w:space="0" w:color="auto"/>
      </w:divBdr>
    </w:div>
    <w:div w:id="1592350685">
      <w:bodyDiv w:val="1"/>
      <w:marLeft w:val="0"/>
      <w:marRight w:val="0"/>
      <w:marTop w:val="0"/>
      <w:marBottom w:val="0"/>
      <w:divBdr>
        <w:top w:val="none" w:sz="0" w:space="0" w:color="auto"/>
        <w:left w:val="none" w:sz="0" w:space="0" w:color="auto"/>
        <w:bottom w:val="none" w:sz="0" w:space="0" w:color="auto"/>
        <w:right w:val="none" w:sz="0" w:space="0" w:color="auto"/>
      </w:divBdr>
    </w:div>
    <w:div w:id="1600866382">
      <w:bodyDiv w:val="1"/>
      <w:marLeft w:val="0"/>
      <w:marRight w:val="0"/>
      <w:marTop w:val="0"/>
      <w:marBottom w:val="0"/>
      <w:divBdr>
        <w:top w:val="none" w:sz="0" w:space="0" w:color="auto"/>
        <w:left w:val="none" w:sz="0" w:space="0" w:color="auto"/>
        <w:bottom w:val="none" w:sz="0" w:space="0" w:color="auto"/>
        <w:right w:val="none" w:sz="0" w:space="0" w:color="auto"/>
      </w:divBdr>
    </w:div>
    <w:div w:id="1617642917">
      <w:bodyDiv w:val="1"/>
      <w:marLeft w:val="0"/>
      <w:marRight w:val="0"/>
      <w:marTop w:val="0"/>
      <w:marBottom w:val="0"/>
      <w:divBdr>
        <w:top w:val="none" w:sz="0" w:space="0" w:color="auto"/>
        <w:left w:val="none" w:sz="0" w:space="0" w:color="auto"/>
        <w:bottom w:val="none" w:sz="0" w:space="0" w:color="auto"/>
        <w:right w:val="none" w:sz="0" w:space="0" w:color="auto"/>
      </w:divBdr>
    </w:div>
    <w:div w:id="1637950176">
      <w:bodyDiv w:val="1"/>
      <w:marLeft w:val="0"/>
      <w:marRight w:val="0"/>
      <w:marTop w:val="0"/>
      <w:marBottom w:val="0"/>
      <w:divBdr>
        <w:top w:val="none" w:sz="0" w:space="0" w:color="auto"/>
        <w:left w:val="none" w:sz="0" w:space="0" w:color="auto"/>
        <w:bottom w:val="none" w:sz="0" w:space="0" w:color="auto"/>
        <w:right w:val="none" w:sz="0" w:space="0" w:color="auto"/>
      </w:divBdr>
    </w:div>
    <w:div w:id="1655988722">
      <w:bodyDiv w:val="1"/>
      <w:marLeft w:val="0"/>
      <w:marRight w:val="0"/>
      <w:marTop w:val="0"/>
      <w:marBottom w:val="0"/>
      <w:divBdr>
        <w:top w:val="none" w:sz="0" w:space="0" w:color="auto"/>
        <w:left w:val="none" w:sz="0" w:space="0" w:color="auto"/>
        <w:bottom w:val="none" w:sz="0" w:space="0" w:color="auto"/>
        <w:right w:val="none" w:sz="0" w:space="0" w:color="auto"/>
      </w:divBdr>
      <w:divsChild>
        <w:div w:id="358749865">
          <w:marLeft w:val="0"/>
          <w:marRight w:val="0"/>
          <w:marTop w:val="0"/>
          <w:marBottom w:val="0"/>
          <w:divBdr>
            <w:top w:val="none" w:sz="0" w:space="8" w:color="auto"/>
            <w:left w:val="single" w:sz="6" w:space="0" w:color="BBBBBB"/>
            <w:bottom w:val="none" w:sz="0" w:space="0" w:color="auto"/>
            <w:right w:val="none" w:sz="0" w:space="0" w:color="auto"/>
          </w:divBdr>
          <w:divsChild>
            <w:div w:id="358317792">
              <w:marLeft w:val="0"/>
              <w:marRight w:val="0"/>
              <w:marTop w:val="0"/>
              <w:marBottom w:val="0"/>
              <w:divBdr>
                <w:top w:val="none" w:sz="0" w:space="0" w:color="auto"/>
                <w:left w:val="none" w:sz="0" w:space="0" w:color="auto"/>
                <w:bottom w:val="none" w:sz="0" w:space="0" w:color="auto"/>
                <w:right w:val="none" w:sz="0" w:space="0" w:color="auto"/>
              </w:divBdr>
              <w:divsChild>
                <w:div w:id="763847040">
                  <w:marLeft w:val="0"/>
                  <w:marRight w:val="0"/>
                  <w:marTop w:val="0"/>
                  <w:marBottom w:val="0"/>
                  <w:divBdr>
                    <w:top w:val="none" w:sz="0" w:space="0" w:color="auto"/>
                    <w:left w:val="none" w:sz="0" w:space="0" w:color="auto"/>
                    <w:bottom w:val="none" w:sz="0" w:space="0" w:color="auto"/>
                    <w:right w:val="none" w:sz="0" w:space="0" w:color="auto"/>
                  </w:divBdr>
                  <w:divsChild>
                    <w:div w:id="1714380054">
                      <w:marLeft w:val="0"/>
                      <w:marRight w:val="0"/>
                      <w:marTop w:val="0"/>
                      <w:marBottom w:val="0"/>
                      <w:divBdr>
                        <w:top w:val="none" w:sz="0" w:space="0" w:color="auto"/>
                        <w:left w:val="none" w:sz="0" w:space="0" w:color="auto"/>
                        <w:bottom w:val="none" w:sz="0" w:space="0" w:color="auto"/>
                        <w:right w:val="none" w:sz="0" w:space="0" w:color="auto"/>
                      </w:divBdr>
                      <w:divsChild>
                        <w:div w:id="510998117">
                          <w:marLeft w:val="0"/>
                          <w:marRight w:val="0"/>
                          <w:marTop w:val="0"/>
                          <w:marBottom w:val="0"/>
                          <w:divBdr>
                            <w:top w:val="none" w:sz="0" w:space="0" w:color="auto"/>
                            <w:left w:val="none" w:sz="0" w:space="0" w:color="auto"/>
                            <w:bottom w:val="none" w:sz="0" w:space="0" w:color="auto"/>
                            <w:right w:val="none" w:sz="0" w:space="0" w:color="auto"/>
                          </w:divBdr>
                          <w:divsChild>
                            <w:div w:id="2047753908">
                              <w:marLeft w:val="0"/>
                              <w:marRight w:val="0"/>
                              <w:marTop w:val="0"/>
                              <w:marBottom w:val="0"/>
                              <w:divBdr>
                                <w:top w:val="none" w:sz="0" w:space="0" w:color="auto"/>
                                <w:left w:val="none" w:sz="0" w:space="0" w:color="auto"/>
                                <w:bottom w:val="none" w:sz="0" w:space="0" w:color="auto"/>
                                <w:right w:val="none" w:sz="0" w:space="0" w:color="auto"/>
                              </w:divBdr>
                              <w:divsChild>
                                <w:div w:id="2076511353">
                                  <w:marLeft w:val="0"/>
                                  <w:marRight w:val="0"/>
                                  <w:marTop w:val="0"/>
                                  <w:marBottom w:val="0"/>
                                  <w:divBdr>
                                    <w:top w:val="none" w:sz="0" w:space="0" w:color="auto"/>
                                    <w:left w:val="none" w:sz="0" w:space="0" w:color="auto"/>
                                    <w:bottom w:val="none" w:sz="0" w:space="0" w:color="auto"/>
                                    <w:right w:val="none" w:sz="0" w:space="0" w:color="auto"/>
                                  </w:divBdr>
                                  <w:divsChild>
                                    <w:div w:id="1547183740">
                                      <w:marLeft w:val="0"/>
                                      <w:marRight w:val="0"/>
                                      <w:marTop w:val="0"/>
                                      <w:marBottom w:val="0"/>
                                      <w:divBdr>
                                        <w:top w:val="none" w:sz="0" w:space="0" w:color="auto"/>
                                        <w:left w:val="none" w:sz="0" w:space="0" w:color="auto"/>
                                        <w:bottom w:val="none" w:sz="0" w:space="0" w:color="auto"/>
                                        <w:right w:val="none" w:sz="0" w:space="0" w:color="auto"/>
                                      </w:divBdr>
                                      <w:divsChild>
                                        <w:div w:id="91709432">
                                          <w:marLeft w:val="0"/>
                                          <w:marRight w:val="0"/>
                                          <w:marTop w:val="0"/>
                                          <w:marBottom w:val="180"/>
                                          <w:divBdr>
                                            <w:top w:val="none" w:sz="0" w:space="0" w:color="auto"/>
                                            <w:left w:val="single" w:sz="6" w:space="0" w:color="BBBBBB"/>
                                            <w:bottom w:val="single" w:sz="18" w:space="0" w:color="E5E5E5"/>
                                            <w:right w:val="single" w:sz="6" w:space="0" w:color="E5E5E5"/>
                                          </w:divBdr>
                                          <w:divsChild>
                                            <w:div w:id="1060637447">
                                              <w:marLeft w:val="0"/>
                                              <w:marRight w:val="0"/>
                                              <w:marTop w:val="0"/>
                                              <w:marBottom w:val="0"/>
                                              <w:divBdr>
                                                <w:top w:val="none" w:sz="0" w:space="0" w:color="auto"/>
                                                <w:left w:val="none" w:sz="0" w:space="0" w:color="auto"/>
                                                <w:bottom w:val="none" w:sz="0" w:space="0" w:color="auto"/>
                                                <w:right w:val="none" w:sz="0" w:space="0" w:color="auto"/>
                                              </w:divBdr>
                                              <w:divsChild>
                                                <w:div w:id="2315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8601105">
      <w:bodyDiv w:val="1"/>
      <w:marLeft w:val="0"/>
      <w:marRight w:val="0"/>
      <w:marTop w:val="0"/>
      <w:marBottom w:val="0"/>
      <w:divBdr>
        <w:top w:val="none" w:sz="0" w:space="0" w:color="auto"/>
        <w:left w:val="none" w:sz="0" w:space="0" w:color="auto"/>
        <w:bottom w:val="none" w:sz="0" w:space="0" w:color="auto"/>
        <w:right w:val="none" w:sz="0" w:space="0" w:color="auto"/>
      </w:divBdr>
    </w:div>
    <w:div w:id="1695424321">
      <w:bodyDiv w:val="1"/>
      <w:marLeft w:val="0"/>
      <w:marRight w:val="0"/>
      <w:marTop w:val="0"/>
      <w:marBottom w:val="0"/>
      <w:divBdr>
        <w:top w:val="none" w:sz="0" w:space="0" w:color="auto"/>
        <w:left w:val="none" w:sz="0" w:space="0" w:color="auto"/>
        <w:bottom w:val="none" w:sz="0" w:space="0" w:color="auto"/>
        <w:right w:val="none" w:sz="0" w:space="0" w:color="auto"/>
      </w:divBdr>
    </w:div>
    <w:div w:id="1697463193">
      <w:bodyDiv w:val="1"/>
      <w:marLeft w:val="0"/>
      <w:marRight w:val="0"/>
      <w:marTop w:val="0"/>
      <w:marBottom w:val="0"/>
      <w:divBdr>
        <w:top w:val="none" w:sz="0" w:space="0" w:color="auto"/>
        <w:left w:val="none" w:sz="0" w:space="0" w:color="auto"/>
        <w:bottom w:val="none" w:sz="0" w:space="0" w:color="auto"/>
        <w:right w:val="none" w:sz="0" w:space="0" w:color="auto"/>
      </w:divBdr>
    </w:div>
    <w:div w:id="1697659135">
      <w:bodyDiv w:val="1"/>
      <w:marLeft w:val="0"/>
      <w:marRight w:val="0"/>
      <w:marTop w:val="0"/>
      <w:marBottom w:val="0"/>
      <w:divBdr>
        <w:top w:val="none" w:sz="0" w:space="0" w:color="auto"/>
        <w:left w:val="none" w:sz="0" w:space="0" w:color="auto"/>
        <w:bottom w:val="none" w:sz="0" w:space="0" w:color="auto"/>
        <w:right w:val="none" w:sz="0" w:space="0" w:color="auto"/>
      </w:divBdr>
    </w:div>
    <w:div w:id="1700616905">
      <w:bodyDiv w:val="1"/>
      <w:marLeft w:val="0"/>
      <w:marRight w:val="0"/>
      <w:marTop w:val="0"/>
      <w:marBottom w:val="0"/>
      <w:divBdr>
        <w:top w:val="none" w:sz="0" w:space="0" w:color="auto"/>
        <w:left w:val="none" w:sz="0" w:space="0" w:color="auto"/>
        <w:bottom w:val="none" w:sz="0" w:space="0" w:color="auto"/>
        <w:right w:val="none" w:sz="0" w:space="0" w:color="auto"/>
      </w:divBdr>
    </w:div>
    <w:div w:id="1713310406">
      <w:bodyDiv w:val="1"/>
      <w:marLeft w:val="0"/>
      <w:marRight w:val="0"/>
      <w:marTop w:val="0"/>
      <w:marBottom w:val="0"/>
      <w:divBdr>
        <w:top w:val="none" w:sz="0" w:space="0" w:color="auto"/>
        <w:left w:val="none" w:sz="0" w:space="0" w:color="auto"/>
        <w:bottom w:val="none" w:sz="0" w:space="0" w:color="auto"/>
        <w:right w:val="none" w:sz="0" w:space="0" w:color="auto"/>
      </w:divBdr>
    </w:div>
    <w:div w:id="1722822764">
      <w:bodyDiv w:val="1"/>
      <w:marLeft w:val="0"/>
      <w:marRight w:val="0"/>
      <w:marTop w:val="0"/>
      <w:marBottom w:val="0"/>
      <w:divBdr>
        <w:top w:val="none" w:sz="0" w:space="0" w:color="auto"/>
        <w:left w:val="none" w:sz="0" w:space="0" w:color="auto"/>
        <w:bottom w:val="none" w:sz="0" w:space="0" w:color="auto"/>
        <w:right w:val="none" w:sz="0" w:space="0" w:color="auto"/>
      </w:divBdr>
    </w:div>
    <w:div w:id="1735660779">
      <w:bodyDiv w:val="1"/>
      <w:marLeft w:val="0"/>
      <w:marRight w:val="0"/>
      <w:marTop w:val="0"/>
      <w:marBottom w:val="0"/>
      <w:divBdr>
        <w:top w:val="none" w:sz="0" w:space="0" w:color="auto"/>
        <w:left w:val="none" w:sz="0" w:space="0" w:color="auto"/>
        <w:bottom w:val="none" w:sz="0" w:space="0" w:color="auto"/>
        <w:right w:val="none" w:sz="0" w:space="0" w:color="auto"/>
      </w:divBdr>
    </w:div>
    <w:div w:id="1781146785">
      <w:bodyDiv w:val="1"/>
      <w:marLeft w:val="0"/>
      <w:marRight w:val="0"/>
      <w:marTop w:val="0"/>
      <w:marBottom w:val="0"/>
      <w:divBdr>
        <w:top w:val="none" w:sz="0" w:space="0" w:color="auto"/>
        <w:left w:val="none" w:sz="0" w:space="0" w:color="auto"/>
        <w:bottom w:val="none" w:sz="0" w:space="0" w:color="auto"/>
        <w:right w:val="none" w:sz="0" w:space="0" w:color="auto"/>
      </w:divBdr>
    </w:div>
    <w:div w:id="1781997069">
      <w:bodyDiv w:val="1"/>
      <w:marLeft w:val="0"/>
      <w:marRight w:val="0"/>
      <w:marTop w:val="0"/>
      <w:marBottom w:val="0"/>
      <w:divBdr>
        <w:top w:val="none" w:sz="0" w:space="0" w:color="auto"/>
        <w:left w:val="none" w:sz="0" w:space="0" w:color="auto"/>
        <w:bottom w:val="none" w:sz="0" w:space="0" w:color="auto"/>
        <w:right w:val="none" w:sz="0" w:space="0" w:color="auto"/>
      </w:divBdr>
      <w:divsChild>
        <w:div w:id="1495293845">
          <w:marLeft w:val="0"/>
          <w:marRight w:val="0"/>
          <w:marTop w:val="0"/>
          <w:marBottom w:val="0"/>
          <w:divBdr>
            <w:top w:val="none" w:sz="0" w:space="8" w:color="auto"/>
            <w:left w:val="single" w:sz="6" w:space="0" w:color="BBBBBB"/>
            <w:bottom w:val="none" w:sz="0" w:space="0" w:color="auto"/>
            <w:right w:val="none" w:sz="0" w:space="0" w:color="auto"/>
          </w:divBdr>
          <w:divsChild>
            <w:div w:id="935796063">
              <w:marLeft w:val="0"/>
              <w:marRight w:val="0"/>
              <w:marTop w:val="0"/>
              <w:marBottom w:val="0"/>
              <w:divBdr>
                <w:top w:val="none" w:sz="0" w:space="0" w:color="auto"/>
                <w:left w:val="none" w:sz="0" w:space="0" w:color="auto"/>
                <w:bottom w:val="none" w:sz="0" w:space="0" w:color="auto"/>
                <w:right w:val="none" w:sz="0" w:space="0" w:color="auto"/>
              </w:divBdr>
              <w:divsChild>
                <w:div w:id="141167211">
                  <w:marLeft w:val="0"/>
                  <w:marRight w:val="0"/>
                  <w:marTop w:val="0"/>
                  <w:marBottom w:val="0"/>
                  <w:divBdr>
                    <w:top w:val="none" w:sz="0" w:space="0" w:color="auto"/>
                    <w:left w:val="none" w:sz="0" w:space="0" w:color="auto"/>
                    <w:bottom w:val="none" w:sz="0" w:space="0" w:color="auto"/>
                    <w:right w:val="none" w:sz="0" w:space="0" w:color="auto"/>
                  </w:divBdr>
                  <w:divsChild>
                    <w:div w:id="1869368866">
                      <w:marLeft w:val="0"/>
                      <w:marRight w:val="0"/>
                      <w:marTop w:val="0"/>
                      <w:marBottom w:val="0"/>
                      <w:divBdr>
                        <w:top w:val="none" w:sz="0" w:space="0" w:color="auto"/>
                        <w:left w:val="none" w:sz="0" w:space="0" w:color="auto"/>
                        <w:bottom w:val="none" w:sz="0" w:space="0" w:color="auto"/>
                        <w:right w:val="none" w:sz="0" w:space="0" w:color="auto"/>
                      </w:divBdr>
                      <w:divsChild>
                        <w:div w:id="634407260">
                          <w:marLeft w:val="0"/>
                          <w:marRight w:val="0"/>
                          <w:marTop w:val="0"/>
                          <w:marBottom w:val="0"/>
                          <w:divBdr>
                            <w:top w:val="none" w:sz="0" w:space="0" w:color="auto"/>
                            <w:left w:val="none" w:sz="0" w:space="0" w:color="auto"/>
                            <w:bottom w:val="none" w:sz="0" w:space="0" w:color="auto"/>
                            <w:right w:val="none" w:sz="0" w:space="0" w:color="auto"/>
                          </w:divBdr>
                          <w:divsChild>
                            <w:div w:id="292953238">
                              <w:marLeft w:val="0"/>
                              <w:marRight w:val="0"/>
                              <w:marTop w:val="0"/>
                              <w:marBottom w:val="0"/>
                              <w:divBdr>
                                <w:top w:val="none" w:sz="0" w:space="0" w:color="auto"/>
                                <w:left w:val="none" w:sz="0" w:space="0" w:color="auto"/>
                                <w:bottom w:val="none" w:sz="0" w:space="0" w:color="auto"/>
                                <w:right w:val="none" w:sz="0" w:space="0" w:color="auto"/>
                              </w:divBdr>
                              <w:divsChild>
                                <w:div w:id="865216178">
                                  <w:marLeft w:val="0"/>
                                  <w:marRight w:val="0"/>
                                  <w:marTop w:val="0"/>
                                  <w:marBottom w:val="180"/>
                                  <w:divBdr>
                                    <w:top w:val="none" w:sz="0" w:space="0" w:color="auto"/>
                                    <w:left w:val="single" w:sz="6" w:space="0" w:color="BBBBBB"/>
                                    <w:bottom w:val="single" w:sz="18" w:space="0" w:color="E5E5E5"/>
                                    <w:right w:val="single" w:sz="6" w:space="0" w:color="E5E5E5"/>
                                  </w:divBdr>
                                  <w:divsChild>
                                    <w:div w:id="1324309448">
                                      <w:marLeft w:val="0"/>
                                      <w:marRight w:val="0"/>
                                      <w:marTop w:val="0"/>
                                      <w:marBottom w:val="0"/>
                                      <w:divBdr>
                                        <w:top w:val="none" w:sz="0" w:space="0" w:color="auto"/>
                                        <w:left w:val="none" w:sz="0" w:space="0" w:color="auto"/>
                                        <w:bottom w:val="none" w:sz="0" w:space="0" w:color="auto"/>
                                        <w:right w:val="none" w:sz="0" w:space="0" w:color="auto"/>
                                      </w:divBdr>
                                      <w:divsChild>
                                        <w:div w:id="168447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297599">
      <w:bodyDiv w:val="1"/>
      <w:marLeft w:val="0"/>
      <w:marRight w:val="0"/>
      <w:marTop w:val="0"/>
      <w:marBottom w:val="0"/>
      <w:divBdr>
        <w:top w:val="none" w:sz="0" w:space="0" w:color="auto"/>
        <w:left w:val="none" w:sz="0" w:space="0" w:color="auto"/>
        <w:bottom w:val="none" w:sz="0" w:space="0" w:color="auto"/>
        <w:right w:val="none" w:sz="0" w:space="0" w:color="auto"/>
      </w:divBdr>
    </w:div>
    <w:div w:id="1821266304">
      <w:bodyDiv w:val="1"/>
      <w:marLeft w:val="0"/>
      <w:marRight w:val="0"/>
      <w:marTop w:val="0"/>
      <w:marBottom w:val="0"/>
      <w:divBdr>
        <w:top w:val="none" w:sz="0" w:space="0" w:color="auto"/>
        <w:left w:val="none" w:sz="0" w:space="0" w:color="auto"/>
        <w:bottom w:val="none" w:sz="0" w:space="0" w:color="auto"/>
        <w:right w:val="none" w:sz="0" w:space="0" w:color="auto"/>
      </w:divBdr>
      <w:divsChild>
        <w:div w:id="1677342747">
          <w:marLeft w:val="0"/>
          <w:marRight w:val="0"/>
          <w:marTop w:val="0"/>
          <w:marBottom w:val="0"/>
          <w:divBdr>
            <w:top w:val="none" w:sz="0" w:space="8" w:color="auto"/>
            <w:left w:val="single" w:sz="6" w:space="0" w:color="BBBBBB"/>
            <w:bottom w:val="none" w:sz="0" w:space="0" w:color="auto"/>
            <w:right w:val="none" w:sz="0" w:space="0" w:color="auto"/>
          </w:divBdr>
          <w:divsChild>
            <w:div w:id="1168524198">
              <w:marLeft w:val="0"/>
              <w:marRight w:val="0"/>
              <w:marTop w:val="0"/>
              <w:marBottom w:val="0"/>
              <w:divBdr>
                <w:top w:val="none" w:sz="0" w:space="0" w:color="auto"/>
                <w:left w:val="none" w:sz="0" w:space="0" w:color="auto"/>
                <w:bottom w:val="none" w:sz="0" w:space="0" w:color="auto"/>
                <w:right w:val="none" w:sz="0" w:space="0" w:color="auto"/>
              </w:divBdr>
              <w:divsChild>
                <w:div w:id="2109689032">
                  <w:marLeft w:val="0"/>
                  <w:marRight w:val="0"/>
                  <w:marTop w:val="0"/>
                  <w:marBottom w:val="0"/>
                  <w:divBdr>
                    <w:top w:val="none" w:sz="0" w:space="0" w:color="auto"/>
                    <w:left w:val="none" w:sz="0" w:space="0" w:color="auto"/>
                    <w:bottom w:val="none" w:sz="0" w:space="0" w:color="auto"/>
                    <w:right w:val="none" w:sz="0" w:space="0" w:color="auto"/>
                  </w:divBdr>
                  <w:divsChild>
                    <w:div w:id="656156318">
                      <w:marLeft w:val="0"/>
                      <w:marRight w:val="0"/>
                      <w:marTop w:val="0"/>
                      <w:marBottom w:val="0"/>
                      <w:divBdr>
                        <w:top w:val="none" w:sz="0" w:space="0" w:color="auto"/>
                        <w:left w:val="none" w:sz="0" w:space="0" w:color="auto"/>
                        <w:bottom w:val="none" w:sz="0" w:space="0" w:color="auto"/>
                        <w:right w:val="none" w:sz="0" w:space="0" w:color="auto"/>
                      </w:divBdr>
                      <w:divsChild>
                        <w:div w:id="2065987914">
                          <w:marLeft w:val="0"/>
                          <w:marRight w:val="0"/>
                          <w:marTop w:val="0"/>
                          <w:marBottom w:val="0"/>
                          <w:divBdr>
                            <w:top w:val="none" w:sz="0" w:space="0" w:color="auto"/>
                            <w:left w:val="none" w:sz="0" w:space="0" w:color="auto"/>
                            <w:bottom w:val="none" w:sz="0" w:space="0" w:color="auto"/>
                            <w:right w:val="none" w:sz="0" w:space="0" w:color="auto"/>
                          </w:divBdr>
                          <w:divsChild>
                            <w:div w:id="182820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325730">
      <w:bodyDiv w:val="1"/>
      <w:marLeft w:val="0"/>
      <w:marRight w:val="0"/>
      <w:marTop w:val="0"/>
      <w:marBottom w:val="0"/>
      <w:divBdr>
        <w:top w:val="none" w:sz="0" w:space="0" w:color="auto"/>
        <w:left w:val="none" w:sz="0" w:space="0" w:color="auto"/>
        <w:bottom w:val="none" w:sz="0" w:space="0" w:color="auto"/>
        <w:right w:val="none" w:sz="0" w:space="0" w:color="auto"/>
      </w:divBdr>
    </w:div>
    <w:div w:id="1864049626">
      <w:bodyDiv w:val="1"/>
      <w:marLeft w:val="0"/>
      <w:marRight w:val="0"/>
      <w:marTop w:val="0"/>
      <w:marBottom w:val="0"/>
      <w:divBdr>
        <w:top w:val="none" w:sz="0" w:space="0" w:color="auto"/>
        <w:left w:val="none" w:sz="0" w:space="0" w:color="auto"/>
        <w:bottom w:val="none" w:sz="0" w:space="0" w:color="auto"/>
        <w:right w:val="none" w:sz="0" w:space="0" w:color="auto"/>
      </w:divBdr>
    </w:div>
    <w:div w:id="1874734821">
      <w:bodyDiv w:val="1"/>
      <w:marLeft w:val="0"/>
      <w:marRight w:val="0"/>
      <w:marTop w:val="0"/>
      <w:marBottom w:val="0"/>
      <w:divBdr>
        <w:top w:val="none" w:sz="0" w:space="0" w:color="auto"/>
        <w:left w:val="none" w:sz="0" w:space="0" w:color="auto"/>
        <w:bottom w:val="none" w:sz="0" w:space="0" w:color="auto"/>
        <w:right w:val="none" w:sz="0" w:space="0" w:color="auto"/>
      </w:divBdr>
    </w:div>
    <w:div w:id="1875927189">
      <w:bodyDiv w:val="1"/>
      <w:marLeft w:val="0"/>
      <w:marRight w:val="0"/>
      <w:marTop w:val="0"/>
      <w:marBottom w:val="0"/>
      <w:divBdr>
        <w:top w:val="none" w:sz="0" w:space="0" w:color="auto"/>
        <w:left w:val="none" w:sz="0" w:space="0" w:color="auto"/>
        <w:bottom w:val="none" w:sz="0" w:space="0" w:color="auto"/>
        <w:right w:val="none" w:sz="0" w:space="0" w:color="auto"/>
      </w:divBdr>
    </w:div>
    <w:div w:id="1881241867">
      <w:bodyDiv w:val="1"/>
      <w:marLeft w:val="0"/>
      <w:marRight w:val="0"/>
      <w:marTop w:val="0"/>
      <w:marBottom w:val="0"/>
      <w:divBdr>
        <w:top w:val="none" w:sz="0" w:space="0" w:color="auto"/>
        <w:left w:val="none" w:sz="0" w:space="0" w:color="auto"/>
        <w:bottom w:val="none" w:sz="0" w:space="0" w:color="auto"/>
        <w:right w:val="none" w:sz="0" w:space="0" w:color="auto"/>
      </w:divBdr>
    </w:div>
    <w:div w:id="1886401929">
      <w:bodyDiv w:val="1"/>
      <w:marLeft w:val="0"/>
      <w:marRight w:val="0"/>
      <w:marTop w:val="0"/>
      <w:marBottom w:val="0"/>
      <w:divBdr>
        <w:top w:val="none" w:sz="0" w:space="0" w:color="auto"/>
        <w:left w:val="none" w:sz="0" w:space="0" w:color="auto"/>
        <w:bottom w:val="none" w:sz="0" w:space="0" w:color="auto"/>
        <w:right w:val="none" w:sz="0" w:space="0" w:color="auto"/>
      </w:divBdr>
    </w:div>
    <w:div w:id="1902059275">
      <w:bodyDiv w:val="1"/>
      <w:marLeft w:val="0"/>
      <w:marRight w:val="0"/>
      <w:marTop w:val="0"/>
      <w:marBottom w:val="0"/>
      <w:divBdr>
        <w:top w:val="none" w:sz="0" w:space="0" w:color="auto"/>
        <w:left w:val="none" w:sz="0" w:space="0" w:color="auto"/>
        <w:bottom w:val="none" w:sz="0" w:space="0" w:color="auto"/>
        <w:right w:val="none" w:sz="0" w:space="0" w:color="auto"/>
      </w:divBdr>
    </w:div>
    <w:div w:id="1912425432">
      <w:bodyDiv w:val="1"/>
      <w:marLeft w:val="0"/>
      <w:marRight w:val="0"/>
      <w:marTop w:val="0"/>
      <w:marBottom w:val="0"/>
      <w:divBdr>
        <w:top w:val="none" w:sz="0" w:space="0" w:color="auto"/>
        <w:left w:val="none" w:sz="0" w:space="0" w:color="auto"/>
        <w:bottom w:val="none" w:sz="0" w:space="0" w:color="auto"/>
        <w:right w:val="none" w:sz="0" w:space="0" w:color="auto"/>
      </w:divBdr>
    </w:div>
    <w:div w:id="1941599997">
      <w:bodyDiv w:val="1"/>
      <w:marLeft w:val="0"/>
      <w:marRight w:val="0"/>
      <w:marTop w:val="0"/>
      <w:marBottom w:val="0"/>
      <w:divBdr>
        <w:top w:val="none" w:sz="0" w:space="0" w:color="auto"/>
        <w:left w:val="none" w:sz="0" w:space="0" w:color="auto"/>
        <w:bottom w:val="none" w:sz="0" w:space="0" w:color="auto"/>
        <w:right w:val="none" w:sz="0" w:space="0" w:color="auto"/>
      </w:divBdr>
    </w:div>
    <w:div w:id="1955211597">
      <w:bodyDiv w:val="1"/>
      <w:marLeft w:val="0"/>
      <w:marRight w:val="0"/>
      <w:marTop w:val="0"/>
      <w:marBottom w:val="0"/>
      <w:divBdr>
        <w:top w:val="none" w:sz="0" w:space="0" w:color="auto"/>
        <w:left w:val="none" w:sz="0" w:space="0" w:color="auto"/>
        <w:bottom w:val="none" w:sz="0" w:space="0" w:color="auto"/>
        <w:right w:val="none" w:sz="0" w:space="0" w:color="auto"/>
      </w:divBdr>
    </w:div>
    <w:div w:id="1955822805">
      <w:bodyDiv w:val="1"/>
      <w:marLeft w:val="0"/>
      <w:marRight w:val="0"/>
      <w:marTop w:val="0"/>
      <w:marBottom w:val="0"/>
      <w:divBdr>
        <w:top w:val="none" w:sz="0" w:space="0" w:color="auto"/>
        <w:left w:val="none" w:sz="0" w:space="0" w:color="auto"/>
        <w:bottom w:val="none" w:sz="0" w:space="0" w:color="auto"/>
        <w:right w:val="none" w:sz="0" w:space="0" w:color="auto"/>
      </w:divBdr>
    </w:div>
    <w:div w:id="1965115553">
      <w:bodyDiv w:val="1"/>
      <w:marLeft w:val="0"/>
      <w:marRight w:val="0"/>
      <w:marTop w:val="0"/>
      <w:marBottom w:val="0"/>
      <w:divBdr>
        <w:top w:val="none" w:sz="0" w:space="0" w:color="auto"/>
        <w:left w:val="none" w:sz="0" w:space="0" w:color="auto"/>
        <w:bottom w:val="none" w:sz="0" w:space="0" w:color="auto"/>
        <w:right w:val="none" w:sz="0" w:space="0" w:color="auto"/>
      </w:divBdr>
    </w:div>
    <w:div w:id="1989699135">
      <w:bodyDiv w:val="1"/>
      <w:marLeft w:val="0"/>
      <w:marRight w:val="0"/>
      <w:marTop w:val="0"/>
      <w:marBottom w:val="0"/>
      <w:divBdr>
        <w:top w:val="none" w:sz="0" w:space="0" w:color="auto"/>
        <w:left w:val="none" w:sz="0" w:space="0" w:color="auto"/>
        <w:bottom w:val="none" w:sz="0" w:space="0" w:color="auto"/>
        <w:right w:val="none" w:sz="0" w:space="0" w:color="auto"/>
      </w:divBdr>
    </w:div>
    <w:div w:id="2005668507">
      <w:bodyDiv w:val="1"/>
      <w:marLeft w:val="0"/>
      <w:marRight w:val="0"/>
      <w:marTop w:val="0"/>
      <w:marBottom w:val="0"/>
      <w:divBdr>
        <w:top w:val="none" w:sz="0" w:space="0" w:color="auto"/>
        <w:left w:val="none" w:sz="0" w:space="0" w:color="auto"/>
        <w:bottom w:val="none" w:sz="0" w:space="0" w:color="auto"/>
        <w:right w:val="none" w:sz="0" w:space="0" w:color="auto"/>
      </w:divBdr>
    </w:div>
    <w:div w:id="2010137260">
      <w:bodyDiv w:val="1"/>
      <w:marLeft w:val="0"/>
      <w:marRight w:val="0"/>
      <w:marTop w:val="0"/>
      <w:marBottom w:val="0"/>
      <w:divBdr>
        <w:top w:val="none" w:sz="0" w:space="0" w:color="auto"/>
        <w:left w:val="none" w:sz="0" w:space="0" w:color="auto"/>
        <w:bottom w:val="none" w:sz="0" w:space="0" w:color="auto"/>
        <w:right w:val="none" w:sz="0" w:space="0" w:color="auto"/>
      </w:divBdr>
    </w:div>
    <w:div w:id="2015450449">
      <w:bodyDiv w:val="1"/>
      <w:marLeft w:val="0"/>
      <w:marRight w:val="0"/>
      <w:marTop w:val="0"/>
      <w:marBottom w:val="0"/>
      <w:divBdr>
        <w:top w:val="none" w:sz="0" w:space="0" w:color="auto"/>
        <w:left w:val="none" w:sz="0" w:space="0" w:color="auto"/>
        <w:bottom w:val="none" w:sz="0" w:space="0" w:color="auto"/>
        <w:right w:val="none" w:sz="0" w:space="0" w:color="auto"/>
      </w:divBdr>
    </w:div>
    <w:div w:id="2033872959">
      <w:bodyDiv w:val="1"/>
      <w:marLeft w:val="0"/>
      <w:marRight w:val="0"/>
      <w:marTop w:val="0"/>
      <w:marBottom w:val="0"/>
      <w:divBdr>
        <w:top w:val="none" w:sz="0" w:space="0" w:color="auto"/>
        <w:left w:val="none" w:sz="0" w:space="0" w:color="auto"/>
        <w:bottom w:val="none" w:sz="0" w:space="0" w:color="auto"/>
        <w:right w:val="none" w:sz="0" w:space="0" w:color="auto"/>
      </w:divBdr>
    </w:div>
    <w:div w:id="2065327667">
      <w:bodyDiv w:val="1"/>
      <w:marLeft w:val="0"/>
      <w:marRight w:val="0"/>
      <w:marTop w:val="0"/>
      <w:marBottom w:val="0"/>
      <w:divBdr>
        <w:top w:val="none" w:sz="0" w:space="0" w:color="auto"/>
        <w:left w:val="none" w:sz="0" w:space="0" w:color="auto"/>
        <w:bottom w:val="none" w:sz="0" w:space="0" w:color="auto"/>
        <w:right w:val="none" w:sz="0" w:space="0" w:color="auto"/>
      </w:divBdr>
    </w:div>
    <w:div w:id="2065594701">
      <w:bodyDiv w:val="1"/>
      <w:marLeft w:val="0"/>
      <w:marRight w:val="0"/>
      <w:marTop w:val="0"/>
      <w:marBottom w:val="0"/>
      <w:divBdr>
        <w:top w:val="none" w:sz="0" w:space="0" w:color="auto"/>
        <w:left w:val="none" w:sz="0" w:space="0" w:color="auto"/>
        <w:bottom w:val="none" w:sz="0" w:space="0" w:color="auto"/>
        <w:right w:val="none" w:sz="0" w:space="0" w:color="auto"/>
      </w:divBdr>
    </w:div>
    <w:div w:id="2095664583">
      <w:bodyDiv w:val="1"/>
      <w:marLeft w:val="0"/>
      <w:marRight w:val="0"/>
      <w:marTop w:val="0"/>
      <w:marBottom w:val="0"/>
      <w:divBdr>
        <w:top w:val="none" w:sz="0" w:space="0" w:color="auto"/>
        <w:left w:val="none" w:sz="0" w:space="0" w:color="auto"/>
        <w:bottom w:val="none" w:sz="0" w:space="0" w:color="auto"/>
        <w:right w:val="none" w:sz="0" w:space="0" w:color="auto"/>
      </w:divBdr>
    </w:div>
    <w:div w:id="209750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fpx.org" TargetMode="External"/><Relationship Id="rId13" Type="http://schemas.openxmlformats.org/officeDocument/2006/relationships/hyperlink" Target="https://github.com/DougHennig/SFMail" TargetMode="External"/><Relationship Id="rId18" Type="http://schemas.openxmlformats.org/officeDocument/2006/relationships/image" Target="media/image4.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www.doughennig.com/Papers/Pub/ErrorHandlingInVFP8.pdf" TargetMode="External"/><Relationship Id="rId7" Type="http://schemas.openxmlformats.org/officeDocument/2006/relationships/endnotes" Target="endnotes.xml"/><Relationship Id="rId12" Type="http://schemas.openxmlformats.org/officeDocument/2006/relationships/hyperlink" Target="https://github.com/RickStrahl/wwDotnetBridge" TargetMode="External"/><Relationship Id="rId17" Type="http://schemas.openxmlformats.org/officeDocument/2006/relationships/hyperlink" Target="https://github.com/DougHennig/SFMai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inyurl.com/oe9ufdf" TargetMode="External"/><Relationship Id="rId20" Type="http://schemas.openxmlformats.org/officeDocument/2006/relationships/hyperlink" Target="http://www.doughennig.com/Papers/Pub/errorh.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inyurl.com/5b7xzdmv"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github.com/VFPX/Tho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VFPX/GDIPlusX" TargetMode="External"/><Relationship Id="rId22" Type="http://schemas.openxmlformats.org/officeDocument/2006/relationships/hyperlink" Target="http://www.doughennig.com/Papers/Pub/Jan98.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velopment\Southwest%20Fox\2018\Documents\Materials\GeekGatherings2018.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069E6491A8443B893A31709C57A93A"/>
        <w:category>
          <w:name w:val="General"/>
          <w:gallery w:val="placeholder"/>
        </w:category>
        <w:types>
          <w:type w:val="bbPlcHdr"/>
        </w:types>
        <w:behaviors>
          <w:behavior w:val="content"/>
        </w:behaviors>
        <w:guid w:val="{82339F2F-9084-4DFE-A964-6DCD3946BACF}"/>
      </w:docPartPr>
      <w:docPartBody>
        <w:p w:rsidR="00314F14" w:rsidRDefault="00314F14" w:rsidP="00314F14">
          <w:pPr>
            <w:pStyle w:val="30069E6491A8443B893A31709C57A93A"/>
          </w:pPr>
          <w:r>
            <w:t>[Type text]</w:t>
          </w:r>
        </w:p>
      </w:docPartBody>
    </w:docPart>
    <w:docPart>
      <w:docPartPr>
        <w:name w:val="26DCB8AC95F84994B9F5AF3ED1F47819"/>
        <w:category>
          <w:name w:val="General"/>
          <w:gallery w:val="placeholder"/>
        </w:category>
        <w:types>
          <w:type w:val="bbPlcHdr"/>
        </w:types>
        <w:behaviors>
          <w:behavior w:val="content"/>
        </w:behaviors>
        <w:guid w:val="{37592876-CD03-48AF-86FB-CCDF6D61D453}"/>
      </w:docPartPr>
      <w:docPartBody>
        <w:p w:rsidR="00314F14" w:rsidRDefault="00314F14" w:rsidP="00314F14">
          <w:pPr>
            <w:pStyle w:val="26DCB8AC95F84994B9F5AF3ED1F47819"/>
          </w:pPr>
          <w:r w:rsidRPr="00C23D1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F14"/>
    <w:rsid w:val="002728A4"/>
    <w:rsid w:val="00314F14"/>
    <w:rsid w:val="00322119"/>
    <w:rsid w:val="003571B6"/>
    <w:rsid w:val="003906AF"/>
    <w:rsid w:val="003C1616"/>
    <w:rsid w:val="004408C7"/>
    <w:rsid w:val="0066607B"/>
    <w:rsid w:val="00696D07"/>
    <w:rsid w:val="007501A3"/>
    <w:rsid w:val="00763ADE"/>
    <w:rsid w:val="00777891"/>
    <w:rsid w:val="007E1D4D"/>
    <w:rsid w:val="00857EB0"/>
    <w:rsid w:val="008C54CE"/>
    <w:rsid w:val="00980BCA"/>
    <w:rsid w:val="00A70969"/>
    <w:rsid w:val="00BC161A"/>
    <w:rsid w:val="00C111CC"/>
    <w:rsid w:val="00CE080C"/>
    <w:rsid w:val="00D61B64"/>
    <w:rsid w:val="00E074DF"/>
    <w:rsid w:val="00EC5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069E6491A8443B893A31709C57A93A">
    <w:name w:val="30069E6491A8443B893A31709C57A93A"/>
    <w:rsid w:val="00314F14"/>
  </w:style>
  <w:style w:type="character" w:styleId="PlaceholderText">
    <w:name w:val="Placeholder Text"/>
    <w:basedOn w:val="DefaultParagraphFont"/>
    <w:uiPriority w:val="99"/>
    <w:semiHidden/>
    <w:rsid w:val="00314F14"/>
    <w:rPr>
      <w:color w:val="808080"/>
    </w:rPr>
  </w:style>
  <w:style w:type="paragraph" w:customStyle="1" w:styleId="26DCB8AC95F84994B9F5AF3ED1F47819">
    <w:name w:val="26DCB8AC95F84994B9F5AF3ED1F47819"/>
    <w:rsid w:val="00314F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5F4C21-3E5E-421E-9684-69568D62A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GeekGatherings2018.dotm</Template>
  <TotalTime>18081</TotalTime>
  <Pages>20</Pages>
  <Words>6354</Words>
  <Characters>36218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Error Handler</vt:lpstr>
    </vt:vector>
  </TitlesOfParts>
  <Company>Stonefield Software Inc.</Company>
  <LinksUpToDate>false</LinksUpToDate>
  <CharactersWithSpaces>42488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Error Handler</dc:title>
  <dc:creator>Doug Hennig</dc:creator>
  <cp:lastModifiedBy>Doug Hennig</cp:lastModifiedBy>
  <cp:revision>851</cp:revision>
  <cp:lastPrinted>2018-10-11T19:23:00Z</cp:lastPrinted>
  <dcterms:created xsi:type="dcterms:W3CDTF">2012-03-31T19:12:00Z</dcterms:created>
  <dcterms:modified xsi:type="dcterms:W3CDTF">2022-10-21T14:40:00Z</dcterms:modified>
  <cp:category>Southwest Fox 2018</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